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8D4DE" w14:textId="4C153BA4" w:rsidR="00C943D5" w:rsidRPr="001A1C3E" w:rsidRDefault="00D86D40" w:rsidP="007644B6">
      <w:pPr>
        <w:jc w:val="center"/>
        <w:rPr>
          <w:szCs w:val="24"/>
        </w:rPr>
      </w:pPr>
      <w:r w:rsidRPr="001A1C3E">
        <w:rPr>
          <w:szCs w:val="24"/>
        </w:rPr>
        <w:t>U</w:t>
      </w:r>
      <w:r w:rsidR="00C943D5" w:rsidRPr="001A1C3E">
        <w:rPr>
          <w:szCs w:val="24"/>
        </w:rPr>
        <w:t>NIVERSIDADE FEDERAL DE MINAS GERAIS</w:t>
      </w:r>
    </w:p>
    <w:p w14:paraId="6134712F" w14:textId="683A863A" w:rsidR="00C943D5" w:rsidRPr="001A1C3E" w:rsidRDefault="00BF4033" w:rsidP="00D86D40">
      <w:pPr>
        <w:jc w:val="center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 xml:space="preserve">ELT131 - </w:t>
      </w:r>
      <w:r w:rsidR="00D20D83" w:rsidRPr="001A1C3E">
        <w:rPr>
          <w:bCs/>
          <w:color w:val="000000" w:themeColor="text1"/>
          <w:szCs w:val="24"/>
        </w:rPr>
        <w:t>REDES NEURAIS ARTIFICIAIS</w:t>
      </w:r>
    </w:p>
    <w:p w14:paraId="33E6F55C" w14:textId="77777777" w:rsidR="00C943D5" w:rsidRPr="00565425" w:rsidRDefault="00D32BF0" w:rsidP="00C943D5">
      <w:pPr>
        <w:jc w:val="center"/>
        <w:rPr>
          <w:b/>
          <w:sz w:val="36"/>
          <w:szCs w:val="36"/>
        </w:rPr>
      </w:pPr>
      <w:r w:rsidRPr="00565425">
        <w:rPr>
          <w:noProof/>
          <w:sz w:val="36"/>
          <w:szCs w:val="36"/>
        </w:rPr>
        <mc:AlternateContent>
          <mc:Choice Requires="wps">
            <w:drawing>
              <wp:inline distT="0" distB="0" distL="0" distR="0" wp14:anchorId="2B3CC40B" wp14:editId="553994D0">
                <wp:extent cx="4938395" cy="1270"/>
                <wp:effectExtent l="19050" t="19050" r="14605" b="17780"/>
                <wp:docPr id="3" name="Conector re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38395" cy="127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line w14:anchorId="333819CC" id="Conector reto 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8.8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" strokeweight=".53mm">
                <v:stroke joinstyle="miter"/>
                <o:lock v:ext="edit" shapetype="f"/>
                <w10:anchorlock/>
              </v:line>
            </w:pict>
          </mc:Fallback>
        </mc:AlternateContent>
      </w:r>
    </w:p>
    <w:p w14:paraId="3E5FA9BB" w14:textId="344CE264" w:rsidR="00C943D5" w:rsidRPr="00565425" w:rsidRDefault="00D86D40" w:rsidP="00565425">
      <w:pPr>
        <w:spacing w:after="0"/>
        <w:jc w:val="center"/>
        <w:rPr>
          <w:bCs/>
          <w:sz w:val="36"/>
          <w:szCs w:val="36"/>
        </w:rPr>
      </w:pPr>
      <w:r w:rsidRPr="00565425">
        <w:rPr>
          <w:bCs/>
          <w:sz w:val="36"/>
          <w:szCs w:val="36"/>
        </w:rPr>
        <w:t>Exercício 1</w:t>
      </w:r>
      <w:r w:rsidR="00C943D5" w:rsidRPr="00565425">
        <w:rPr>
          <w:bCs/>
          <w:sz w:val="36"/>
          <w:szCs w:val="36"/>
        </w:rPr>
        <w:t xml:space="preserve"> </w:t>
      </w:r>
    </w:p>
    <w:p w14:paraId="76FF4691" w14:textId="77777777" w:rsidR="00C943D5" w:rsidRDefault="00D32BF0" w:rsidP="00565425">
      <w:pPr>
        <w:jc w:val="center"/>
        <w:rPr>
          <w:b/>
          <w:sz w:val="28"/>
          <w:szCs w:val="48"/>
        </w:rPr>
      </w:pPr>
      <w:r>
        <w:rPr>
          <w:noProof/>
          <w:sz w:val="22"/>
        </w:rPr>
        <mc:AlternateContent>
          <mc:Choice Requires="wps">
            <w:drawing>
              <wp:inline distT="0" distB="0" distL="0" distR="0" wp14:anchorId="1D0EDFF5" wp14:editId="5EB27F29">
                <wp:extent cx="4938395" cy="1270"/>
                <wp:effectExtent l="19050" t="19050" r="14605" b="17780"/>
                <wp:docPr id="2" name="Conector re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38395" cy="127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line w14:anchorId="454CB72B" id="Conector reto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8.8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" strokeweight=".53mm">
                <v:stroke joinstyle="miter"/>
                <o:lock v:ext="edit" shapetype="f"/>
                <w10:anchorlock/>
              </v:line>
            </w:pict>
          </mc:Fallback>
        </mc:AlternateContent>
      </w:r>
    </w:p>
    <w:p w14:paraId="02C822FD" w14:textId="79EC8AA7" w:rsidR="00C943D5" w:rsidRDefault="00C943D5" w:rsidP="00BF4033">
      <w:pPr>
        <w:spacing w:after="0"/>
        <w:jc w:val="center"/>
      </w:pPr>
      <w:r>
        <w:rPr>
          <w:sz w:val="28"/>
          <w:szCs w:val="48"/>
        </w:rPr>
        <w:t>Gabriel Saraiva Espeschit - 2015065541</w:t>
      </w:r>
    </w:p>
    <w:p w14:paraId="58612DE7" w14:textId="57EADBA6" w:rsidR="00CB5A48" w:rsidRPr="009C4D78" w:rsidRDefault="00DA0CCE" w:rsidP="009C4D78">
      <w:pPr>
        <w:ind w:left="360"/>
        <w:jc w:val="center"/>
        <w:rPr>
          <w:sz w:val="18"/>
          <w:szCs w:val="18"/>
        </w:rPr>
      </w:pPr>
      <w:r>
        <w:rPr>
          <w:sz w:val="18"/>
          <w:szCs w:val="18"/>
        </w:rPr>
        <w:t>05</w:t>
      </w:r>
      <w:r w:rsidR="009C4D78" w:rsidRPr="009C4D78">
        <w:rPr>
          <w:sz w:val="18"/>
          <w:szCs w:val="18"/>
        </w:rPr>
        <w:t xml:space="preserve"> </w:t>
      </w:r>
      <w:r w:rsidR="00C943D5" w:rsidRPr="009C4D78">
        <w:rPr>
          <w:sz w:val="18"/>
          <w:szCs w:val="18"/>
        </w:rPr>
        <w:t xml:space="preserve">de </w:t>
      </w:r>
      <w:r>
        <w:rPr>
          <w:sz w:val="18"/>
          <w:szCs w:val="18"/>
        </w:rPr>
        <w:t>agosto</w:t>
      </w:r>
      <w:r w:rsidR="001A1C3E" w:rsidRPr="009C4D78">
        <w:rPr>
          <w:sz w:val="18"/>
          <w:szCs w:val="18"/>
        </w:rPr>
        <w:t xml:space="preserve"> </w:t>
      </w:r>
      <w:r w:rsidR="00C943D5" w:rsidRPr="009C4D78">
        <w:rPr>
          <w:sz w:val="18"/>
          <w:szCs w:val="18"/>
        </w:rPr>
        <w:t>de 20</w:t>
      </w:r>
      <w:r w:rsidR="001A1C3E" w:rsidRPr="009C4D78">
        <w:rPr>
          <w:sz w:val="18"/>
          <w:szCs w:val="18"/>
        </w:rPr>
        <w:t>20</w:t>
      </w:r>
    </w:p>
    <w:p w14:paraId="165EBE9F" w14:textId="23ECDB6B" w:rsidR="00782383" w:rsidRPr="00345A67" w:rsidRDefault="00CB5A48" w:rsidP="00CB5A48">
      <w:pPr>
        <w:jc w:val="center"/>
        <w:rPr>
          <w:sz w:val="28"/>
          <w:szCs w:val="28"/>
        </w:rPr>
      </w:pPr>
      <w:r w:rsidRPr="00345A67">
        <w:rPr>
          <w:sz w:val="28"/>
          <w:szCs w:val="28"/>
        </w:rPr>
        <w:t xml:space="preserve">1. </w:t>
      </w:r>
      <w:r w:rsidR="00DA0CCE" w:rsidRPr="00345A67">
        <w:rPr>
          <w:sz w:val="28"/>
          <w:szCs w:val="28"/>
        </w:rPr>
        <w:t>NEURÔNIO MCP</w:t>
      </w:r>
    </w:p>
    <w:p w14:paraId="54FF1FDE" w14:textId="48B99A1B" w:rsidR="00B83C05" w:rsidRDefault="00EC4F2D" w:rsidP="00EC4F2D">
      <w:pPr>
        <w:jc w:val="center"/>
        <w:rPr>
          <w:szCs w:val="24"/>
        </w:rPr>
      </w:pPr>
      <w:r>
        <w:rPr>
          <w:szCs w:val="24"/>
        </w:rPr>
        <w:t>1.1 E</w:t>
      </w:r>
      <w:r w:rsidR="00345A67">
        <w:rPr>
          <w:szCs w:val="24"/>
        </w:rPr>
        <w:t xml:space="preserve">XERCÍCIO </w:t>
      </w:r>
      <w:r>
        <w:rPr>
          <w:szCs w:val="24"/>
        </w:rPr>
        <w:t>1</w:t>
      </w:r>
    </w:p>
    <w:p w14:paraId="3B872D2F" w14:textId="0BEEB3BC" w:rsidR="00EC4F2D" w:rsidRPr="00345A67" w:rsidRDefault="007179D9" w:rsidP="007179D9">
      <w:pPr>
        <w:rPr>
          <w:sz w:val="22"/>
        </w:rPr>
      </w:pPr>
      <w:r w:rsidRPr="00345A67">
        <w:rPr>
          <w:sz w:val="22"/>
        </w:rPr>
        <w:t xml:space="preserve">Dado os vetores </w:t>
      </w:r>
      <w:r w:rsidR="00B30C78" w:rsidRPr="00345A67">
        <w:rPr>
          <w:sz w:val="22"/>
        </w:rPr>
        <w:t>de entrada e peso</w:t>
      </w:r>
      <w:r w:rsidR="00F831E3" w:rsidRPr="00345A67">
        <w:rPr>
          <w:sz w:val="22"/>
        </w:rPr>
        <w:t>s</w:t>
      </w:r>
      <w:r w:rsidR="00B30C78" w:rsidRPr="00345A67">
        <w:rPr>
          <w:sz w:val="22"/>
        </w:rPr>
        <w:t>:</w:t>
      </w:r>
    </w:p>
    <w:p w14:paraId="6B4D5837" w14:textId="6B2B3CF3" w:rsidR="006B439D" w:rsidRPr="006B439D" w:rsidRDefault="00636122" w:rsidP="007179D9">
      <w:pPr>
        <w:rPr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-5, 7, 1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</m:oMathPara>
    </w:p>
    <w:p w14:paraId="3EF8954C" w14:textId="258B8454" w:rsidR="00B30C78" w:rsidRPr="00503740" w:rsidRDefault="00503740" w:rsidP="007179D9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3, 2, b</m:t>
              </m:r>
            </m:e>
          </m:d>
        </m:oMath>
      </m:oMathPara>
    </w:p>
    <w:p w14:paraId="07C4CD13" w14:textId="5432AE8D" w:rsidR="00503740" w:rsidRDefault="00B91C42" w:rsidP="007179D9">
      <w:pPr>
        <w:rPr>
          <w:sz w:val="22"/>
        </w:rPr>
      </w:pPr>
      <w:r>
        <w:rPr>
          <w:sz w:val="22"/>
        </w:rPr>
        <w:t>Faremos a multiplicação vetorial, encontrando assim:</w:t>
      </w:r>
    </w:p>
    <w:p w14:paraId="375F3928" w14:textId="66D65F09" w:rsidR="00FD7B2E" w:rsidRPr="004240E9" w:rsidRDefault="00FD7B2E" w:rsidP="007179D9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-5*3+2*7+1*b= -15+14 +b= -1+b</m:t>
          </m:r>
        </m:oMath>
      </m:oMathPara>
    </w:p>
    <w:p w14:paraId="61096FBD" w14:textId="10A7CF09" w:rsidR="00B925FC" w:rsidRDefault="002F16FE" w:rsidP="007179D9">
      <w:pPr>
        <w:rPr>
          <w:sz w:val="22"/>
        </w:rPr>
      </w:pPr>
      <w:r>
        <w:rPr>
          <w:sz w:val="22"/>
        </w:rPr>
        <w:t xml:space="preserve">Sendo assim, </w:t>
      </w:r>
      <w:r w:rsidR="00F51126">
        <w:rPr>
          <w:sz w:val="22"/>
        </w:rPr>
        <w:t>essa saída do vetor será colocada na função de ativação limiar</w:t>
      </w:r>
      <w:r w:rsidR="0083692C">
        <w:rPr>
          <w:sz w:val="22"/>
        </w:rPr>
        <w:t>. C</w:t>
      </w:r>
      <w:r w:rsidR="00F51126">
        <w:rPr>
          <w:sz w:val="22"/>
        </w:rPr>
        <w:t>onsiderando o seguinte limiar:</w:t>
      </w:r>
    </w:p>
    <w:p w14:paraId="4908C0C0" w14:textId="5DF2BCFD" w:rsidR="004240E9" w:rsidRDefault="00B925FC" w:rsidP="007179D9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</m:d>
          <m:r>
            <w:rPr>
              <w:rFonts w:ascii="Cambria Math" w:hAnsi="Cambria Math"/>
              <w:sz w:val="2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</w:rPr>
                    <m:t>0,  para u&lt;0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 xml:space="preserve"> 1,  para u ≥ 0</m:t>
                  </m:r>
                </m:e>
              </m:eqArr>
            </m:e>
          </m:d>
        </m:oMath>
      </m:oMathPara>
    </w:p>
    <w:p w14:paraId="2A870E8C" w14:textId="6EF0A4ED" w:rsidR="00F51126" w:rsidRDefault="0083692C" w:rsidP="007179D9">
      <w:pPr>
        <w:rPr>
          <w:sz w:val="22"/>
        </w:rPr>
      </w:pPr>
      <w:r>
        <w:rPr>
          <w:sz w:val="22"/>
        </w:rPr>
        <w:t>P</w:t>
      </w:r>
      <w:r w:rsidR="00F831E3">
        <w:rPr>
          <w:sz w:val="22"/>
        </w:rPr>
        <w:t xml:space="preserve">ara que a saída de nosso neurônio seja 0, b teria que ser </w:t>
      </w:r>
      <w:r w:rsidR="00D93D84">
        <w:rPr>
          <w:sz w:val="22"/>
        </w:rPr>
        <w:t>menor que 1. No caso da saída ser igual a 1, teríamos que ter um b maior ou igual a 1</w:t>
      </w:r>
      <w:r w:rsidR="00BF2910">
        <w:rPr>
          <w:sz w:val="22"/>
        </w:rPr>
        <w:t>. Ou seja</w:t>
      </w:r>
    </w:p>
    <w:p w14:paraId="65636A5E" w14:textId="3D45756D" w:rsidR="00BF2910" w:rsidRDefault="00BF2910" w:rsidP="00BF2910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</m:d>
          <m:r>
            <w:rPr>
              <w:rFonts w:ascii="Cambria Math" w:hAnsi="Cambria Math"/>
              <w:sz w:val="2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</w:rPr>
                    <m:t>0,  para b&lt;1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 xml:space="preserve"> 1,  para b ≥ 1</m:t>
                  </m:r>
                </m:e>
              </m:eqArr>
            </m:e>
          </m:d>
        </m:oMath>
      </m:oMathPara>
    </w:p>
    <w:p w14:paraId="6C87A7BF" w14:textId="77777777" w:rsidR="00345A67" w:rsidRDefault="00345A67" w:rsidP="00345A67">
      <w:pPr>
        <w:jc w:val="center"/>
        <w:rPr>
          <w:szCs w:val="24"/>
        </w:rPr>
      </w:pPr>
    </w:p>
    <w:p w14:paraId="79E65F23" w14:textId="37AF5CD9" w:rsidR="00345A67" w:rsidRDefault="00345A67" w:rsidP="00345A67">
      <w:pPr>
        <w:jc w:val="center"/>
        <w:rPr>
          <w:szCs w:val="24"/>
        </w:rPr>
      </w:pPr>
      <w:r>
        <w:rPr>
          <w:szCs w:val="24"/>
        </w:rPr>
        <w:t>1.2 EXERCÍCIO 2</w:t>
      </w:r>
    </w:p>
    <w:p w14:paraId="74483E05" w14:textId="77777777" w:rsidR="00F74681" w:rsidRDefault="001B3FE5" w:rsidP="009A318A">
      <w:pPr>
        <w:rPr>
          <w:sz w:val="22"/>
        </w:rPr>
      </w:pPr>
      <w:r w:rsidRPr="001B3FE5">
        <w:rPr>
          <w:sz w:val="22"/>
        </w:rPr>
        <w:t xml:space="preserve">Para um neurônio MCP com função de ativação limiar, para −2 &lt; </w:t>
      </w:r>
      <w:r w:rsidRPr="001B3FE5">
        <w:rPr>
          <w:rFonts w:ascii="Cambria Math" w:hAnsi="Cambria Math" w:cs="Cambria Math"/>
          <w:sz w:val="22"/>
        </w:rPr>
        <w:t>𝑥</w:t>
      </w:r>
      <w:r w:rsidRPr="001B3FE5">
        <w:rPr>
          <w:sz w:val="22"/>
        </w:rPr>
        <w:t xml:space="preserve"> &lt; 2, esboçar a</w:t>
      </w:r>
      <w:r>
        <w:rPr>
          <w:sz w:val="22"/>
        </w:rPr>
        <w:t xml:space="preserve"> </w:t>
      </w:r>
      <w:r w:rsidRPr="001B3FE5">
        <w:rPr>
          <w:sz w:val="22"/>
        </w:rPr>
        <w:t>resposta do neurônio se:</w:t>
      </w:r>
    </w:p>
    <w:p w14:paraId="5D89B9E3" w14:textId="72AF3836" w:rsidR="009A318A" w:rsidRDefault="001B3FE5" w:rsidP="00F74681">
      <w:pPr>
        <w:pStyle w:val="ListParagraph"/>
        <w:numPr>
          <w:ilvl w:val="0"/>
          <w:numId w:val="5"/>
        </w:numPr>
        <w:rPr>
          <w:sz w:val="22"/>
        </w:rPr>
      </w:pPr>
      <w:r w:rsidRPr="00F74681">
        <w:rPr>
          <w:rFonts w:ascii="Cambria Math" w:hAnsi="Cambria Math" w:cs="Cambria Math"/>
          <w:sz w:val="22"/>
        </w:rPr>
        <w:t>𝑤</w:t>
      </w:r>
      <w:r w:rsidRPr="00F74681">
        <w:rPr>
          <w:sz w:val="22"/>
        </w:rPr>
        <w:t xml:space="preserve"> = 1 e termo de limiar </w:t>
      </w:r>
      <w:r w:rsidRPr="00F74681">
        <w:rPr>
          <w:rFonts w:ascii="Cambria Math" w:hAnsi="Cambria Math" w:cs="Cambria Math"/>
          <w:sz w:val="22"/>
        </w:rPr>
        <w:t>𝑏</w:t>
      </w:r>
      <w:r w:rsidRPr="00F74681">
        <w:rPr>
          <w:sz w:val="22"/>
        </w:rPr>
        <w:t xml:space="preserve"> = 1</w:t>
      </w:r>
    </w:p>
    <w:p w14:paraId="39B9F334" w14:textId="2A649253" w:rsidR="00337ABC" w:rsidRDefault="00AA482A" w:rsidP="00AA482A">
      <w:pPr>
        <w:pStyle w:val="ListParagraph"/>
        <w:rPr>
          <w:sz w:val="22"/>
        </w:rPr>
      </w:pP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6F4E484D" wp14:editId="245BA96F">
                <wp:simplePos x="0" y="0"/>
                <wp:positionH relativeFrom="column">
                  <wp:posOffset>3353728</wp:posOffset>
                </wp:positionH>
                <wp:positionV relativeFrom="paragraph">
                  <wp:posOffset>1504</wp:posOffset>
                </wp:positionV>
                <wp:extent cx="59040" cy="190080"/>
                <wp:effectExtent l="57150" t="57150" r="55880" b="577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8420" cy="1898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6CF68E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263.35pt;margin-top:-.6pt;width:6.1pt;height:16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">
                <v:imagedata r:id="rId6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2BA84E79" wp14:editId="176309E5">
                <wp:simplePos x="0" y="0"/>
                <wp:positionH relativeFrom="column">
                  <wp:posOffset>3238888</wp:posOffset>
                </wp:positionH>
                <wp:positionV relativeFrom="paragraph">
                  <wp:posOffset>63424</wp:posOffset>
                </wp:positionV>
                <wp:extent cx="73440" cy="125280"/>
                <wp:effectExtent l="57150" t="57150" r="41275" b="4635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3025" cy="12509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4746F62" id="Ink 36" o:spid="_x0000_s1026" type="#_x0000_t75" style="position:absolute;margin-left:254.35pt;margin-top:4.3pt;width:7.2pt;height:1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">
                <v:imagedata r:id="rId8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4D80AA18" wp14:editId="26A52AFC">
                <wp:simplePos x="0" y="0"/>
                <wp:positionH relativeFrom="column">
                  <wp:posOffset>3216928</wp:posOffset>
                </wp:positionH>
                <wp:positionV relativeFrom="paragraph">
                  <wp:posOffset>84664</wp:posOffset>
                </wp:positionV>
                <wp:extent cx="114480" cy="82800"/>
                <wp:effectExtent l="57150" t="57150" r="57150" b="508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4300" cy="825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EF205C2" id="Ink 35" o:spid="_x0000_s1026" type="#_x0000_t75" style="position:absolute;margin-left:252.6pt;margin-top:5.95pt;width:10.4pt;height:7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">
                <v:imagedata r:id="rId10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02DA8FD2" wp14:editId="5802E671">
                <wp:simplePos x="0" y="0"/>
                <wp:positionH relativeFrom="column">
                  <wp:posOffset>3162928</wp:posOffset>
                </wp:positionH>
                <wp:positionV relativeFrom="paragraph">
                  <wp:posOffset>136144</wp:posOffset>
                </wp:positionV>
                <wp:extent cx="6120" cy="2160"/>
                <wp:effectExtent l="57150" t="57150" r="51435" b="5524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715" cy="19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C09EF0D" id="Ink 34" o:spid="_x0000_s1026" type="#_x0000_t75" style="position:absolute;margin-left:248.35pt;margin-top:10pt;width:1.9pt;height:1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">
                <v:imagedata r:id="rId12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316C985D" wp14:editId="431D3855">
                <wp:simplePos x="0" y="0"/>
                <wp:positionH relativeFrom="column">
                  <wp:posOffset>3001288</wp:posOffset>
                </wp:positionH>
                <wp:positionV relativeFrom="paragraph">
                  <wp:posOffset>97984</wp:posOffset>
                </wp:positionV>
                <wp:extent cx="104760" cy="100080"/>
                <wp:effectExtent l="57150" t="57150" r="48260" b="5270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4140" cy="9969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D945235" id="Ink 33" o:spid="_x0000_s1026" type="#_x0000_t75" style="position:absolute;margin-left:235.6pt;margin-top:7pt;width:9.7pt;height:9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">
                <v:imagedata r:id="rId14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1D2761A0" wp14:editId="1D01A7F7">
                <wp:simplePos x="0" y="0"/>
                <wp:positionH relativeFrom="column">
                  <wp:posOffset>2667928</wp:posOffset>
                </wp:positionH>
                <wp:positionV relativeFrom="paragraph">
                  <wp:posOffset>145504</wp:posOffset>
                </wp:positionV>
                <wp:extent cx="66240" cy="6840"/>
                <wp:effectExtent l="57150" t="57150" r="48260" b="508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6040" cy="63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2041960" id="Ink 31" o:spid="_x0000_s1026" type="#_x0000_t75" style="position:absolute;margin-left:209.35pt;margin-top:10.75pt;width:6.6pt;height: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">
                <v:imagedata r:id="rId16" o:title=""/>
              </v:shape>
            </w:pict>
          </mc:Fallback>
        </mc:AlternateContent>
      </w:r>
    </w:p>
    <w:p w14:paraId="3021802A" w14:textId="782F9708" w:rsidR="00F74681" w:rsidRPr="00F74681" w:rsidRDefault="00AA482A" w:rsidP="00F74681">
      <w:pPr>
        <w:pStyle w:val="ListParagraph"/>
        <w:rPr>
          <w:sz w:val="22"/>
        </w:rPr>
      </w:pP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54C1FB73" wp14:editId="6C163D28">
                <wp:simplePos x="0" y="0"/>
                <wp:positionH relativeFrom="column">
                  <wp:posOffset>2930728</wp:posOffset>
                </wp:positionH>
                <wp:positionV relativeFrom="paragraph">
                  <wp:posOffset>-82341</wp:posOffset>
                </wp:positionV>
                <wp:extent cx="44280" cy="176400"/>
                <wp:effectExtent l="38100" t="57150" r="51435" b="5270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3815" cy="17589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FB459B1" id="Ink 32" o:spid="_x0000_s1026" type="#_x0000_t75" style="position:absolute;margin-left:230.05pt;margin-top:-7.2pt;width:4.95pt;height:15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">
                <v:imagedata r:id="rId18" o:title=""/>
              </v:shape>
            </w:pict>
          </mc:Fallback>
        </mc:AlternateContent>
      </w:r>
      <w:r w:rsidR="002969FE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75517FB0" wp14:editId="292B7389">
                <wp:simplePos x="0" y="0"/>
                <wp:positionH relativeFrom="column">
                  <wp:posOffset>2802928</wp:posOffset>
                </wp:positionH>
                <wp:positionV relativeFrom="paragraph">
                  <wp:posOffset>8806</wp:posOffset>
                </wp:positionV>
                <wp:extent cx="68400" cy="13680"/>
                <wp:effectExtent l="57150" t="57150" r="46355" b="438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7945" cy="133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9B8AF7D" id="Ink 17" o:spid="_x0000_s1026" type="#_x0000_t75" style="position:absolute;margin-left:220pt;margin-top:0;width:6.8pt;height: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">
                <v:imagedata r:id="rId20" o:title=""/>
              </v:shape>
            </w:pict>
          </mc:Fallback>
        </mc:AlternateContent>
      </w:r>
      <w:r w:rsidR="002969FE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414569F3" wp14:editId="09247ECB">
                <wp:simplePos x="0" y="0"/>
                <wp:positionH relativeFrom="column">
                  <wp:posOffset>2809768</wp:posOffset>
                </wp:positionH>
                <wp:positionV relativeFrom="paragraph">
                  <wp:posOffset>-101714</wp:posOffset>
                </wp:positionV>
                <wp:extent cx="28440" cy="234720"/>
                <wp:effectExtent l="57150" t="57150" r="48260" b="5143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7940" cy="23431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62BDAB1" id="Ink 16" o:spid="_x0000_s1026" type="#_x0000_t75" style="position:absolute;margin-left:220.55pt;margin-top:-8.7pt;width:3.7pt;height:19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">
                <v:imagedata r:id="rId22" o:title=""/>
              </v:shape>
            </w:pict>
          </mc:Fallback>
        </mc:AlternateContent>
      </w:r>
      <w:r w:rsidR="002969FE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3C79FDA3" wp14:editId="577F47F2">
                <wp:simplePos x="0" y="0"/>
                <wp:positionH relativeFrom="column">
                  <wp:posOffset>2671168</wp:posOffset>
                </wp:positionH>
                <wp:positionV relativeFrom="paragraph">
                  <wp:posOffset>39046</wp:posOffset>
                </wp:positionV>
                <wp:extent cx="58320" cy="8280"/>
                <wp:effectExtent l="57150" t="57150" r="56515" b="4889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7785" cy="825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B75C74E" id="Ink 15" o:spid="_x0000_s1026" type="#_x0000_t75" style="position:absolute;margin-left:209.65pt;margin-top:2.35pt;width:6.05pt;height:2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">
                <v:imagedata r:id="rId24" o:title=""/>
              </v:shape>
            </w:pict>
          </mc:Fallback>
        </mc:AlternateContent>
      </w:r>
      <w:r w:rsidR="002969FE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48817A89" wp14:editId="2A6A4CB1">
                <wp:simplePos x="0" y="0"/>
                <wp:positionH relativeFrom="column">
                  <wp:posOffset>2558128</wp:posOffset>
                </wp:positionH>
                <wp:positionV relativeFrom="paragraph">
                  <wp:posOffset>-77954</wp:posOffset>
                </wp:positionV>
                <wp:extent cx="55440" cy="196200"/>
                <wp:effectExtent l="57150" t="57150" r="40005" b="5207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5245" cy="1955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098417D" id="Ink 13" o:spid="_x0000_s1026" type="#_x0000_t75" style="position:absolute;margin-left:200.75pt;margin-top:-6.85pt;width:5.75pt;height:1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">
                <v:imagedata r:id="rId26" o:title=""/>
              </v:shape>
            </w:pict>
          </mc:Fallback>
        </mc:AlternateContent>
      </w:r>
      <w:r w:rsidR="002969FE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7ECC34D0" wp14:editId="17239C7B">
                <wp:simplePos x="0" y="0"/>
                <wp:positionH relativeFrom="column">
                  <wp:posOffset>2464168</wp:posOffset>
                </wp:positionH>
                <wp:positionV relativeFrom="paragraph">
                  <wp:posOffset>-15674</wp:posOffset>
                </wp:positionV>
                <wp:extent cx="68040" cy="95400"/>
                <wp:effectExtent l="57150" t="57150" r="46355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7945" cy="952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0B66B71" id="Ink 12" o:spid="_x0000_s1026" type="#_x0000_t75" style="position:absolute;margin-left:193.35pt;margin-top:-1.95pt;width:6.75pt;height:8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">
                <v:imagedata r:id="rId28" o:title=""/>
              </v:shape>
            </w:pict>
          </mc:Fallback>
        </mc:AlternateContent>
      </w:r>
      <w:r w:rsidR="002969FE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0AB68CD1" wp14:editId="30FDF219">
                <wp:simplePos x="0" y="0"/>
                <wp:positionH relativeFrom="column">
                  <wp:posOffset>2384608</wp:posOffset>
                </wp:positionH>
                <wp:positionV relativeFrom="paragraph">
                  <wp:posOffset>-59954</wp:posOffset>
                </wp:positionV>
                <wp:extent cx="55080" cy="201960"/>
                <wp:effectExtent l="57150" t="57150" r="40640" b="457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4610" cy="2019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6166165" id="Ink 11" o:spid="_x0000_s1026" type="#_x0000_t75" style="position:absolute;margin-left:187.05pt;margin-top:-5.4pt;width:5.8pt;height:17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">
                <v:imagedata r:id="rId30" o:title=""/>
              </v:shape>
            </w:pict>
          </mc:Fallback>
        </mc:AlternateContent>
      </w:r>
      <w:r w:rsidR="002969FE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464ACD81" wp14:editId="0CA8215D">
                <wp:simplePos x="0" y="0"/>
                <wp:positionH relativeFrom="column">
                  <wp:posOffset>2243128</wp:posOffset>
                </wp:positionH>
                <wp:positionV relativeFrom="paragraph">
                  <wp:posOffset>44806</wp:posOffset>
                </wp:positionV>
                <wp:extent cx="93240" cy="19440"/>
                <wp:effectExtent l="57150" t="57150" r="4064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2710" cy="190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429AD5A" id="Ink 10" o:spid="_x0000_s1026" type="#_x0000_t75" style="position:absolute;margin-left:175.9pt;margin-top:2.85pt;width:8.8pt;height: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">
                <v:imagedata r:id="rId32" o:title=""/>
              </v:shape>
            </w:pict>
          </mc:Fallback>
        </mc:AlternateContent>
      </w:r>
      <w:r w:rsidR="002969FE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3475788A" wp14:editId="13A5C64E">
                <wp:simplePos x="0" y="0"/>
                <wp:positionH relativeFrom="column">
                  <wp:posOffset>2261128</wp:posOffset>
                </wp:positionH>
                <wp:positionV relativeFrom="paragraph">
                  <wp:posOffset>-52034</wp:posOffset>
                </wp:positionV>
                <wp:extent cx="39240" cy="237600"/>
                <wp:effectExtent l="57150" t="57150" r="56515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8735" cy="2374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BB453BD" id="Ink 9" o:spid="_x0000_s1026" type="#_x0000_t75" style="position:absolute;margin-left:177.35pt;margin-top:-4.8pt;width:4.55pt;height:2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">
                <v:imagedata r:id="rId34" o:title=""/>
              </v:shape>
            </w:pict>
          </mc:Fallback>
        </mc:AlternateContent>
      </w:r>
      <w:r w:rsidR="002969FE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08130FBB" wp14:editId="65567ED4">
                <wp:simplePos x="0" y="0"/>
                <wp:positionH relativeFrom="column">
                  <wp:posOffset>2058448</wp:posOffset>
                </wp:positionH>
                <wp:positionV relativeFrom="paragraph">
                  <wp:posOffset>31846</wp:posOffset>
                </wp:positionV>
                <wp:extent cx="126720" cy="106920"/>
                <wp:effectExtent l="57150" t="57150" r="45085" b="4572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6365" cy="1066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7AB994B" id="Ink 8" o:spid="_x0000_s1026" type="#_x0000_t75" style="position:absolute;margin-left:161.4pt;margin-top:1.8pt;width:11.4pt;height: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">
                <v:imagedata r:id="rId36" o:title=""/>
              </v:shape>
            </w:pict>
          </mc:Fallback>
        </mc:AlternateContent>
      </w:r>
    </w:p>
    <w:p w14:paraId="7DC420C5" w14:textId="18946E7F" w:rsidR="00BF2910" w:rsidRDefault="002C2BD6" w:rsidP="007179D9">
      <w:pPr>
        <w:rPr>
          <w:sz w:val="22"/>
        </w:rPr>
      </w:pP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47F35A18" wp14:editId="4597BA9D">
                <wp:simplePos x="0" y="0"/>
                <wp:positionH relativeFrom="column">
                  <wp:posOffset>2588363</wp:posOffset>
                </wp:positionH>
                <wp:positionV relativeFrom="paragraph">
                  <wp:posOffset>98738</wp:posOffset>
                </wp:positionV>
                <wp:extent cx="748080" cy="30600"/>
                <wp:effectExtent l="0" t="57150" r="52070" b="4572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48030" cy="304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D380A27" id="Ink 61" o:spid="_x0000_s1026" type="#_x0000_t75" style="position:absolute;margin-left:203.1pt;margin-top:7.05pt;width:60.3pt;height:3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">
                <v:imagedata r:id="rId38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5FE98F97" wp14:editId="2A6B0E25">
                <wp:simplePos x="0" y="0"/>
                <wp:positionH relativeFrom="column">
                  <wp:posOffset>2553083</wp:posOffset>
                </wp:positionH>
                <wp:positionV relativeFrom="paragraph">
                  <wp:posOffset>139418</wp:posOffset>
                </wp:positionV>
                <wp:extent cx="37800" cy="911880"/>
                <wp:effectExtent l="57150" t="57150" r="57785" b="4064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7465" cy="9118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D2F36A8" id="Ink 60" o:spid="_x0000_s1026" type="#_x0000_t75" style="position:absolute;margin-left:200.35pt;margin-top:10.3pt;width:4.4pt;height:73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">
                <v:imagedata r:id="rId40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54669E15" wp14:editId="19599059">
                <wp:simplePos x="0" y="0"/>
                <wp:positionH relativeFrom="column">
                  <wp:posOffset>824003</wp:posOffset>
                </wp:positionH>
                <wp:positionV relativeFrom="paragraph">
                  <wp:posOffset>1027178</wp:posOffset>
                </wp:positionV>
                <wp:extent cx="1745280" cy="29880"/>
                <wp:effectExtent l="0" t="57150" r="45720" b="4635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44980" cy="2984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73F3F3F" id="Ink 59" o:spid="_x0000_s1026" type="#_x0000_t75" style="position:absolute;margin-left:64.2pt;margin-top:80.2pt;width:138.8pt;height:3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">
                <v:imagedata r:id="rId42" o:title=""/>
              </v:shape>
            </w:pict>
          </mc:Fallback>
        </mc:AlternateContent>
      </w:r>
      <w:r w:rsidR="00F666EA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0F407427" wp14:editId="2B0EA3A1">
                <wp:simplePos x="0" y="0"/>
                <wp:positionH relativeFrom="column">
                  <wp:posOffset>852803</wp:posOffset>
                </wp:positionH>
                <wp:positionV relativeFrom="paragraph">
                  <wp:posOffset>1034738</wp:posOffset>
                </wp:positionV>
                <wp:extent cx="128160" cy="13320"/>
                <wp:effectExtent l="57150" t="57150" r="43815" b="444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7635" cy="127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59C6580" id="Ink 58" o:spid="_x0000_s1026" type="#_x0000_t75" style="position:absolute;margin-left:66.45pt;margin-top:80.8pt;width:11.55pt;height: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">
                <v:imagedata r:id="rId44" o:title=""/>
              </v:shape>
            </w:pict>
          </mc:Fallback>
        </mc:AlternateContent>
      </w:r>
      <w:r w:rsidR="00F666EA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24A0CF0C" wp14:editId="7FD4AF87">
                <wp:simplePos x="0" y="0"/>
                <wp:positionH relativeFrom="column">
                  <wp:posOffset>1930643</wp:posOffset>
                </wp:positionH>
                <wp:positionV relativeFrom="paragraph">
                  <wp:posOffset>172538</wp:posOffset>
                </wp:positionV>
                <wp:extent cx="57600" cy="6480"/>
                <wp:effectExtent l="57150" t="57150" r="57150" b="508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7150" cy="63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EBEB4D0" id="Ink 57" o:spid="_x0000_s1026" type="#_x0000_t75" style="position:absolute;margin-left:151.3pt;margin-top:12.9pt;width:5.95pt;height:1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">
                <v:imagedata r:id="rId46" o:title=""/>
              </v:shape>
            </w:pict>
          </mc:Fallback>
        </mc:AlternateContent>
      </w:r>
      <w:r w:rsidR="00F666EA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1492E5B7" wp14:editId="0DFCEBFB">
                <wp:simplePos x="0" y="0"/>
                <wp:positionH relativeFrom="column">
                  <wp:posOffset>1944683</wp:posOffset>
                </wp:positionH>
                <wp:positionV relativeFrom="paragraph">
                  <wp:posOffset>60218</wp:posOffset>
                </wp:positionV>
                <wp:extent cx="27360" cy="98280"/>
                <wp:effectExtent l="38100" t="57150" r="48895" b="5461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7305" cy="977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FA1A7E8" id="Ink 56" o:spid="_x0000_s1026" type="#_x0000_t75" style="position:absolute;margin-left:152.4pt;margin-top:4.05pt;width:3.55pt;height:9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">
                <v:imagedata r:id="rId48" o:title=""/>
              </v:shape>
            </w:pict>
          </mc:Fallback>
        </mc:AlternateContent>
      </w:r>
      <w:r w:rsidR="00F666EA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477D96E7" wp14:editId="3885A55E">
                <wp:simplePos x="0" y="0"/>
                <wp:positionH relativeFrom="column">
                  <wp:posOffset>2064203</wp:posOffset>
                </wp:positionH>
                <wp:positionV relativeFrom="paragraph">
                  <wp:posOffset>121418</wp:posOffset>
                </wp:positionV>
                <wp:extent cx="96120" cy="10080"/>
                <wp:effectExtent l="57150" t="57150" r="56515" b="4762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5885" cy="95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BA5CFDF" id="Ink 51" o:spid="_x0000_s1026" type="#_x0000_t75" style="position:absolute;margin-left:161.85pt;margin-top:8.85pt;width:8.95pt;height: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">
                <v:imagedata r:id="rId50" o:title=""/>
              </v:shape>
            </w:pict>
          </mc:Fallback>
        </mc:AlternateContent>
      </w:r>
      <w:r w:rsidR="00F666EA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4AFF3331" wp14:editId="14356F86">
                <wp:simplePos x="0" y="0"/>
                <wp:positionH relativeFrom="column">
                  <wp:posOffset>217043</wp:posOffset>
                </wp:positionH>
                <wp:positionV relativeFrom="paragraph">
                  <wp:posOffset>1001258</wp:posOffset>
                </wp:positionV>
                <wp:extent cx="3419280" cy="62280"/>
                <wp:effectExtent l="57150" t="57150" r="48260" b="5207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418840" cy="622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7DE1347" id="Ink 50" o:spid="_x0000_s1026" type="#_x0000_t75" style="position:absolute;margin-left:16.4pt;margin-top:78.15pt;width:270.65pt;height:6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">
                <v:imagedata r:id="rId52" o:title=""/>
              </v:shape>
            </w:pict>
          </mc:Fallback>
        </mc:AlternateContent>
      </w:r>
      <w:r w:rsidR="004B6CE6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4413CB1A" wp14:editId="207EE5F6">
                <wp:simplePos x="0" y="0"/>
                <wp:positionH relativeFrom="column">
                  <wp:posOffset>3204683</wp:posOffset>
                </wp:positionH>
                <wp:positionV relativeFrom="paragraph">
                  <wp:posOffset>1131938</wp:posOffset>
                </wp:positionV>
                <wp:extent cx="91440" cy="114840"/>
                <wp:effectExtent l="57150" t="57150" r="22860" b="5715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1440" cy="1143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BEF0D8F" id="Ink 47" o:spid="_x0000_s1026" type="#_x0000_t75" style="position:absolute;margin-left:251.65pt;margin-top:88.45pt;width:8.6pt;height:1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">
                <v:imagedata r:id="rId54" o:title=""/>
              </v:shape>
            </w:pict>
          </mc:Fallback>
        </mc:AlternateContent>
      </w:r>
      <w:r w:rsidR="004B6CE6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5C66A321" wp14:editId="259DD9A8">
                <wp:simplePos x="0" y="0"/>
                <wp:positionH relativeFrom="column">
                  <wp:posOffset>3257243</wp:posOffset>
                </wp:positionH>
                <wp:positionV relativeFrom="paragraph">
                  <wp:posOffset>890378</wp:posOffset>
                </wp:positionV>
                <wp:extent cx="17280" cy="132480"/>
                <wp:effectExtent l="57150" t="57150" r="40005" b="5842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7145" cy="132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B7B3AF1" id="Ink 46" o:spid="_x0000_s1026" type="#_x0000_t75" style="position:absolute;margin-left:255.8pt;margin-top:69.4pt;width:2.75pt;height:11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">
                <v:imagedata r:id="rId56" o:title=""/>
              </v:shape>
            </w:pict>
          </mc:Fallback>
        </mc:AlternateContent>
      </w:r>
      <w:r w:rsidR="004B6CE6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13003F89" wp14:editId="00E8F846">
                <wp:simplePos x="0" y="0"/>
                <wp:positionH relativeFrom="column">
                  <wp:posOffset>2514203</wp:posOffset>
                </wp:positionH>
                <wp:positionV relativeFrom="paragraph">
                  <wp:posOffset>1154258</wp:posOffset>
                </wp:positionV>
                <wp:extent cx="31320" cy="87120"/>
                <wp:effectExtent l="38100" t="57150" r="45085" b="4635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1115" cy="8699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5CD2436" id="Ink 45" o:spid="_x0000_s1026" type="#_x0000_t75" style="position:absolute;margin-left:197.25pt;margin-top:90.2pt;width:3.85pt;height: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">
                <v:imagedata r:id="rId58" o:title=""/>
              </v:shape>
            </w:pict>
          </mc:Fallback>
        </mc:AlternateContent>
      </w:r>
      <w:r w:rsidR="004B6CE6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65B67826" wp14:editId="53236FD0">
                <wp:simplePos x="0" y="0"/>
                <wp:positionH relativeFrom="column">
                  <wp:posOffset>2560283</wp:posOffset>
                </wp:positionH>
                <wp:positionV relativeFrom="paragraph">
                  <wp:posOffset>904058</wp:posOffset>
                </wp:positionV>
                <wp:extent cx="14400" cy="118440"/>
                <wp:effectExtent l="57150" t="57150" r="43180" b="5334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970" cy="1181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B781D05" id="Ink 44" o:spid="_x0000_s1026" type="#_x0000_t75" style="position:absolute;margin-left:200.9pt;margin-top:70.5pt;width:2.55pt;height:1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">
                <v:imagedata r:id="rId60" o:title=""/>
              </v:shape>
            </w:pict>
          </mc:Fallback>
        </mc:AlternateContent>
      </w:r>
      <w:r w:rsidR="004B6CE6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78CE3046" wp14:editId="5DB58F4D">
                <wp:simplePos x="0" y="0"/>
                <wp:positionH relativeFrom="column">
                  <wp:posOffset>1413683</wp:posOffset>
                </wp:positionH>
                <wp:positionV relativeFrom="paragraph">
                  <wp:posOffset>1161818</wp:posOffset>
                </wp:positionV>
                <wp:extent cx="45720" cy="118440"/>
                <wp:effectExtent l="38100" t="57150" r="49530" b="5334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5720" cy="1181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01F048D" id="Ink 43" o:spid="_x0000_s1026" type="#_x0000_t75" style="position:absolute;margin-left:110.6pt;margin-top:90.8pt;width:5pt;height:10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">
                <v:imagedata r:id="rId62" o:title=""/>
              </v:shape>
            </w:pict>
          </mc:Fallback>
        </mc:AlternateContent>
      </w:r>
      <w:r w:rsidR="004B6CE6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1E88DF72" wp14:editId="2BB4D56F">
                <wp:simplePos x="0" y="0"/>
                <wp:positionH relativeFrom="column">
                  <wp:posOffset>1331243</wp:posOffset>
                </wp:positionH>
                <wp:positionV relativeFrom="paragraph">
                  <wp:posOffset>1215458</wp:posOffset>
                </wp:positionV>
                <wp:extent cx="42840" cy="7920"/>
                <wp:effectExtent l="57150" t="57150" r="52705" b="4953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2545" cy="76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46A6FBA" id="Ink 42" o:spid="_x0000_s1026" type="#_x0000_t75" style="position:absolute;margin-left:104.1pt;margin-top:95pt;width:4.75pt;height: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">
                <v:imagedata r:id="rId64" o:title=""/>
              </v:shape>
            </w:pict>
          </mc:Fallback>
        </mc:AlternateContent>
      </w:r>
      <w:r w:rsidR="004B6CE6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04295009" wp14:editId="03D8EE5C">
                <wp:simplePos x="0" y="0"/>
                <wp:positionH relativeFrom="column">
                  <wp:posOffset>1461563</wp:posOffset>
                </wp:positionH>
                <wp:positionV relativeFrom="paragraph">
                  <wp:posOffset>931058</wp:posOffset>
                </wp:positionV>
                <wp:extent cx="5040" cy="110880"/>
                <wp:effectExtent l="57150" t="57150" r="52705" b="4191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445" cy="1104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06E7925" id="Ink 41" o:spid="_x0000_s1026" type="#_x0000_t75" style="position:absolute;margin-left:114.4pt;margin-top:72.6pt;width:1.85pt;height:10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">
                <v:imagedata r:id="rId66" o:title=""/>
              </v:shape>
            </w:pict>
          </mc:Fallback>
        </mc:AlternateContent>
      </w:r>
      <w:r w:rsidR="004B6CE6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05DB60E5" wp14:editId="725FB92B">
                <wp:simplePos x="0" y="0"/>
                <wp:positionH relativeFrom="column">
                  <wp:posOffset>872608</wp:posOffset>
                </wp:positionH>
                <wp:positionV relativeFrom="paragraph">
                  <wp:posOffset>1148814</wp:posOffset>
                </wp:positionV>
                <wp:extent cx="95040" cy="104760"/>
                <wp:effectExtent l="57150" t="57150" r="38735" b="4826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4615" cy="1041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32A9825" id="Ink 40" o:spid="_x0000_s1026" type="#_x0000_t75" style="position:absolute;margin-left:68pt;margin-top:89.75pt;width:8.9pt;height:9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">
                <v:imagedata r:id="rId68" o:title=""/>
              </v:shape>
            </w:pict>
          </mc:Fallback>
        </mc:AlternateContent>
      </w:r>
      <w:r w:rsidR="004B6CE6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2656D04F" wp14:editId="35BFF429">
                <wp:simplePos x="0" y="0"/>
                <wp:positionH relativeFrom="column">
                  <wp:posOffset>758848</wp:posOffset>
                </wp:positionH>
                <wp:positionV relativeFrom="paragraph">
                  <wp:posOffset>1203534</wp:posOffset>
                </wp:positionV>
                <wp:extent cx="73440" cy="9000"/>
                <wp:effectExtent l="57150" t="57150" r="41275" b="4826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3025" cy="88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C8F3520" id="Ink 39" o:spid="_x0000_s1026" type="#_x0000_t75" style="position:absolute;margin-left:59.05pt;margin-top:94.05pt;width:7.2pt;height:2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">
                <v:imagedata r:id="rId70" o:title=""/>
              </v:shape>
            </w:pict>
          </mc:Fallback>
        </mc:AlternateContent>
      </w:r>
      <w:r w:rsidR="004B6CE6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68D82DE2" wp14:editId="58EB5E01">
                <wp:simplePos x="0" y="0"/>
                <wp:positionH relativeFrom="column">
                  <wp:posOffset>841648</wp:posOffset>
                </wp:positionH>
                <wp:positionV relativeFrom="paragraph">
                  <wp:posOffset>961254</wp:posOffset>
                </wp:positionV>
                <wp:extent cx="12960" cy="110880"/>
                <wp:effectExtent l="57150" t="57150" r="44450" b="4191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2700" cy="1104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82C614B" id="Ink 38" o:spid="_x0000_s1026" type="#_x0000_t75" style="position:absolute;margin-left:65.55pt;margin-top:75pt;width:2.4pt;height:10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">
                <v:imagedata r:id="rId72" o:title=""/>
              </v:shape>
            </w:pict>
          </mc:Fallback>
        </mc:AlternateContent>
      </w:r>
      <w:r w:rsidR="00CB1A1B">
        <w:rPr>
          <w:sz w:val="22"/>
        </w:rPr>
        <w:t xml:space="preserve">                                                                                                     </w:t>
      </w:r>
    </w:p>
    <w:p w14:paraId="4A91A659" w14:textId="5BE04CF4" w:rsidR="00CB1A1B" w:rsidRDefault="005F239C" w:rsidP="007179D9">
      <w:pPr>
        <w:rPr>
          <w:sz w:val="22"/>
        </w:rPr>
      </w:pP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622808C" wp14:editId="134902EA">
                <wp:simplePos x="0" y="0"/>
                <wp:positionH relativeFrom="column">
                  <wp:posOffset>2063544</wp:posOffset>
                </wp:positionH>
                <wp:positionV relativeFrom="paragraph">
                  <wp:posOffset>-431800</wp:posOffset>
                </wp:positionV>
                <wp:extent cx="71120" cy="1385570"/>
                <wp:effectExtent l="57150" t="57150" r="43180" b="431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1120" cy="13855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B8006EE" id="Ink 1" o:spid="_x0000_s1026" type="#_x0000_t75" style="position:absolute;margin-left:161.8pt;margin-top:-34.7pt;width:7pt;height:1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">
                <v:imagedata r:id="rId74" o:title=""/>
              </v:shape>
            </w:pict>
          </mc:Fallback>
        </mc:AlternateContent>
      </w:r>
    </w:p>
    <w:p w14:paraId="455B0740" w14:textId="5031FC50" w:rsidR="00CB1A1B" w:rsidRDefault="00CB1A1B" w:rsidP="007179D9">
      <w:pPr>
        <w:rPr>
          <w:sz w:val="22"/>
        </w:rPr>
      </w:pPr>
    </w:p>
    <w:p w14:paraId="28A96FA4" w14:textId="711FC264" w:rsidR="00CB1A1B" w:rsidRDefault="007A3F1C" w:rsidP="007179D9">
      <w:pPr>
        <w:rPr>
          <w:sz w:val="22"/>
        </w:rPr>
      </w:pP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25" behindDoc="0" locked="0" layoutInCell="1" allowOverlap="1" wp14:anchorId="6A717302" wp14:editId="4B1F4163">
                <wp:simplePos x="0" y="0"/>
                <wp:positionH relativeFrom="column">
                  <wp:posOffset>3647830</wp:posOffset>
                </wp:positionH>
                <wp:positionV relativeFrom="paragraph">
                  <wp:posOffset>131311</wp:posOffset>
                </wp:positionV>
                <wp:extent cx="77400" cy="169920"/>
                <wp:effectExtent l="57150" t="57150" r="0" b="4000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6835" cy="16954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93118F7" id="Ink 312" o:spid="_x0000_s1026" type="#_x0000_t75" style="position:absolute;margin-left:286.55pt;margin-top:9.65pt;width:7.55pt;height:14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">
                <v:imagedata r:id="rId76" o:title=""/>
              </v:shape>
            </w:pict>
          </mc:Fallback>
        </mc:AlternateContent>
      </w:r>
    </w:p>
    <w:p w14:paraId="58F310A8" w14:textId="797D061B" w:rsidR="00CB1A1B" w:rsidRDefault="007A3F1C" w:rsidP="007179D9">
      <w:pPr>
        <w:rPr>
          <w:sz w:val="22"/>
        </w:rPr>
      </w:pP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27" behindDoc="0" locked="0" layoutInCell="1" allowOverlap="1" wp14:anchorId="4C6038BD" wp14:editId="52053347">
                <wp:simplePos x="0" y="0"/>
                <wp:positionH relativeFrom="column">
                  <wp:posOffset>3837190</wp:posOffset>
                </wp:positionH>
                <wp:positionV relativeFrom="paragraph">
                  <wp:posOffset>-49094</wp:posOffset>
                </wp:positionV>
                <wp:extent cx="84600" cy="209880"/>
                <wp:effectExtent l="57150" t="57150" r="48895" b="5715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84455" cy="2095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CC47854" id="Ink 314" o:spid="_x0000_s1026" type="#_x0000_t75" style="position:absolute;margin-left:301.45pt;margin-top:-4.55pt;width:8.05pt;height:17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">
                <v:imagedata r:id="rId78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26" behindDoc="0" locked="0" layoutInCell="1" allowOverlap="1" wp14:anchorId="5CF21F2D" wp14:editId="4426DF18">
                <wp:simplePos x="0" y="0"/>
                <wp:positionH relativeFrom="column">
                  <wp:posOffset>3793270</wp:posOffset>
                </wp:positionH>
                <wp:positionV relativeFrom="paragraph">
                  <wp:posOffset>586</wp:posOffset>
                </wp:positionV>
                <wp:extent cx="145800" cy="128160"/>
                <wp:effectExtent l="38100" t="57150" r="45085" b="4381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45415" cy="1276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ACB64F3" id="Ink 313" o:spid="_x0000_s1026" type="#_x0000_t75" style="position:absolute;margin-left:298pt;margin-top:-.65pt;width:12.9pt;height:11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">
                <v:imagedata r:id="rId80" o:title=""/>
              </v:shape>
            </w:pict>
          </mc:Fallback>
        </mc:AlternateContent>
      </w:r>
    </w:p>
    <w:p w14:paraId="61AF22C8" w14:textId="34FA2A8F" w:rsidR="00CB1A1B" w:rsidRDefault="00CB1A1B" w:rsidP="00636122">
      <w:pPr>
        <w:pStyle w:val="ListParagraph"/>
        <w:numPr>
          <w:ilvl w:val="0"/>
          <w:numId w:val="5"/>
        </w:numPr>
        <w:rPr>
          <w:sz w:val="22"/>
        </w:rPr>
      </w:pPr>
      <w:r w:rsidRPr="00F74681">
        <w:rPr>
          <w:rFonts w:ascii="Cambria Math" w:hAnsi="Cambria Math" w:cs="Cambria Math"/>
          <w:sz w:val="22"/>
        </w:rPr>
        <w:t>𝑤</w:t>
      </w:r>
      <w:r w:rsidRPr="00F74681">
        <w:rPr>
          <w:sz w:val="22"/>
        </w:rPr>
        <w:t xml:space="preserve"> = </w:t>
      </w:r>
      <w:r w:rsidR="00DC3624">
        <w:rPr>
          <w:sz w:val="22"/>
        </w:rPr>
        <w:t>-</w:t>
      </w:r>
      <w:r w:rsidRPr="00F74681">
        <w:rPr>
          <w:sz w:val="22"/>
        </w:rPr>
        <w:t xml:space="preserve">1 e termo de limiar </w:t>
      </w:r>
      <w:r w:rsidRPr="00F74681">
        <w:rPr>
          <w:rFonts w:ascii="Cambria Math" w:hAnsi="Cambria Math" w:cs="Cambria Math"/>
          <w:sz w:val="22"/>
        </w:rPr>
        <w:t>𝑏</w:t>
      </w:r>
      <w:r w:rsidRPr="00F74681">
        <w:rPr>
          <w:sz w:val="22"/>
        </w:rPr>
        <w:t xml:space="preserve"> = 1</w:t>
      </w:r>
    </w:p>
    <w:p w14:paraId="16A0CFE9" w14:textId="79A419E8" w:rsidR="005F239C" w:rsidRDefault="005F239C" w:rsidP="005F239C">
      <w:pPr>
        <w:pStyle w:val="ListParagraph"/>
        <w:rPr>
          <w:sz w:val="22"/>
        </w:rPr>
      </w:pPr>
    </w:p>
    <w:p w14:paraId="3254DA90" w14:textId="5E23E6BA" w:rsidR="005F239C" w:rsidRPr="00F74681" w:rsidRDefault="005F239C" w:rsidP="005F239C">
      <w:pPr>
        <w:pStyle w:val="ListParagraph"/>
        <w:rPr>
          <w:sz w:val="22"/>
        </w:rPr>
      </w:pP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042978BF" wp14:editId="4609F235">
                <wp:simplePos x="0" y="0"/>
                <wp:positionH relativeFrom="column">
                  <wp:posOffset>2558128</wp:posOffset>
                </wp:positionH>
                <wp:positionV relativeFrom="paragraph">
                  <wp:posOffset>-77954</wp:posOffset>
                </wp:positionV>
                <wp:extent cx="55440" cy="196200"/>
                <wp:effectExtent l="57150" t="57150" r="40005" b="5207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5245" cy="1955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DB7A885" id="Ink 143" o:spid="_x0000_s1026" type="#_x0000_t75" style="position:absolute;margin-left:200.75pt;margin-top:-6.85pt;width:5.75pt;height:16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">
                <v:imagedata r:id="rId26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069DA549" wp14:editId="68DAA6AD">
                <wp:simplePos x="0" y="0"/>
                <wp:positionH relativeFrom="column">
                  <wp:posOffset>2464168</wp:posOffset>
                </wp:positionH>
                <wp:positionV relativeFrom="paragraph">
                  <wp:posOffset>-15674</wp:posOffset>
                </wp:positionV>
                <wp:extent cx="68040" cy="95400"/>
                <wp:effectExtent l="57150" t="57150" r="46355" b="5715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7945" cy="952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DCA2C04" id="Ink 144" o:spid="_x0000_s1026" type="#_x0000_t75" style="position:absolute;margin-left:193.35pt;margin-top:-1.95pt;width:6.75pt;height:8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">
                <v:imagedata r:id="rId28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27392DCA" wp14:editId="579E6A49">
                <wp:simplePos x="0" y="0"/>
                <wp:positionH relativeFrom="column">
                  <wp:posOffset>2384608</wp:posOffset>
                </wp:positionH>
                <wp:positionV relativeFrom="paragraph">
                  <wp:posOffset>-59954</wp:posOffset>
                </wp:positionV>
                <wp:extent cx="55080" cy="201960"/>
                <wp:effectExtent l="57150" t="57150" r="40640" b="4572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4610" cy="2019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7845416" id="Ink 145" o:spid="_x0000_s1026" type="#_x0000_t75" style="position:absolute;margin-left:187.05pt;margin-top:-5.4pt;width:5.8pt;height:17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">
                <v:imagedata r:id="rId30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73604C6E" wp14:editId="506116F7">
                <wp:simplePos x="0" y="0"/>
                <wp:positionH relativeFrom="column">
                  <wp:posOffset>2243128</wp:posOffset>
                </wp:positionH>
                <wp:positionV relativeFrom="paragraph">
                  <wp:posOffset>44806</wp:posOffset>
                </wp:positionV>
                <wp:extent cx="93240" cy="19440"/>
                <wp:effectExtent l="57150" t="57150" r="40640" b="5715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2710" cy="190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68A86EF" id="Ink 146" o:spid="_x0000_s1026" type="#_x0000_t75" style="position:absolute;margin-left:175.9pt;margin-top:2.85pt;width:8.8pt;height:2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">
                <v:imagedata r:id="rId32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37BAD713" wp14:editId="15D9C979">
                <wp:simplePos x="0" y="0"/>
                <wp:positionH relativeFrom="column">
                  <wp:posOffset>2261128</wp:posOffset>
                </wp:positionH>
                <wp:positionV relativeFrom="paragraph">
                  <wp:posOffset>-52034</wp:posOffset>
                </wp:positionV>
                <wp:extent cx="39240" cy="237600"/>
                <wp:effectExtent l="57150" t="57150" r="56515" b="4826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8735" cy="2374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0E525C0" id="Ink 147" o:spid="_x0000_s1026" type="#_x0000_t75" style="position:absolute;margin-left:177.35pt;margin-top:-4.8pt;width:4.55pt;height:20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">
                <v:imagedata r:id="rId34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5F12EB11" wp14:editId="73D0C948">
                <wp:simplePos x="0" y="0"/>
                <wp:positionH relativeFrom="column">
                  <wp:posOffset>2058448</wp:posOffset>
                </wp:positionH>
                <wp:positionV relativeFrom="paragraph">
                  <wp:posOffset>31846</wp:posOffset>
                </wp:positionV>
                <wp:extent cx="126720" cy="106920"/>
                <wp:effectExtent l="57150" t="57150" r="45085" b="4572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26365" cy="1066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645EAA9" id="Ink 148" o:spid="_x0000_s1026" type="#_x0000_t75" style="position:absolute;margin-left:161.4pt;margin-top:1.8pt;width:11.4pt;height:9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">
                <v:imagedata r:id="rId36" o:title=""/>
              </v:shape>
            </w:pict>
          </mc:Fallback>
        </mc:AlternateContent>
      </w:r>
    </w:p>
    <w:p w14:paraId="7C5193A3" w14:textId="42C534DD" w:rsidR="005F239C" w:rsidRPr="005F239C" w:rsidRDefault="00E47DEA" w:rsidP="005F239C">
      <w:pPr>
        <w:pStyle w:val="ListParagraph"/>
        <w:rPr>
          <w:sz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97" behindDoc="0" locked="0" layoutInCell="1" allowOverlap="1" wp14:anchorId="2289DF80" wp14:editId="08B7C082">
                <wp:simplePos x="0" y="0"/>
                <wp:positionH relativeFrom="column">
                  <wp:posOffset>852803</wp:posOffset>
                </wp:positionH>
                <wp:positionV relativeFrom="paragraph">
                  <wp:posOffset>-8672</wp:posOffset>
                </wp:positionV>
                <wp:extent cx="651960" cy="52920"/>
                <wp:effectExtent l="38100" t="57150" r="53340" b="4254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51510" cy="527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2703A1C" id="Ink 171" o:spid="_x0000_s1026" type="#_x0000_t75" style="position:absolute;margin-left:66.45pt;margin-top:-1.4pt;width:52.75pt;height:5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">
                <v:imagedata r:id="rId88" o:title=""/>
              </v:shape>
            </w:pict>
          </mc:Fallback>
        </mc:AlternateContent>
      </w:r>
      <w:r w:rsidR="005F239C">
        <w:rPr>
          <w:noProof/>
        </w:rPr>
        <mc:AlternateContent>
          <mc:Choice Requires="wpi">
            <w:drawing>
              <wp:anchor distT="0" distB="0" distL="114300" distR="114300" simplePos="0" relativeHeight="251658294" behindDoc="0" locked="0" layoutInCell="1" allowOverlap="1" wp14:anchorId="6D799284" wp14:editId="6BF6C497">
                <wp:simplePos x="0" y="0"/>
                <wp:positionH relativeFrom="column">
                  <wp:posOffset>852803</wp:posOffset>
                </wp:positionH>
                <wp:positionV relativeFrom="paragraph">
                  <wp:posOffset>1034738</wp:posOffset>
                </wp:positionV>
                <wp:extent cx="128160" cy="13320"/>
                <wp:effectExtent l="57150" t="57150" r="43815" b="4445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27635" cy="127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CA5D184" id="Ink 152" o:spid="_x0000_s1026" type="#_x0000_t75" style="position:absolute;margin-left:66.45pt;margin-top:80.8pt;width:11.55pt;height:2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">
                <v:imagedata r:id="rId44" o:title=""/>
              </v:shape>
            </w:pict>
          </mc:Fallback>
        </mc:AlternateContent>
      </w:r>
      <w:r w:rsidR="005F239C">
        <w:rPr>
          <w:noProof/>
        </w:rPr>
        <mc:AlternateContent>
          <mc:Choice Requires="wpi">
            <w:drawing>
              <wp:anchor distT="0" distB="0" distL="114300" distR="114300" simplePos="0" relativeHeight="251658293" behindDoc="0" locked="0" layoutInCell="1" allowOverlap="1" wp14:anchorId="74E0D1C2" wp14:editId="6FDBF7E2">
                <wp:simplePos x="0" y="0"/>
                <wp:positionH relativeFrom="column">
                  <wp:posOffset>1930643</wp:posOffset>
                </wp:positionH>
                <wp:positionV relativeFrom="paragraph">
                  <wp:posOffset>172538</wp:posOffset>
                </wp:positionV>
                <wp:extent cx="57600" cy="6480"/>
                <wp:effectExtent l="57150" t="57150" r="57150" b="5080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7150" cy="63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E84695E" id="Ink 153" o:spid="_x0000_s1026" type="#_x0000_t75" style="position:absolute;margin-left:151.3pt;margin-top:12.9pt;width:5.95pt;height:1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">
                <v:imagedata r:id="rId46" o:title=""/>
              </v:shape>
            </w:pict>
          </mc:Fallback>
        </mc:AlternateContent>
      </w:r>
      <w:r w:rsidR="005F239C">
        <w:rPr>
          <w:noProof/>
        </w:rPr>
        <mc:AlternateContent>
          <mc:Choice Requires="wpi">
            <w:drawing>
              <wp:anchor distT="0" distB="0" distL="114300" distR="114300" simplePos="0" relativeHeight="251658292" behindDoc="0" locked="0" layoutInCell="1" allowOverlap="1" wp14:anchorId="64C19568" wp14:editId="718D9DCE">
                <wp:simplePos x="0" y="0"/>
                <wp:positionH relativeFrom="column">
                  <wp:posOffset>1944683</wp:posOffset>
                </wp:positionH>
                <wp:positionV relativeFrom="paragraph">
                  <wp:posOffset>60218</wp:posOffset>
                </wp:positionV>
                <wp:extent cx="27360" cy="98280"/>
                <wp:effectExtent l="38100" t="57150" r="48895" b="5461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7305" cy="977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B7D8CE4" id="Ink 154" o:spid="_x0000_s1026" type="#_x0000_t75" style="position:absolute;margin-left:152.4pt;margin-top:4.05pt;width:3.55pt;height:9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">
                <v:imagedata r:id="rId48" o:title=""/>
              </v:shape>
            </w:pict>
          </mc:Fallback>
        </mc:AlternateContent>
      </w:r>
      <w:r w:rsidR="005F239C">
        <w:rPr>
          <w:noProof/>
        </w:rPr>
        <mc:AlternateContent>
          <mc:Choice Requires="wpi">
            <w:drawing>
              <wp:anchor distT="0" distB="0" distL="114300" distR="114300" simplePos="0" relativeHeight="251658291" behindDoc="0" locked="0" layoutInCell="1" allowOverlap="1" wp14:anchorId="60EBDEAC" wp14:editId="53CA499F">
                <wp:simplePos x="0" y="0"/>
                <wp:positionH relativeFrom="column">
                  <wp:posOffset>2064203</wp:posOffset>
                </wp:positionH>
                <wp:positionV relativeFrom="paragraph">
                  <wp:posOffset>121418</wp:posOffset>
                </wp:positionV>
                <wp:extent cx="96120" cy="10080"/>
                <wp:effectExtent l="57150" t="57150" r="56515" b="4762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95885" cy="95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E670CCA" id="Ink 155" o:spid="_x0000_s1026" type="#_x0000_t75" style="position:absolute;margin-left:161.85pt;margin-top:8.85pt;width:8.95pt;height:2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">
                <v:imagedata r:id="rId50" o:title=""/>
              </v:shape>
            </w:pict>
          </mc:Fallback>
        </mc:AlternateContent>
      </w:r>
      <w:r w:rsidR="005F239C">
        <w:rPr>
          <w:noProof/>
        </w:rPr>
        <mc:AlternateContent>
          <mc:Choice Requires="wpi">
            <w:drawing>
              <wp:anchor distT="0" distB="0" distL="114300" distR="114300" simplePos="0" relativeHeight="251658290" behindDoc="0" locked="0" layoutInCell="1" allowOverlap="1" wp14:anchorId="6B983C24" wp14:editId="4A4821B2">
                <wp:simplePos x="0" y="0"/>
                <wp:positionH relativeFrom="column">
                  <wp:posOffset>3204683</wp:posOffset>
                </wp:positionH>
                <wp:positionV relativeFrom="paragraph">
                  <wp:posOffset>1131938</wp:posOffset>
                </wp:positionV>
                <wp:extent cx="91440" cy="114840"/>
                <wp:effectExtent l="57150" t="57150" r="22860" b="5715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1440" cy="1143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023FFCA" id="Ink 157" o:spid="_x0000_s1026" type="#_x0000_t75" style="position:absolute;margin-left:251.65pt;margin-top:88.45pt;width:8.6pt;height:10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">
                <v:imagedata r:id="rId54" o:title=""/>
              </v:shape>
            </w:pict>
          </mc:Fallback>
        </mc:AlternateContent>
      </w:r>
      <w:r w:rsidR="005F239C">
        <w:rPr>
          <w:noProof/>
        </w:rPr>
        <mc:AlternateContent>
          <mc:Choice Requires="wpi">
            <w:drawing>
              <wp:anchor distT="0" distB="0" distL="114300" distR="114300" simplePos="0" relativeHeight="251658289" behindDoc="0" locked="0" layoutInCell="1" allowOverlap="1" wp14:anchorId="4C418F57" wp14:editId="0A24E91B">
                <wp:simplePos x="0" y="0"/>
                <wp:positionH relativeFrom="column">
                  <wp:posOffset>3257243</wp:posOffset>
                </wp:positionH>
                <wp:positionV relativeFrom="paragraph">
                  <wp:posOffset>890378</wp:posOffset>
                </wp:positionV>
                <wp:extent cx="17280" cy="132480"/>
                <wp:effectExtent l="57150" t="57150" r="40005" b="5842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7145" cy="132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178D891" id="Ink 158" o:spid="_x0000_s1026" type="#_x0000_t75" style="position:absolute;margin-left:255.8pt;margin-top:69.4pt;width:2.75pt;height:11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">
                <v:imagedata r:id="rId56" o:title=""/>
              </v:shape>
            </w:pict>
          </mc:Fallback>
        </mc:AlternateContent>
      </w:r>
      <w:r w:rsidR="005F239C">
        <w:rPr>
          <w:noProof/>
        </w:rPr>
        <mc:AlternateContent>
          <mc:Choice Requires="wpi">
            <w:drawing>
              <wp:anchor distT="0" distB="0" distL="114300" distR="114300" simplePos="0" relativeHeight="251658288" behindDoc="0" locked="0" layoutInCell="1" allowOverlap="1" wp14:anchorId="450F64E2" wp14:editId="7A9E1527">
                <wp:simplePos x="0" y="0"/>
                <wp:positionH relativeFrom="column">
                  <wp:posOffset>2514203</wp:posOffset>
                </wp:positionH>
                <wp:positionV relativeFrom="paragraph">
                  <wp:posOffset>1154258</wp:posOffset>
                </wp:positionV>
                <wp:extent cx="31320" cy="87120"/>
                <wp:effectExtent l="38100" t="57150" r="45085" b="4635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1115" cy="8699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F4773C0" id="Ink 159" o:spid="_x0000_s1026" type="#_x0000_t75" style="position:absolute;margin-left:197.25pt;margin-top:90.2pt;width:3.85pt;height:8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">
                <v:imagedata r:id="rId58" o:title=""/>
              </v:shape>
            </w:pict>
          </mc:Fallback>
        </mc:AlternateContent>
      </w:r>
      <w:r w:rsidR="005F239C">
        <w:rPr>
          <w:noProof/>
        </w:rPr>
        <mc:AlternateContent>
          <mc:Choice Requires="wpi">
            <w:drawing>
              <wp:anchor distT="0" distB="0" distL="114300" distR="114300" simplePos="0" relativeHeight="251658287" behindDoc="0" locked="0" layoutInCell="1" allowOverlap="1" wp14:anchorId="1D9E7E51" wp14:editId="6460BAB9">
                <wp:simplePos x="0" y="0"/>
                <wp:positionH relativeFrom="column">
                  <wp:posOffset>2560283</wp:posOffset>
                </wp:positionH>
                <wp:positionV relativeFrom="paragraph">
                  <wp:posOffset>904058</wp:posOffset>
                </wp:positionV>
                <wp:extent cx="14400" cy="118440"/>
                <wp:effectExtent l="57150" t="57150" r="43180" b="5334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3970" cy="1181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61E0FDB" id="Ink 160" o:spid="_x0000_s1026" type="#_x0000_t75" style="position:absolute;margin-left:200.9pt;margin-top:70.5pt;width:2.55pt;height:10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">
                <v:imagedata r:id="rId60" o:title=""/>
              </v:shape>
            </w:pict>
          </mc:Fallback>
        </mc:AlternateContent>
      </w:r>
      <w:r w:rsidR="005F239C">
        <w:rPr>
          <w:noProof/>
        </w:rPr>
        <mc:AlternateContent>
          <mc:Choice Requires="wpi">
            <w:drawing>
              <wp:anchor distT="0" distB="0" distL="114300" distR="114300" simplePos="0" relativeHeight="251658286" behindDoc="0" locked="0" layoutInCell="1" allowOverlap="1" wp14:anchorId="6DE8281E" wp14:editId="7E57E9BA">
                <wp:simplePos x="0" y="0"/>
                <wp:positionH relativeFrom="column">
                  <wp:posOffset>1413683</wp:posOffset>
                </wp:positionH>
                <wp:positionV relativeFrom="paragraph">
                  <wp:posOffset>1161818</wp:posOffset>
                </wp:positionV>
                <wp:extent cx="45720" cy="118440"/>
                <wp:effectExtent l="38100" t="57150" r="49530" b="5334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5720" cy="1181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3BC2D28" id="Ink 161" o:spid="_x0000_s1026" type="#_x0000_t75" style="position:absolute;margin-left:110.6pt;margin-top:90.8pt;width:5pt;height:10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">
                <v:imagedata r:id="rId62" o:title=""/>
              </v:shape>
            </w:pict>
          </mc:Fallback>
        </mc:AlternateContent>
      </w:r>
      <w:r w:rsidR="005F239C">
        <w:rPr>
          <w:noProof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0DAE74E4" wp14:editId="78C70D17">
                <wp:simplePos x="0" y="0"/>
                <wp:positionH relativeFrom="column">
                  <wp:posOffset>1331243</wp:posOffset>
                </wp:positionH>
                <wp:positionV relativeFrom="paragraph">
                  <wp:posOffset>1215458</wp:posOffset>
                </wp:positionV>
                <wp:extent cx="42840" cy="7920"/>
                <wp:effectExtent l="57150" t="57150" r="52705" b="4953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2545" cy="76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0772B05" id="Ink 162" o:spid="_x0000_s1026" type="#_x0000_t75" style="position:absolute;margin-left:104.1pt;margin-top:95pt;width:4.75pt;height: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">
                <v:imagedata r:id="rId64" o:title=""/>
              </v:shape>
            </w:pict>
          </mc:Fallback>
        </mc:AlternateContent>
      </w:r>
      <w:r w:rsidR="005F239C">
        <w:rPr>
          <w:noProof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074E2963" wp14:editId="5C968285">
                <wp:simplePos x="0" y="0"/>
                <wp:positionH relativeFrom="column">
                  <wp:posOffset>1461563</wp:posOffset>
                </wp:positionH>
                <wp:positionV relativeFrom="paragraph">
                  <wp:posOffset>931058</wp:posOffset>
                </wp:positionV>
                <wp:extent cx="5040" cy="110880"/>
                <wp:effectExtent l="57150" t="57150" r="52705" b="4191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445" cy="1104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C5D68F0" id="Ink 163" o:spid="_x0000_s1026" type="#_x0000_t75" style="position:absolute;margin-left:114.4pt;margin-top:72.6pt;width:1.85pt;height:10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">
                <v:imagedata r:id="rId66" o:title=""/>
              </v:shape>
            </w:pict>
          </mc:Fallback>
        </mc:AlternateContent>
      </w:r>
      <w:r w:rsidR="005F239C">
        <w:rPr>
          <w:noProof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151A1411" wp14:editId="24808B4C">
                <wp:simplePos x="0" y="0"/>
                <wp:positionH relativeFrom="column">
                  <wp:posOffset>872608</wp:posOffset>
                </wp:positionH>
                <wp:positionV relativeFrom="paragraph">
                  <wp:posOffset>1148814</wp:posOffset>
                </wp:positionV>
                <wp:extent cx="95040" cy="104760"/>
                <wp:effectExtent l="57150" t="57150" r="38735" b="4826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94615" cy="1041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AF62963" id="Ink 164" o:spid="_x0000_s1026" type="#_x0000_t75" style="position:absolute;margin-left:68pt;margin-top:89.75pt;width:8.9pt;height:9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">
                <v:imagedata r:id="rId68" o:title=""/>
              </v:shape>
            </w:pict>
          </mc:Fallback>
        </mc:AlternateContent>
      </w:r>
      <w:r w:rsidR="005F239C">
        <w:rPr>
          <w:noProof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726CA225" wp14:editId="4C9566D8">
                <wp:simplePos x="0" y="0"/>
                <wp:positionH relativeFrom="column">
                  <wp:posOffset>758848</wp:posOffset>
                </wp:positionH>
                <wp:positionV relativeFrom="paragraph">
                  <wp:posOffset>1203534</wp:posOffset>
                </wp:positionV>
                <wp:extent cx="73440" cy="9000"/>
                <wp:effectExtent l="57150" t="57150" r="41275" b="4826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73025" cy="88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C6366AF" id="Ink 165" o:spid="_x0000_s1026" type="#_x0000_t75" style="position:absolute;margin-left:59.05pt;margin-top:94.05pt;width:7.2pt;height:2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">
                <v:imagedata r:id="rId70" o:title=""/>
              </v:shape>
            </w:pict>
          </mc:Fallback>
        </mc:AlternateContent>
      </w:r>
      <w:r w:rsidR="005F239C">
        <w:rPr>
          <w:noProof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1A973A9F" wp14:editId="36B0AA8C">
                <wp:simplePos x="0" y="0"/>
                <wp:positionH relativeFrom="column">
                  <wp:posOffset>841648</wp:posOffset>
                </wp:positionH>
                <wp:positionV relativeFrom="paragraph">
                  <wp:posOffset>961254</wp:posOffset>
                </wp:positionV>
                <wp:extent cx="12960" cy="110880"/>
                <wp:effectExtent l="57150" t="57150" r="44450" b="4191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2700" cy="1104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8566398" id="Ink 166" o:spid="_x0000_s1026" type="#_x0000_t75" style="position:absolute;margin-left:65.55pt;margin-top:75pt;width:2.4pt;height:10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">
                <v:imagedata r:id="rId72" o:title=""/>
              </v:shape>
            </w:pict>
          </mc:Fallback>
        </mc:AlternateContent>
      </w:r>
      <w:r w:rsidR="005F239C" w:rsidRPr="005F239C">
        <w:rPr>
          <w:sz w:val="22"/>
        </w:rPr>
        <w:t xml:space="preserve">                                                                                                     </w:t>
      </w:r>
    </w:p>
    <w:p w14:paraId="6099BF70" w14:textId="7BAFB835" w:rsidR="005F239C" w:rsidRPr="005F239C" w:rsidRDefault="00E47DEA" w:rsidP="005F239C">
      <w:pPr>
        <w:rPr>
          <w:sz w:val="22"/>
        </w:rPr>
      </w:pP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98" behindDoc="0" locked="0" layoutInCell="1" allowOverlap="1" wp14:anchorId="1F3AD1C7" wp14:editId="0DD6DC96">
                <wp:simplePos x="0" y="0"/>
                <wp:positionH relativeFrom="column">
                  <wp:posOffset>1468403</wp:posOffset>
                </wp:positionH>
                <wp:positionV relativeFrom="paragraph">
                  <wp:posOffset>-274757</wp:posOffset>
                </wp:positionV>
                <wp:extent cx="42840" cy="1047240"/>
                <wp:effectExtent l="57150" t="57150" r="52705" b="5778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2545" cy="104711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FADF77A" id="Ink 172" o:spid="_x0000_s1026" type="#_x0000_t75" style="position:absolute;margin-left:114.9pt;margin-top:-22.35pt;width:4.75pt;height:83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">
                <v:imagedata r:id="rId104" o:title=""/>
              </v:shape>
            </w:pict>
          </mc:Fallback>
        </mc:AlternateContent>
      </w:r>
      <w:r w:rsidR="00DC3624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95" behindDoc="0" locked="0" layoutInCell="1" allowOverlap="1" wp14:anchorId="0383D118" wp14:editId="0E7F4E0A">
                <wp:simplePos x="0" y="0"/>
                <wp:positionH relativeFrom="column">
                  <wp:posOffset>2118563</wp:posOffset>
                </wp:positionH>
                <wp:positionV relativeFrom="paragraph">
                  <wp:posOffset>-380237</wp:posOffset>
                </wp:positionV>
                <wp:extent cx="11520" cy="1256400"/>
                <wp:effectExtent l="57150" t="38100" r="45720" b="5842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1430" cy="12560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6637154" id="Ink 169" o:spid="_x0000_s1026" type="#_x0000_t75" style="position:absolute;margin-left:166.1pt;margin-top:-30.65pt;width:2.3pt;height:100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">
                <v:imagedata r:id="rId106" o:title=""/>
              </v:shape>
            </w:pict>
          </mc:Fallback>
        </mc:AlternateContent>
      </w:r>
    </w:p>
    <w:p w14:paraId="356C94E9" w14:textId="77777777" w:rsidR="005F239C" w:rsidRPr="005F239C" w:rsidRDefault="005F239C" w:rsidP="005F239C">
      <w:pPr>
        <w:rPr>
          <w:sz w:val="22"/>
        </w:rPr>
      </w:pPr>
    </w:p>
    <w:p w14:paraId="58980304" w14:textId="542A0637" w:rsidR="00CB1A1B" w:rsidRDefault="007A3F1C" w:rsidP="005F239C">
      <w:pPr>
        <w:ind w:left="360"/>
        <w:rPr>
          <w:sz w:val="22"/>
        </w:rPr>
      </w:pP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24" behindDoc="0" locked="0" layoutInCell="1" allowOverlap="1" wp14:anchorId="6B3D5DB8" wp14:editId="586495BE">
                <wp:simplePos x="0" y="0"/>
                <wp:positionH relativeFrom="column">
                  <wp:posOffset>3879310</wp:posOffset>
                </wp:positionH>
                <wp:positionV relativeFrom="paragraph">
                  <wp:posOffset>116024</wp:posOffset>
                </wp:positionV>
                <wp:extent cx="104400" cy="201600"/>
                <wp:effectExtent l="57150" t="57150" r="48260" b="4635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04140" cy="20129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92FC002" id="Ink 311" o:spid="_x0000_s1026" type="#_x0000_t75" style="position:absolute;margin-left:304.75pt;margin-top:8.45pt;width:9.6pt;height:17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">
                <v:imagedata r:id="rId108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23" behindDoc="0" locked="0" layoutInCell="1" allowOverlap="1" wp14:anchorId="70A74662" wp14:editId="7B428A1B">
                <wp:simplePos x="0" y="0"/>
                <wp:positionH relativeFrom="column">
                  <wp:posOffset>3868870</wp:posOffset>
                </wp:positionH>
                <wp:positionV relativeFrom="paragraph">
                  <wp:posOffset>168224</wp:posOffset>
                </wp:positionV>
                <wp:extent cx="118440" cy="99720"/>
                <wp:effectExtent l="38100" t="57150" r="53340" b="5270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18110" cy="9969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8B51069" id="Ink 310" o:spid="_x0000_s1026" type="#_x0000_t75" style="position:absolute;margin-left:303.95pt;margin-top:12.55pt;width:10.75pt;height:9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">
                <v:imagedata r:id="rId110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22" behindDoc="0" locked="0" layoutInCell="1" allowOverlap="1" wp14:anchorId="59A4502D" wp14:editId="1C096B74">
                <wp:simplePos x="0" y="0"/>
                <wp:positionH relativeFrom="column">
                  <wp:posOffset>3744310</wp:posOffset>
                </wp:positionH>
                <wp:positionV relativeFrom="paragraph">
                  <wp:posOffset>464</wp:posOffset>
                </wp:positionV>
                <wp:extent cx="88200" cy="180720"/>
                <wp:effectExtent l="57150" t="57150" r="7620" b="4826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87630" cy="1803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2D3218B" id="Ink 309" o:spid="_x0000_s1026" type="#_x0000_t75" style="position:absolute;margin-left:294.15pt;margin-top:-.65pt;width:8.4pt;height:15.6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">
                <v:imagedata r:id="rId112" o:title=""/>
              </v:shape>
            </w:pict>
          </mc:Fallback>
        </mc:AlternateContent>
      </w:r>
      <w:r w:rsidR="00E47DEA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99" behindDoc="0" locked="0" layoutInCell="1" allowOverlap="1" wp14:anchorId="076349C8" wp14:editId="7729047D">
                <wp:simplePos x="0" y="0"/>
                <wp:positionH relativeFrom="column">
                  <wp:posOffset>1482083</wp:posOffset>
                </wp:positionH>
                <wp:positionV relativeFrom="paragraph">
                  <wp:posOffset>118633</wp:posOffset>
                </wp:positionV>
                <wp:extent cx="1829880" cy="105840"/>
                <wp:effectExtent l="38100" t="57150" r="56515" b="4699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829435" cy="1054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A5F97B1" id="Ink 173" o:spid="_x0000_s1026" type="#_x0000_t75" style="position:absolute;margin-left:116pt;margin-top:8.65pt;width:145.5pt;height:9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">
                <v:imagedata r:id="rId114" o:title=""/>
              </v:shape>
            </w:pict>
          </mc:Fallback>
        </mc:AlternateContent>
      </w:r>
      <w:r w:rsidR="00DC3624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296" behindDoc="0" locked="0" layoutInCell="1" allowOverlap="1" wp14:anchorId="0764C188" wp14:editId="283FDC7B">
                <wp:simplePos x="0" y="0"/>
                <wp:positionH relativeFrom="column">
                  <wp:posOffset>647963</wp:posOffset>
                </wp:positionH>
                <wp:positionV relativeFrom="paragraph">
                  <wp:posOffset>92713</wp:posOffset>
                </wp:positionV>
                <wp:extent cx="3062880" cy="166680"/>
                <wp:effectExtent l="38100" t="57150" r="42545" b="4318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062605" cy="1663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180C8DF" id="Ink 170" o:spid="_x0000_s1026" type="#_x0000_t75" style="position:absolute;margin-left:50.3pt;margin-top:6.6pt;width:242.55pt;height:14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">
                <v:imagedata r:id="rId116" o:title=""/>
              </v:shape>
            </w:pict>
          </mc:Fallback>
        </mc:AlternateContent>
      </w:r>
    </w:p>
    <w:p w14:paraId="7B39FDE9" w14:textId="5817569B" w:rsidR="00E47DEA" w:rsidRDefault="00E47DEA" w:rsidP="005F239C">
      <w:pPr>
        <w:ind w:left="360"/>
        <w:rPr>
          <w:sz w:val="22"/>
        </w:rPr>
      </w:pPr>
    </w:p>
    <w:p w14:paraId="12625932" w14:textId="62048151" w:rsidR="00E47DEA" w:rsidRDefault="00E47DEA" w:rsidP="005F239C">
      <w:pPr>
        <w:ind w:left="360"/>
        <w:rPr>
          <w:sz w:val="22"/>
        </w:rPr>
      </w:pPr>
    </w:p>
    <w:p w14:paraId="61E1FC6E" w14:textId="61BD2C77" w:rsidR="00E47DEA" w:rsidRDefault="003C238D" w:rsidP="00160188">
      <w:pPr>
        <w:rPr>
          <w:sz w:val="22"/>
        </w:rPr>
      </w:pPr>
      <w:r>
        <w:rPr>
          <w:sz w:val="22"/>
        </w:rPr>
        <w:t>Para o mesmo problema, considerando a função de ativação tangente hiperbólica, esboce a resposta do modelo para:</w:t>
      </w:r>
    </w:p>
    <w:p w14:paraId="315FAED1" w14:textId="774F70A9" w:rsidR="003C238D" w:rsidRDefault="007A3F1C" w:rsidP="003C238D">
      <w:pPr>
        <w:pStyle w:val="ListParagraph"/>
        <w:numPr>
          <w:ilvl w:val="0"/>
          <w:numId w:val="5"/>
        </w:numPr>
        <w:rPr>
          <w:sz w:val="22"/>
        </w:rPr>
      </w:pPr>
      <w:r>
        <w:rPr>
          <w:i/>
          <w:iCs/>
          <w:noProof/>
          <w:sz w:val="22"/>
        </w:rPr>
        <mc:AlternateContent>
          <mc:Choice Requires="wpi">
            <w:drawing>
              <wp:anchor distT="0" distB="0" distL="114300" distR="114300" simplePos="0" relativeHeight="251658319" behindDoc="0" locked="0" layoutInCell="1" allowOverlap="1" wp14:anchorId="3DA1FDC1" wp14:editId="282E5D27">
                <wp:simplePos x="0" y="0"/>
                <wp:positionH relativeFrom="column">
                  <wp:posOffset>2689825</wp:posOffset>
                </wp:positionH>
                <wp:positionV relativeFrom="paragraph">
                  <wp:posOffset>-22955</wp:posOffset>
                </wp:positionV>
                <wp:extent cx="65880" cy="213840"/>
                <wp:effectExtent l="57150" t="57150" r="48895" b="5334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5405" cy="213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C09C8ED" id="Ink 305" o:spid="_x0000_s1026" type="#_x0000_t75" style="position:absolute;margin-left:211.1pt;margin-top:-2.5pt;width:6.65pt;height:18.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">
                <v:imagedata r:id="rId118" o:title=""/>
              </v:shape>
            </w:pict>
          </mc:Fallback>
        </mc:AlternateContent>
      </w:r>
      <w:r>
        <w:rPr>
          <w:i/>
          <w:iCs/>
          <w:noProof/>
          <w:sz w:val="22"/>
        </w:rPr>
        <mc:AlternateContent>
          <mc:Choice Requires="wpi">
            <w:drawing>
              <wp:anchor distT="0" distB="0" distL="114300" distR="114300" simplePos="0" relativeHeight="251658318" behindDoc="0" locked="0" layoutInCell="1" allowOverlap="1" wp14:anchorId="38E899CB" wp14:editId="1B896F0B">
                <wp:simplePos x="0" y="0"/>
                <wp:positionH relativeFrom="column">
                  <wp:posOffset>2590825</wp:posOffset>
                </wp:positionH>
                <wp:positionV relativeFrom="paragraph">
                  <wp:posOffset>72805</wp:posOffset>
                </wp:positionV>
                <wp:extent cx="70560" cy="86400"/>
                <wp:effectExtent l="57150" t="57150" r="43815" b="4699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70485" cy="86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06F9736" id="Ink 304" o:spid="_x0000_s1026" type="#_x0000_t75" style="position:absolute;margin-left:203.3pt;margin-top:5.05pt;width:6.95pt;height:8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">
                <v:imagedata r:id="rId120" o:title=""/>
              </v:shape>
            </w:pict>
          </mc:Fallback>
        </mc:AlternateContent>
      </w:r>
      <w:r>
        <w:rPr>
          <w:i/>
          <w:iCs/>
          <w:noProof/>
          <w:sz w:val="22"/>
        </w:rPr>
        <mc:AlternateContent>
          <mc:Choice Requires="wpi">
            <w:drawing>
              <wp:anchor distT="0" distB="0" distL="114300" distR="114300" simplePos="0" relativeHeight="251658317" behindDoc="0" locked="0" layoutInCell="1" allowOverlap="1" wp14:anchorId="422162AF" wp14:editId="398BEA8F">
                <wp:simplePos x="0" y="0"/>
                <wp:positionH relativeFrom="column">
                  <wp:posOffset>2510905</wp:posOffset>
                </wp:positionH>
                <wp:positionV relativeFrom="paragraph">
                  <wp:posOffset>13765</wp:posOffset>
                </wp:positionV>
                <wp:extent cx="22320" cy="196560"/>
                <wp:effectExtent l="57150" t="57150" r="53975" b="5143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2225" cy="19621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3B00137" id="Ink 303" o:spid="_x0000_s1026" type="#_x0000_t75" style="position:absolute;margin-left:197pt;margin-top:.4pt;width:3.15pt;height:16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">
                <v:imagedata r:id="rId122" o:title=""/>
              </v:shape>
            </w:pict>
          </mc:Fallback>
        </mc:AlternateContent>
      </w:r>
      <w:r>
        <w:rPr>
          <w:i/>
          <w:iCs/>
          <w:noProof/>
          <w:sz w:val="22"/>
        </w:rPr>
        <mc:AlternateContent>
          <mc:Choice Requires="wpi">
            <w:drawing>
              <wp:anchor distT="0" distB="0" distL="114300" distR="114300" simplePos="0" relativeHeight="251658316" behindDoc="0" locked="0" layoutInCell="1" allowOverlap="1" wp14:anchorId="707167E8" wp14:editId="679582CB">
                <wp:simplePos x="0" y="0"/>
                <wp:positionH relativeFrom="column">
                  <wp:posOffset>2378065</wp:posOffset>
                </wp:positionH>
                <wp:positionV relativeFrom="paragraph">
                  <wp:posOffset>132205</wp:posOffset>
                </wp:positionV>
                <wp:extent cx="86760" cy="21240"/>
                <wp:effectExtent l="57150" t="57150" r="46990" b="55245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86360" cy="2095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8D99421" id="Ink 302" o:spid="_x0000_s1026" type="#_x0000_t75" style="position:absolute;margin-left:186.55pt;margin-top:9.7pt;width:8.25pt;height:3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">
                <v:imagedata r:id="rId124" o:title=""/>
              </v:shape>
            </w:pict>
          </mc:Fallback>
        </mc:AlternateContent>
      </w:r>
      <w:r>
        <w:rPr>
          <w:i/>
          <w:iCs/>
          <w:noProof/>
          <w:sz w:val="22"/>
        </w:rPr>
        <mc:AlternateContent>
          <mc:Choice Requires="wpi">
            <w:drawing>
              <wp:anchor distT="0" distB="0" distL="114300" distR="114300" simplePos="0" relativeHeight="251658315" behindDoc="0" locked="0" layoutInCell="1" allowOverlap="1" wp14:anchorId="3650D97B" wp14:editId="21A24C24">
                <wp:simplePos x="0" y="0"/>
                <wp:positionH relativeFrom="column">
                  <wp:posOffset>2385265</wp:posOffset>
                </wp:positionH>
                <wp:positionV relativeFrom="paragraph">
                  <wp:posOffset>21325</wp:posOffset>
                </wp:positionV>
                <wp:extent cx="61200" cy="220680"/>
                <wp:effectExtent l="57150" t="57150" r="53340" b="4635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60960" cy="22034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83EE298" id="Ink 301" o:spid="_x0000_s1026" type="#_x0000_t75" style="position:absolute;margin-left:187.1pt;margin-top:1pt;width:6.2pt;height:18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">
                <v:imagedata r:id="rId126" o:title=""/>
              </v:shape>
            </w:pict>
          </mc:Fallback>
        </mc:AlternateContent>
      </w:r>
      <w:r w:rsidR="00570242">
        <w:rPr>
          <w:i/>
          <w:iCs/>
          <w:noProof/>
          <w:sz w:val="22"/>
        </w:rPr>
        <mc:AlternateContent>
          <mc:Choice Requires="wpi">
            <w:drawing>
              <wp:anchor distT="0" distB="0" distL="114300" distR="114300" simplePos="0" relativeHeight="251658301" behindDoc="0" locked="0" layoutInCell="1" allowOverlap="1" wp14:anchorId="32798F71" wp14:editId="3347A549">
                <wp:simplePos x="0" y="0"/>
                <wp:positionH relativeFrom="column">
                  <wp:posOffset>2167105</wp:posOffset>
                </wp:positionH>
                <wp:positionV relativeFrom="paragraph">
                  <wp:posOffset>125834</wp:posOffset>
                </wp:positionV>
                <wp:extent cx="139680" cy="130320"/>
                <wp:effectExtent l="57150" t="57150" r="51435" b="4127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39065" cy="1301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7F7A8D3" id="Ink 284" o:spid="_x0000_s1026" type="#_x0000_t75" style="position:absolute;margin-left:169.95pt;margin-top:9.2pt;width:12.45pt;height:11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">
                <v:imagedata r:id="rId128" o:title=""/>
              </v:shape>
            </w:pict>
          </mc:Fallback>
        </mc:AlternateContent>
      </w:r>
      <w:r w:rsidR="003C238D" w:rsidRPr="00F8256E">
        <w:rPr>
          <w:i/>
          <w:iCs/>
          <w:sz w:val="22"/>
        </w:rPr>
        <w:t>w</w:t>
      </w:r>
      <w:r w:rsidR="003C238D">
        <w:rPr>
          <w:sz w:val="22"/>
        </w:rPr>
        <w:t xml:space="preserve"> = 1</w:t>
      </w:r>
    </w:p>
    <w:p w14:paraId="0BB8AE73" w14:textId="4BEBCCFD" w:rsidR="00F8256E" w:rsidRDefault="007A3F1C" w:rsidP="00F8256E">
      <w:pPr>
        <w:ind w:left="360"/>
        <w:rPr>
          <w:sz w:val="22"/>
        </w:rPr>
      </w:pP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33" behindDoc="0" locked="0" layoutInCell="1" allowOverlap="1" wp14:anchorId="3023E286" wp14:editId="29E91AD8">
                <wp:simplePos x="0" y="0"/>
                <wp:positionH relativeFrom="column">
                  <wp:posOffset>2101990</wp:posOffset>
                </wp:positionH>
                <wp:positionV relativeFrom="paragraph">
                  <wp:posOffset>8434</wp:posOffset>
                </wp:positionV>
                <wp:extent cx="24120" cy="109800"/>
                <wp:effectExtent l="57150" t="57150" r="52705" b="4318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3495" cy="1092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AA92269" id="Ink 320" o:spid="_x0000_s1026" type="#_x0000_t75" style="position:absolute;margin-left:164.8pt;margin-top:-.05pt;width:3.35pt;height:10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">
                <v:imagedata r:id="rId130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32" behindDoc="0" locked="0" layoutInCell="1" allowOverlap="1" wp14:anchorId="79BCAF0F" wp14:editId="18B42263">
                <wp:simplePos x="0" y="0"/>
                <wp:positionH relativeFrom="column">
                  <wp:posOffset>2199550</wp:posOffset>
                </wp:positionH>
                <wp:positionV relativeFrom="paragraph">
                  <wp:posOffset>82234</wp:posOffset>
                </wp:positionV>
                <wp:extent cx="137160" cy="12600"/>
                <wp:effectExtent l="57150" t="57150" r="53340" b="4508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37160" cy="120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B211CD4" id="Ink 319" o:spid="_x0000_s1026" type="#_x0000_t75" style="position:absolute;margin-left:172.5pt;margin-top:5.8pt;width:12.2pt;height:2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">
                <v:imagedata r:id="rId132" o:title=""/>
              </v:shape>
            </w:pict>
          </mc:Fallback>
        </mc:AlternateContent>
      </w:r>
    </w:p>
    <w:p w14:paraId="67B95A05" w14:textId="2E72C699" w:rsidR="00F8256E" w:rsidRDefault="00F8256E" w:rsidP="00F8256E">
      <w:pPr>
        <w:ind w:left="360"/>
        <w:rPr>
          <w:sz w:val="22"/>
        </w:rPr>
      </w:pPr>
    </w:p>
    <w:p w14:paraId="0439B2CD" w14:textId="3E357931" w:rsidR="00F8256E" w:rsidRDefault="00570242" w:rsidP="00F8256E">
      <w:pPr>
        <w:ind w:left="360"/>
        <w:rPr>
          <w:sz w:val="22"/>
        </w:rPr>
      </w:pP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12" behindDoc="0" locked="0" layoutInCell="1" allowOverlap="1" wp14:anchorId="24772D29" wp14:editId="1D5007C5">
                <wp:simplePos x="0" y="0"/>
                <wp:positionH relativeFrom="column">
                  <wp:posOffset>3794665</wp:posOffset>
                </wp:positionH>
                <wp:positionV relativeFrom="paragraph">
                  <wp:posOffset>109446</wp:posOffset>
                </wp:positionV>
                <wp:extent cx="20520" cy="160200"/>
                <wp:effectExtent l="57150" t="57150" r="36830" b="4953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0320" cy="1600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A2895FC" id="Ink 298" o:spid="_x0000_s1026" type="#_x0000_t75" style="position:absolute;margin-left:298.1pt;margin-top:7.9pt;width:3pt;height:1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">
                <v:imagedata r:id="rId134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10" behindDoc="0" locked="0" layoutInCell="1" allowOverlap="1" wp14:anchorId="007139D1" wp14:editId="387A25B8">
                <wp:simplePos x="0" y="0"/>
                <wp:positionH relativeFrom="column">
                  <wp:posOffset>2878825</wp:posOffset>
                </wp:positionH>
                <wp:positionV relativeFrom="paragraph">
                  <wp:posOffset>160566</wp:posOffset>
                </wp:positionV>
                <wp:extent cx="24120" cy="130320"/>
                <wp:effectExtent l="57150" t="57150" r="52705" b="41275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3495" cy="1301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B8CBCC4" id="Ink 296" o:spid="_x0000_s1026" type="#_x0000_t75" style="position:absolute;margin-left:226pt;margin-top:11.95pt;width:3.35pt;height:11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">
                <v:imagedata r:id="rId136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07" behindDoc="0" locked="0" layoutInCell="1" allowOverlap="1" wp14:anchorId="235CD720" wp14:editId="05112C9C">
                <wp:simplePos x="0" y="0"/>
                <wp:positionH relativeFrom="column">
                  <wp:posOffset>1546105</wp:posOffset>
                </wp:positionH>
                <wp:positionV relativeFrom="paragraph">
                  <wp:posOffset>170646</wp:posOffset>
                </wp:positionV>
                <wp:extent cx="17640" cy="138960"/>
                <wp:effectExtent l="57150" t="57150" r="40005" b="5207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7145" cy="1384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B5E052E" id="Ink 293" o:spid="_x0000_s1026" type="#_x0000_t75" style="position:absolute;margin-left:121.05pt;margin-top:12.75pt;width:2.85pt;height:12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">
                <v:imagedata r:id="rId138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04" behindDoc="0" locked="0" layoutInCell="1" allowOverlap="1" wp14:anchorId="463BC839" wp14:editId="08A58372">
                <wp:simplePos x="0" y="0"/>
                <wp:positionH relativeFrom="column">
                  <wp:posOffset>927985</wp:posOffset>
                </wp:positionH>
                <wp:positionV relativeFrom="paragraph">
                  <wp:posOffset>159486</wp:posOffset>
                </wp:positionV>
                <wp:extent cx="26640" cy="136080"/>
                <wp:effectExtent l="57150" t="57150" r="50165" b="5461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6035" cy="1358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A5A475A" id="Ink 290" o:spid="_x0000_s1026" type="#_x0000_t75" style="position:absolute;margin-left:72.35pt;margin-top:11.85pt;width:3.55pt;height:12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">
                <v:imagedata r:id="rId140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03" behindDoc="0" locked="0" layoutInCell="1" allowOverlap="1" wp14:anchorId="3E6313B8" wp14:editId="0E63911E">
                <wp:simplePos x="0" y="0"/>
                <wp:positionH relativeFrom="column">
                  <wp:posOffset>4327825</wp:posOffset>
                </wp:positionH>
                <wp:positionV relativeFrom="paragraph">
                  <wp:posOffset>85686</wp:posOffset>
                </wp:positionV>
                <wp:extent cx="117360" cy="150480"/>
                <wp:effectExtent l="38100" t="57150" r="0" b="4064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16840" cy="1498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C1A7BC7" id="Ink 289" o:spid="_x0000_s1026" type="#_x0000_t75" style="position:absolute;margin-left:340.05pt;margin-top:6.05pt;width:10.7pt;height:13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">
                <v:imagedata r:id="rId142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02" behindDoc="0" locked="0" layoutInCell="1" allowOverlap="1" wp14:anchorId="3A9E0189" wp14:editId="47C7CD54">
                <wp:simplePos x="0" y="0"/>
                <wp:positionH relativeFrom="column">
                  <wp:posOffset>789745</wp:posOffset>
                </wp:positionH>
                <wp:positionV relativeFrom="paragraph">
                  <wp:posOffset>169566</wp:posOffset>
                </wp:positionV>
                <wp:extent cx="3547080" cy="89280"/>
                <wp:effectExtent l="38100" t="57150" r="53975" b="4445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546475" cy="889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8D9B7AE" id="Ink 288" o:spid="_x0000_s1026" type="#_x0000_t75" style="position:absolute;margin-left:61.5pt;margin-top:12.65pt;width:280.75pt;height:8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">
                <v:imagedata r:id="rId144" o:title=""/>
              </v:shape>
            </w:pict>
          </mc:Fallback>
        </mc:AlternateContent>
      </w:r>
      <w:r w:rsidR="0022779A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00" behindDoc="0" locked="0" layoutInCell="1" allowOverlap="1" wp14:anchorId="07543862" wp14:editId="74354640">
                <wp:simplePos x="0" y="0"/>
                <wp:positionH relativeFrom="column">
                  <wp:posOffset>2209225</wp:posOffset>
                </wp:positionH>
                <wp:positionV relativeFrom="paragraph">
                  <wp:posOffset>-606576</wp:posOffset>
                </wp:positionV>
                <wp:extent cx="46800" cy="1571040"/>
                <wp:effectExtent l="38100" t="57150" r="48895" b="4826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46355" cy="15709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A754344" id="Ink 283" o:spid="_x0000_s1026" type="#_x0000_t75" style="position:absolute;margin-left:173.25pt;margin-top:-48.45pt;width:5.1pt;height:125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">
                <v:imagedata r:id="rId146" o:title=""/>
              </v:shape>
            </w:pict>
          </mc:Fallback>
        </mc:AlternateContent>
      </w:r>
    </w:p>
    <w:p w14:paraId="26084080" w14:textId="2FEB24CE" w:rsidR="00F8256E" w:rsidRDefault="0072195E" w:rsidP="00F8256E">
      <w:pPr>
        <w:ind w:left="360"/>
        <w:rPr>
          <w:sz w:val="22"/>
        </w:rPr>
      </w:pP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34" behindDoc="0" locked="0" layoutInCell="1" allowOverlap="1" wp14:anchorId="6AEFB00D" wp14:editId="2992A3FB">
                <wp:simplePos x="0" y="0"/>
                <wp:positionH relativeFrom="column">
                  <wp:posOffset>900670</wp:posOffset>
                </wp:positionH>
                <wp:positionV relativeFrom="paragraph">
                  <wp:posOffset>-747294</wp:posOffset>
                </wp:positionV>
                <wp:extent cx="3026880" cy="1578600"/>
                <wp:effectExtent l="19050" t="57150" r="40640" b="4127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026410" cy="15779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ACCF324" id="Ink 321" o:spid="_x0000_s1026" type="#_x0000_t75" style="position:absolute;margin-left:70.2pt;margin-top:-59.55pt;width:239.8pt;height:125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">
                <v:imagedata r:id="rId148" o:title=""/>
              </v:shape>
            </w:pict>
          </mc:Fallback>
        </mc:AlternateContent>
      </w:r>
      <w:r w:rsidR="007A3F1C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21" behindDoc="0" locked="0" layoutInCell="1" allowOverlap="1" wp14:anchorId="78797B80" wp14:editId="4466EE48">
                <wp:simplePos x="0" y="0"/>
                <wp:positionH relativeFrom="column">
                  <wp:posOffset>4399465</wp:posOffset>
                </wp:positionH>
                <wp:positionV relativeFrom="paragraph">
                  <wp:posOffset>33625</wp:posOffset>
                </wp:positionV>
                <wp:extent cx="81000" cy="166320"/>
                <wp:effectExtent l="57150" t="57150" r="52705" b="4381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80645" cy="1657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08FE543" id="Ink 307" o:spid="_x0000_s1026" type="#_x0000_t75" style="position:absolute;margin-left:345.7pt;margin-top:1.95pt;width:7.8pt;height:14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">
                <v:imagedata r:id="rId150" o:title=""/>
              </v:shape>
            </w:pict>
          </mc:Fallback>
        </mc:AlternateContent>
      </w:r>
      <w:r w:rsidR="007A3F1C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20" behindDoc="0" locked="0" layoutInCell="1" allowOverlap="1" wp14:anchorId="61852977" wp14:editId="418806AE">
                <wp:simplePos x="0" y="0"/>
                <wp:positionH relativeFrom="column">
                  <wp:posOffset>4373545</wp:posOffset>
                </wp:positionH>
                <wp:positionV relativeFrom="paragraph">
                  <wp:posOffset>69985</wp:posOffset>
                </wp:positionV>
                <wp:extent cx="136080" cy="120960"/>
                <wp:effectExtent l="38100" t="57150" r="35560" b="5080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35890" cy="1206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E9202AE" id="Ink 306" o:spid="_x0000_s1026" type="#_x0000_t75" style="position:absolute;margin-left:343.65pt;margin-top:4.8pt;width:12.1pt;height:10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">
                <v:imagedata r:id="rId152" o:title=""/>
              </v:shape>
            </w:pict>
          </mc:Fallback>
        </mc:AlternateContent>
      </w:r>
      <w:r w:rsidR="00570242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13" behindDoc="0" locked="0" layoutInCell="1" allowOverlap="1" wp14:anchorId="3843095F" wp14:editId="3A912452">
                <wp:simplePos x="0" y="0"/>
                <wp:positionH relativeFrom="column">
                  <wp:posOffset>3759745</wp:posOffset>
                </wp:positionH>
                <wp:positionV relativeFrom="paragraph">
                  <wp:posOffset>93116</wp:posOffset>
                </wp:positionV>
                <wp:extent cx="144360" cy="153360"/>
                <wp:effectExtent l="57150" t="57150" r="46355" b="5651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44145" cy="1530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06660EB" id="Ink 299" o:spid="_x0000_s1026" type="#_x0000_t75" style="position:absolute;margin-left:295.35pt;margin-top:6.65pt;width:12.75pt;height:13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">
                <v:imagedata r:id="rId154" o:title=""/>
              </v:shape>
            </w:pict>
          </mc:Fallback>
        </mc:AlternateContent>
      </w:r>
      <w:r w:rsidR="00570242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11" behindDoc="0" locked="0" layoutInCell="1" allowOverlap="1" wp14:anchorId="016C9558" wp14:editId="6EAC362F">
                <wp:simplePos x="0" y="0"/>
                <wp:positionH relativeFrom="column">
                  <wp:posOffset>2878105</wp:posOffset>
                </wp:positionH>
                <wp:positionV relativeFrom="paragraph">
                  <wp:posOffset>122636</wp:posOffset>
                </wp:positionV>
                <wp:extent cx="20520" cy="127800"/>
                <wp:effectExtent l="57150" t="57150" r="55880" b="4381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20320" cy="1276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94C127F" id="Ink 297" o:spid="_x0000_s1026" type="#_x0000_t75" style="position:absolute;margin-left:225.9pt;margin-top:8.95pt;width:3pt;height:11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">
                <v:imagedata r:id="rId156" o:title=""/>
              </v:shape>
            </w:pict>
          </mc:Fallback>
        </mc:AlternateContent>
      </w:r>
      <w:r w:rsidR="00570242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09" behindDoc="0" locked="0" layoutInCell="1" allowOverlap="1" wp14:anchorId="1391EB1A" wp14:editId="1F855D55">
                <wp:simplePos x="0" y="0"/>
                <wp:positionH relativeFrom="column">
                  <wp:posOffset>1592185</wp:posOffset>
                </wp:positionH>
                <wp:positionV relativeFrom="paragraph">
                  <wp:posOffset>111116</wp:posOffset>
                </wp:positionV>
                <wp:extent cx="18360" cy="124560"/>
                <wp:effectExtent l="57150" t="57150" r="58420" b="4699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7780" cy="1244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34AF7A1" id="Ink 295" o:spid="_x0000_s1026" type="#_x0000_t75" style="position:absolute;margin-left:124.65pt;margin-top:8.05pt;width:2.9pt;height:11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">
                <v:imagedata r:id="rId158" o:title=""/>
              </v:shape>
            </w:pict>
          </mc:Fallback>
        </mc:AlternateContent>
      </w:r>
      <w:r w:rsidR="00570242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08" behindDoc="0" locked="0" layoutInCell="1" allowOverlap="1" wp14:anchorId="6D868B15" wp14:editId="11BFA3DB">
                <wp:simplePos x="0" y="0"/>
                <wp:positionH relativeFrom="column">
                  <wp:posOffset>1479865</wp:posOffset>
                </wp:positionH>
                <wp:positionV relativeFrom="paragraph">
                  <wp:posOffset>175916</wp:posOffset>
                </wp:positionV>
                <wp:extent cx="54000" cy="3600"/>
                <wp:effectExtent l="57150" t="57150" r="41275" b="5397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53975" cy="31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28C1E5F" id="Ink 294" o:spid="_x0000_s1026" type="#_x0000_t75" style="position:absolute;margin-left:115.8pt;margin-top:13.15pt;width:5.65pt;height:1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">
                <v:imagedata r:id="rId160" o:title=""/>
              </v:shape>
            </w:pict>
          </mc:Fallback>
        </mc:AlternateContent>
      </w:r>
      <w:r w:rsidR="00570242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06" behindDoc="0" locked="0" layoutInCell="1" allowOverlap="1" wp14:anchorId="47A8C435" wp14:editId="2A1C1858">
                <wp:simplePos x="0" y="0"/>
                <wp:positionH relativeFrom="column">
                  <wp:posOffset>941305</wp:posOffset>
                </wp:positionH>
                <wp:positionV relativeFrom="paragraph">
                  <wp:posOffset>123716</wp:posOffset>
                </wp:positionV>
                <wp:extent cx="116640" cy="118440"/>
                <wp:effectExtent l="38100" t="57150" r="55245" b="5334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16205" cy="1181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5DD0BBC" id="Ink 292" o:spid="_x0000_s1026" type="#_x0000_t75" style="position:absolute;margin-left:73.4pt;margin-top:9.05pt;width:10.6pt;height:10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">
                <v:imagedata r:id="rId162" o:title=""/>
              </v:shape>
            </w:pict>
          </mc:Fallback>
        </mc:AlternateContent>
      </w:r>
      <w:r w:rsidR="00570242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05" behindDoc="0" locked="0" layoutInCell="1" allowOverlap="1" wp14:anchorId="334EA3F2" wp14:editId="5BC76D49">
                <wp:simplePos x="0" y="0"/>
                <wp:positionH relativeFrom="column">
                  <wp:posOffset>846985</wp:posOffset>
                </wp:positionH>
                <wp:positionV relativeFrom="paragraph">
                  <wp:posOffset>194276</wp:posOffset>
                </wp:positionV>
                <wp:extent cx="57600" cy="14760"/>
                <wp:effectExtent l="57150" t="57150" r="57150" b="4254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57150" cy="146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CE94C05" id="Ink 291" o:spid="_x0000_s1026" type="#_x0000_t75" style="position:absolute;margin-left:66pt;margin-top:14.6pt;width:5.95pt;height:2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">
                <v:imagedata r:id="rId164" o:title=""/>
              </v:shape>
            </w:pict>
          </mc:Fallback>
        </mc:AlternateContent>
      </w:r>
    </w:p>
    <w:p w14:paraId="66F26DF4" w14:textId="7D711443" w:rsidR="00F8256E" w:rsidRDefault="00F8256E" w:rsidP="00F8256E">
      <w:pPr>
        <w:ind w:left="360"/>
        <w:rPr>
          <w:sz w:val="22"/>
        </w:rPr>
      </w:pPr>
    </w:p>
    <w:p w14:paraId="76233A62" w14:textId="2DBF1F46" w:rsidR="00F8256E" w:rsidRDefault="007A3F1C" w:rsidP="00F8256E">
      <w:pPr>
        <w:ind w:left="360"/>
        <w:rPr>
          <w:sz w:val="22"/>
        </w:rPr>
      </w:pP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31" behindDoc="0" locked="0" layoutInCell="1" allowOverlap="1" wp14:anchorId="181F81EB" wp14:editId="0221991C">
                <wp:simplePos x="0" y="0"/>
                <wp:positionH relativeFrom="column">
                  <wp:posOffset>2442550</wp:posOffset>
                </wp:positionH>
                <wp:positionV relativeFrom="paragraph">
                  <wp:posOffset>150324</wp:posOffset>
                </wp:positionV>
                <wp:extent cx="16560" cy="113400"/>
                <wp:effectExtent l="57150" t="57150" r="40640" b="5842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6510" cy="1130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46B406B" id="Ink 318" o:spid="_x0000_s1026" type="#_x0000_t75" style="position:absolute;margin-left:191.65pt;margin-top:11.15pt;width:2.7pt;height:10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">
                <v:imagedata r:id="rId166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30" behindDoc="0" locked="0" layoutInCell="1" allowOverlap="1" wp14:anchorId="3750A297" wp14:editId="431549B2">
                <wp:simplePos x="0" y="0"/>
                <wp:positionH relativeFrom="column">
                  <wp:posOffset>2365870</wp:posOffset>
                </wp:positionH>
                <wp:positionV relativeFrom="paragraph">
                  <wp:posOffset>185964</wp:posOffset>
                </wp:positionV>
                <wp:extent cx="42480" cy="4320"/>
                <wp:effectExtent l="57150" t="57150" r="53340" b="5334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41910" cy="38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3E85DE8" id="Ink 317" o:spid="_x0000_s1026" type="#_x0000_t75" style="position:absolute;margin-left:185.6pt;margin-top:13.95pt;width:4.8pt;height:1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">
                <v:imagedata r:id="rId168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29" behindDoc="0" locked="0" layoutInCell="1" allowOverlap="1" wp14:anchorId="6DC36666" wp14:editId="3B11F895">
                <wp:simplePos x="0" y="0"/>
                <wp:positionH relativeFrom="column">
                  <wp:posOffset>2164630</wp:posOffset>
                </wp:positionH>
                <wp:positionV relativeFrom="paragraph">
                  <wp:posOffset>202524</wp:posOffset>
                </wp:positionV>
                <wp:extent cx="134280" cy="28800"/>
                <wp:effectExtent l="57150" t="57150" r="56515" b="47625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33985" cy="285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7F62FEB" id="Ink 316" o:spid="_x0000_s1026" type="#_x0000_t75" style="position:absolute;margin-left:169.75pt;margin-top:15.25pt;width:12pt;height:3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">
                <v:imagedata r:id="rId170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28" behindDoc="0" locked="0" layoutInCell="1" allowOverlap="1" wp14:anchorId="465AE145" wp14:editId="55D74A67">
                <wp:simplePos x="0" y="0"/>
                <wp:positionH relativeFrom="column">
                  <wp:posOffset>2220430</wp:posOffset>
                </wp:positionH>
                <wp:positionV relativeFrom="paragraph">
                  <wp:posOffset>140964</wp:posOffset>
                </wp:positionV>
                <wp:extent cx="18360" cy="248040"/>
                <wp:effectExtent l="57150" t="57150" r="58420" b="5715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7780" cy="2476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AB56CEA" id="Ink 315" o:spid="_x0000_s1026" type="#_x0000_t75" style="position:absolute;margin-left:174.15pt;margin-top:10.4pt;width:2.9pt;height:20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">
                <v:imagedata r:id="rId172" o:title=""/>
              </v:shape>
            </w:pict>
          </mc:Fallback>
        </mc:AlternateContent>
      </w:r>
      <w:r w:rsidR="00570242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8314" behindDoc="0" locked="0" layoutInCell="1" allowOverlap="1" wp14:anchorId="7967CF20" wp14:editId="4684A0C5">
                <wp:simplePos x="0" y="0"/>
                <wp:positionH relativeFrom="column">
                  <wp:posOffset>2210665</wp:posOffset>
                </wp:positionH>
                <wp:positionV relativeFrom="paragraph">
                  <wp:posOffset>80952</wp:posOffset>
                </wp:positionV>
                <wp:extent cx="12240" cy="196200"/>
                <wp:effectExtent l="57150" t="57150" r="45085" b="5207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2065" cy="1955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A634437" id="Ink 300" o:spid="_x0000_s1026" type="#_x0000_t75" style="position:absolute;margin-left:173.35pt;margin-top:5.65pt;width:2.35pt;height:16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">
                <v:imagedata r:id="rId174" o:title=""/>
              </v:shape>
            </w:pict>
          </mc:Fallback>
        </mc:AlternateContent>
      </w:r>
    </w:p>
    <w:p w14:paraId="1CCD5428" w14:textId="77777777" w:rsidR="00570242" w:rsidRPr="00F8256E" w:rsidRDefault="00570242" w:rsidP="00F8256E">
      <w:pPr>
        <w:ind w:left="360"/>
        <w:rPr>
          <w:sz w:val="22"/>
        </w:rPr>
      </w:pPr>
    </w:p>
    <w:p w14:paraId="2B9EC8C4" w14:textId="4B7D5D60" w:rsidR="00F8256E" w:rsidRDefault="008B47D9" w:rsidP="003C238D">
      <w:pPr>
        <w:pStyle w:val="ListParagraph"/>
        <w:numPr>
          <w:ilvl w:val="0"/>
          <w:numId w:val="5"/>
        </w:numPr>
        <w:rPr>
          <w:sz w:val="22"/>
        </w:rPr>
      </w:pPr>
      <w:r>
        <w:rPr>
          <w:i/>
          <w:iCs/>
          <w:noProof/>
          <w:sz w:val="22"/>
        </w:rPr>
        <mc:AlternateContent>
          <mc:Choice Requires="wpi">
            <w:drawing>
              <wp:anchor distT="0" distB="0" distL="114300" distR="114300" simplePos="0" relativeHeight="251658361" behindDoc="0" locked="0" layoutInCell="1" allowOverlap="1" wp14:anchorId="23740E7C" wp14:editId="023C0847">
                <wp:simplePos x="0" y="0"/>
                <wp:positionH relativeFrom="column">
                  <wp:posOffset>2771590</wp:posOffset>
                </wp:positionH>
                <wp:positionV relativeFrom="paragraph">
                  <wp:posOffset>58021</wp:posOffset>
                </wp:positionV>
                <wp:extent cx="69120" cy="229320"/>
                <wp:effectExtent l="57150" t="57150" r="45720" b="5651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68580" cy="2292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7AE8DDB" id="Ink 370" o:spid="_x0000_s1026" type="#_x0000_t75" style="position:absolute;margin-left:217.55pt;margin-top:3.85pt;width:6.9pt;height:19.4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">
                <v:imagedata r:id="rId176" o:title=""/>
              </v:shape>
            </w:pict>
          </mc:Fallback>
        </mc:AlternateContent>
      </w:r>
      <w:r>
        <w:rPr>
          <w:i/>
          <w:iCs/>
          <w:noProof/>
          <w:sz w:val="22"/>
        </w:rPr>
        <mc:AlternateContent>
          <mc:Choice Requires="wpi">
            <w:drawing>
              <wp:anchor distT="0" distB="0" distL="114300" distR="114300" simplePos="0" relativeHeight="251658360" behindDoc="0" locked="0" layoutInCell="1" allowOverlap="1" wp14:anchorId="66D278DD" wp14:editId="53C6DA20">
                <wp:simplePos x="0" y="0"/>
                <wp:positionH relativeFrom="column">
                  <wp:posOffset>2666470</wp:posOffset>
                </wp:positionH>
                <wp:positionV relativeFrom="paragraph">
                  <wp:posOffset>128581</wp:posOffset>
                </wp:positionV>
                <wp:extent cx="69840" cy="100800"/>
                <wp:effectExtent l="57150" t="57150" r="45085" b="52070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69215" cy="1003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1494A9F" id="Ink 369" o:spid="_x0000_s1026" type="#_x0000_t75" style="position:absolute;margin-left:209.25pt;margin-top:9.4pt;width:6.95pt;height:9.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">
                <v:imagedata r:id="rId178" o:title=""/>
              </v:shape>
            </w:pict>
          </mc:Fallback>
        </mc:AlternateContent>
      </w:r>
      <w:r>
        <w:rPr>
          <w:i/>
          <w:iCs/>
          <w:noProof/>
          <w:sz w:val="22"/>
        </w:rPr>
        <mc:AlternateContent>
          <mc:Choice Requires="wpi">
            <w:drawing>
              <wp:anchor distT="0" distB="0" distL="114300" distR="114300" simplePos="0" relativeHeight="251658359" behindDoc="0" locked="0" layoutInCell="1" allowOverlap="1" wp14:anchorId="103D9D6B" wp14:editId="7D2B97D9">
                <wp:simplePos x="0" y="0"/>
                <wp:positionH relativeFrom="column">
                  <wp:posOffset>2391790</wp:posOffset>
                </wp:positionH>
                <wp:positionV relativeFrom="paragraph">
                  <wp:posOffset>87901</wp:posOffset>
                </wp:positionV>
                <wp:extent cx="205920" cy="165240"/>
                <wp:effectExtent l="57150" t="57150" r="41910" b="4445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05740" cy="1651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FB0B2E4" id="Ink 368" o:spid="_x0000_s1026" type="#_x0000_t75" style="position:absolute;margin-left:187.65pt;margin-top:6.2pt;width:17.6pt;height:14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">
                <v:imagedata r:id="rId180" o:title=""/>
              </v:shape>
            </w:pict>
          </mc:Fallback>
        </mc:AlternateContent>
      </w:r>
      <w:r>
        <w:rPr>
          <w:i/>
          <w:iCs/>
          <w:noProof/>
          <w:sz w:val="22"/>
        </w:rPr>
        <mc:AlternateContent>
          <mc:Choice Requires="wpi">
            <w:drawing>
              <wp:anchor distT="0" distB="0" distL="114300" distR="114300" simplePos="0" relativeHeight="251658358" behindDoc="0" locked="0" layoutInCell="1" allowOverlap="1" wp14:anchorId="68AAA30D" wp14:editId="5CED9D86">
                <wp:simplePos x="0" y="0"/>
                <wp:positionH relativeFrom="column">
                  <wp:posOffset>2414830</wp:posOffset>
                </wp:positionH>
                <wp:positionV relativeFrom="paragraph">
                  <wp:posOffset>79261</wp:posOffset>
                </wp:positionV>
                <wp:extent cx="24120" cy="197640"/>
                <wp:effectExtent l="38100" t="57150" r="52705" b="50165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23495" cy="19748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35A52F3" id="Ink 367" o:spid="_x0000_s1026" type="#_x0000_t75" style="position:absolute;margin-left:189.45pt;margin-top:5.55pt;width:3.35pt;height:16.9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">
                <v:imagedata r:id="rId182" o:title=""/>
              </v:shape>
            </w:pict>
          </mc:Fallback>
        </mc:AlternateContent>
      </w:r>
      <w:r>
        <w:rPr>
          <w:i/>
          <w:iCs/>
          <w:noProof/>
          <w:sz w:val="22"/>
        </w:rPr>
        <mc:AlternateContent>
          <mc:Choice Requires="wpi">
            <w:drawing>
              <wp:anchor distT="0" distB="0" distL="114300" distR="114300" simplePos="0" relativeHeight="251658357" behindDoc="0" locked="0" layoutInCell="1" allowOverlap="1" wp14:anchorId="7626E41E" wp14:editId="6EDDC3ED">
                <wp:simplePos x="0" y="0"/>
                <wp:positionH relativeFrom="column">
                  <wp:posOffset>2152030</wp:posOffset>
                </wp:positionH>
                <wp:positionV relativeFrom="paragraph">
                  <wp:posOffset>86821</wp:posOffset>
                </wp:positionV>
                <wp:extent cx="128160" cy="116640"/>
                <wp:effectExtent l="57150" t="57150" r="43815" b="55245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27635" cy="1162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B523EB3" id="Ink 366" o:spid="_x0000_s1026" type="#_x0000_t75" style="position:absolute;margin-left:168.75pt;margin-top:6.15pt;width:11.55pt;height:10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">
                <v:imagedata r:id="rId184" o:title=""/>
              </v:shape>
            </w:pict>
          </mc:Fallback>
        </mc:AlternateContent>
      </w:r>
      <w:r w:rsidR="00F8256E">
        <w:rPr>
          <w:i/>
          <w:iCs/>
          <w:sz w:val="22"/>
        </w:rPr>
        <w:t xml:space="preserve">w </w:t>
      </w:r>
      <w:r w:rsidR="00F8256E">
        <w:rPr>
          <w:sz w:val="22"/>
        </w:rPr>
        <w:t>= -1</w:t>
      </w:r>
    </w:p>
    <w:p w14:paraId="62C4FC05" w14:textId="77777777" w:rsidR="008B47D9" w:rsidRPr="008B47D9" w:rsidRDefault="008B47D9" w:rsidP="008B47D9">
      <w:pPr>
        <w:ind w:left="360"/>
        <w:rPr>
          <w:sz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356" behindDoc="0" locked="0" layoutInCell="1" allowOverlap="1" wp14:anchorId="395AE6CB" wp14:editId="6F54DE13">
                <wp:simplePos x="0" y="0"/>
                <wp:positionH relativeFrom="column">
                  <wp:posOffset>2101990</wp:posOffset>
                </wp:positionH>
                <wp:positionV relativeFrom="paragraph">
                  <wp:posOffset>8434</wp:posOffset>
                </wp:positionV>
                <wp:extent cx="24120" cy="109800"/>
                <wp:effectExtent l="57150" t="57150" r="52705" b="4318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3495" cy="1092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34887A0" id="Ink 344" o:spid="_x0000_s1026" type="#_x0000_t75" style="position:absolute;margin-left:164.8pt;margin-top:-.05pt;width:3.35pt;height:10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55" behindDoc="0" locked="0" layoutInCell="1" allowOverlap="1" wp14:anchorId="25D8610F" wp14:editId="7910547D">
                <wp:simplePos x="0" y="0"/>
                <wp:positionH relativeFrom="column">
                  <wp:posOffset>2199550</wp:posOffset>
                </wp:positionH>
                <wp:positionV relativeFrom="paragraph">
                  <wp:posOffset>82234</wp:posOffset>
                </wp:positionV>
                <wp:extent cx="137160" cy="12600"/>
                <wp:effectExtent l="57150" t="57150" r="53340" b="4508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37160" cy="120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F1A6FC5" id="Ink 345" o:spid="_x0000_s1026" type="#_x0000_t75" style="position:absolute;margin-left:172.5pt;margin-top:5.8pt;width:12.2pt;height:2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">
                <v:imagedata r:id="rId132" o:title=""/>
              </v:shape>
            </w:pict>
          </mc:Fallback>
        </mc:AlternateContent>
      </w:r>
    </w:p>
    <w:p w14:paraId="3A05317F" w14:textId="77777777" w:rsidR="008B47D9" w:rsidRPr="008B47D9" w:rsidRDefault="008B47D9" w:rsidP="008B47D9">
      <w:pPr>
        <w:ind w:left="360"/>
        <w:rPr>
          <w:sz w:val="22"/>
        </w:rPr>
      </w:pPr>
    </w:p>
    <w:p w14:paraId="74489B44" w14:textId="53899FBB" w:rsidR="008B47D9" w:rsidRPr="008B47D9" w:rsidRDefault="005A4A2B" w:rsidP="008B47D9">
      <w:pPr>
        <w:ind w:left="360"/>
        <w:rPr>
          <w:sz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362" behindDoc="0" locked="0" layoutInCell="1" allowOverlap="1" wp14:anchorId="61C1A59E" wp14:editId="1F87D45F">
                <wp:simplePos x="0" y="0"/>
                <wp:positionH relativeFrom="column">
                  <wp:posOffset>965110</wp:posOffset>
                </wp:positionH>
                <wp:positionV relativeFrom="paragraph">
                  <wp:posOffset>-553313</wp:posOffset>
                </wp:positionV>
                <wp:extent cx="3155760" cy="1495080"/>
                <wp:effectExtent l="38100" t="57150" r="26035" b="4826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3155315" cy="14947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3990C6E" id="Ink 373" o:spid="_x0000_s1026" type="#_x0000_t75" style="position:absolute;margin-left:75.3pt;margin-top:-44.25pt;width:249.9pt;height:119.1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">
                <v:imagedata r:id="rId188" o:title=""/>
              </v:shape>
            </w:pict>
          </mc:Fallback>
        </mc:AlternateContent>
      </w:r>
      <w:r w:rsidR="008B47D9">
        <w:rPr>
          <w:noProof/>
        </w:rPr>
        <mc:AlternateContent>
          <mc:Choice Requires="wpi">
            <w:drawing>
              <wp:anchor distT="0" distB="0" distL="114300" distR="114300" simplePos="0" relativeHeight="251658346" behindDoc="0" locked="0" layoutInCell="1" allowOverlap="1" wp14:anchorId="028629AA" wp14:editId="6FF901BF">
                <wp:simplePos x="0" y="0"/>
                <wp:positionH relativeFrom="column">
                  <wp:posOffset>3794665</wp:posOffset>
                </wp:positionH>
                <wp:positionV relativeFrom="paragraph">
                  <wp:posOffset>109446</wp:posOffset>
                </wp:positionV>
                <wp:extent cx="20520" cy="160200"/>
                <wp:effectExtent l="57150" t="57150" r="36830" b="4953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20320" cy="1600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AC2B278" id="Ink 346" o:spid="_x0000_s1026" type="#_x0000_t75" style="position:absolute;margin-left:298.1pt;margin-top:7.9pt;width:3pt;height:1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">
                <v:imagedata r:id="rId134" o:title=""/>
              </v:shape>
            </w:pict>
          </mc:Fallback>
        </mc:AlternateContent>
      </w:r>
      <w:r w:rsidR="008B47D9">
        <w:rPr>
          <w:noProof/>
        </w:rPr>
        <mc:AlternateContent>
          <mc:Choice Requires="wpi">
            <w:drawing>
              <wp:anchor distT="0" distB="0" distL="114300" distR="114300" simplePos="0" relativeHeight="251658344" behindDoc="0" locked="0" layoutInCell="1" allowOverlap="1" wp14:anchorId="3EC4F5EC" wp14:editId="251B411E">
                <wp:simplePos x="0" y="0"/>
                <wp:positionH relativeFrom="column">
                  <wp:posOffset>2878825</wp:posOffset>
                </wp:positionH>
                <wp:positionV relativeFrom="paragraph">
                  <wp:posOffset>160566</wp:posOffset>
                </wp:positionV>
                <wp:extent cx="24120" cy="130320"/>
                <wp:effectExtent l="57150" t="57150" r="52705" b="4127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3495" cy="1301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7B6684E" id="Ink 347" o:spid="_x0000_s1026" type="#_x0000_t75" style="position:absolute;margin-left:226pt;margin-top:11.95pt;width:3.35pt;height:11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">
                <v:imagedata r:id="rId136" o:title=""/>
              </v:shape>
            </w:pict>
          </mc:Fallback>
        </mc:AlternateContent>
      </w:r>
      <w:r w:rsidR="008B47D9">
        <w:rPr>
          <w:noProof/>
        </w:rPr>
        <mc:AlternateContent>
          <mc:Choice Requires="wpi">
            <w:drawing>
              <wp:anchor distT="0" distB="0" distL="114300" distR="114300" simplePos="0" relativeHeight="251658341" behindDoc="0" locked="0" layoutInCell="1" allowOverlap="1" wp14:anchorId="219DE255" wp14:editId="4100A6D4">
                <wp:simplePos x="0" y="0"/>
                <wp:positionH relativeFrom="column">
                  <wp:posOffset>1546105</wp:posOffset>
                </wp:positionH>
                <wp:positionV relativeFrom="paragraph">
                  <wp:posOffset>170646</wp:posOffset>
                </wp:positionV>
                <wp:extent cx="17640" cy="138960"/>
                <wp:effectExtent l="57150" t="57150" r="40005" b="5207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7145" cy="1384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B746825" id="Ink 348" o:spid="_x0000_s1026" type="#_x0000_t75" style="position:absolute;margin-left:121.05pt;margin-top:12.75pt;width:2.85pt;height:12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">
                <v:imagedata r:id="rId138" o:title=""/>
              </v:shape>
            </w:pict>
          </mc:Fallback>
        </mc:AlternateContent>
      </w:r>
      <w:r w:rsidR="008B47D9">
        <w:rPr>
          <w:noProof/>
        </w:rPr>
        <mc:AlternateContent>
          <mc:Choice Requires="wpi">
            <w:drawing>
              <wp:anchor distT="0" distB="0" distL="114300" distR="114300" simplePos="0" relativeHeight="251658338" behindDoc="0" locked="0" layoutInCell="1" allowOverlap="1" wp14:anchorId="510CE596" wp14:editId="76D08BC6">
                <wp:simplePos x="0" y="0"/>
                <wp:positionH relativeFrom="column">
                  <wp:posOffset>927985</wp:posOffset>
                </wp:positionH>
                <wp:positionV relativeFrom="paragraph">
                  <wp:posOffset>159486</wp:posOffset>
                </wp:positionV>
                <wp:extent cx="26640" cy="136080"/>
                <wp:effectExtent l="57150" t="57150" r="50165" b="5461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6035" cy="1358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257140B" id="Ink 349" o:spid="_x0000_s1026" type="#_x0000_t75" style="position:absolute;margin-left:72.35pt;margin-top:11.85pt;width:3.55pt;height:12.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">
                <v:imagedata r:id="rId140" o:title=""/>
              </v:shape>
            </w:pict>
          </mc:Fallback>
        </mc:AlternateContent>
      </w:r>
      <w:r w:rsidR="008B47D9">
        <w:rPr>
          <w:noProof/>
        </w:rPr>
        <mc:AlternateContent>
          <mc:Choice Requires="wpi">
            <w:drawing>
              <wp:anchor distT="0" distB="0" distL="114300" distR="114300" simplePos="0" relativeHeight="251658337" behindDoc="0" locked="0" layoutInCell="1" allowOverlap="1" wp14:anchorId="398F146E" wp14:editId="410F9036">
                <wp:simplePos x="0" y="0"/>
                <wp:positionH relativeFrom="column">
                  <wp:posOffset>4327825</wp:posOffset>
                </wp:positionH>
                <wp:positionV relativeFrom="paragraph">
                  <wp:posOffset>85686</wp:posOffset>
                </wp:positionV>
                <wp:extent cx="117360" cy="150480"/>
                <wp:effectExtent l="38100" t="57150" r="0" b="4064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16840" cy="1498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41E176E" id="Ink 350" o:spid="_x0000_s1026" type="#_x0000_t75" style="position:absolute;margin-left:340.05pt;margin-top:6.05pt;width:10.7pt;height:13.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">
                <v:imagedata r:id="rId142" o:title=""/>
              </v:shape>
            </w:pict>
          </mc:Fallback>
        </mc:AlternateContent>
      </w:r>
      <w:r w:rsidR="008B47D9">
        <w:rPr>
          <w:noProof/>
        </w:rPr>
        <mc:AlternateContent>
          <mc:Choice Requires="wpi">
            <w:drawing>
              <wp:anchor distT="0" distB="0" distL="114300" distR="114300" simplePos="0" relativeHeight="251658336" behindDoc="0" locked="0" layoutInCell="1" allowOverlap="1" wp14:anchorId="0D1C2FB4" wp14:editId="0D5EB5D4">
                <wp:simplePos x="0" y="0"/>
                <wp:positionH relativeFrom="column">
                  <wp:posOffset>789745</wp:posOffset>
                </wp:positionH>
                <wp:positionV relativeFrom="paragraph">
                  <wp:posOffset>169566</wp:posOffset>
                </wp:positionV>
                <wp:extent cx="3547080" cy="89280"/>
                <wp:effectExtent l="38100" t="57150" r="53975" b="4445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3546475" cy="889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D081FDB" id="Ink 351" o:spid="_x0000_s1026" type="#_x0000_t75" style="position:absolute;margin-left:61.5pt;margin-top:12.65pt;width:280.75pt;height:8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">
                <v:imagedata r:id="rId144" o:title=""/>
              </v:shape>
            </w:pict>
          </mc:Fallback>
        </mc:AlternateContent>
      </w:r>
      <w:r w:rsidR="008B47D9">
        <w:rPr>
          <w:noProof/>
        </w:rPr>
        <mc:AlternateContent>
          <mc:Choice Requires="wpi">
            <w:drawing>
              <wp:anchor distT="0" distB="0" distL="114300" distR="114300" simplePos="0" relativeHeight="251658335" behindDoc="0" locked="0" layoutInCell="1" allowOverlap="1" wp14:anchorId="05724AA7" wp14:editId="0CA6AAD5">
                <wp:simplePos x="0" y="0"/>
                <wp:positionH relativeFrom="column">
                  <wp:posOffset>2209225</wp:posOffset>
                </wp:positionH>
                <wp:positionV relativeFrom="paragraph">
                  <wp:posOffset>-606576</wp:posOffset>
                </wp:positionV>
                <wp:extent cx="46800" cy="1571040"/>
                <wp:effectExtent l="38100" t="57150" r="48895" b="4826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46355" cy="15709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B698AED" id="Ink 352" o:spid="_x0000_s1026" type="#_x0000_t75" style="position:absolute;margin-left:173.25pt;margin-top:-48.45pt;width:5.1pt;height:125.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">
                <v:imagedata r:id="rId146" o:title=""/>
              </v:shape>
            </w:pict>
          </mc:Fallback>
        </mc:AlternateContent>
      </w:r>
    </w:p>
    <w:p w14:paraId="20798082" w14:textId="77777777" w:rsidR="008B47D9" w:rsidRPr="008B47D9" w:rsidRDefault="008B47D9" w:rsidP="008B47D9">
      <w:pPr>
        <w:ind w:left="360"/>
        <w:rPr>
          <w:sz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350" behindDoc="0" locked="0" layoutInCell="1" allowOverlap="1" wp14:anchorId="70F46FC3" wp14:editId="6C70897E">
                <wp:simplePos x="0" y="0"/>
                <wp:positionH relativeFrom="column">
                  <wp:posOffset>4399465</wp:posOffset>
                </wp:positionH>
                <wp:positionV relativeFrom="paragraph">
                  <wp:posOffset>33625</wp:posOffset>
                </wp:positionV>
                <wp:extent cx="81000" cy="166320"/>
                <wp:effectExtent l="57150" t="57150" r="52705" b="4381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80645" cy="1657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9673CBA" id="Ink 353" o:spid="_x0000_s1026" type="#_x0000_t75" style="position:absolute;margin-left:345.7pt;margin-top:1.95pt;width:7.8pt;height:14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49" behindDoc="0" locked="0" layoutInCell="1" allowOverlap="1" wp14:anchorId="34579824" wp14:editId="1F74702D">
                <wp:simplePos x="0" y="0"/>
                <wp:positionH relativeFrom="column">
                  <wp:posOffset>4373545</wp:posOffset>
                </wp:positionH>
                <wp:positionV relativeFrom="paragraph">
                  <wp:posOffset>69985</wp:posOffset>
                </wp:positionV>
                <wp:extent cx="136080" cy="120960"/>
                <wp:effectExtent l="38100" t="57150" r="35560" b="5080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35890" cy="1206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B923401" id="Ink 354" o:spid="_x0000_s1026" type="#_x0000_t75" style="position:absolute;margin-left:343.65pt;margin-top:4.8pt;width:12.1pt;height:10.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47" behindDoc="0" locked="0" layoutInCell="1" allowOverlap="1" wp14:anchorId="510032AE" wp14:editId="0FA5303B">
                <wp:simplePos x="0" y="0"/>
                <wp:positionH relativeFrom="column">
                  <wp:posOffset>3759745</wp:posOffset>
                </wp:positionH>
                <wp:positionV relativeFrom="paragraph">
                  <wp:posOffset>93116</wp:posOffset>
                </wp:positionV>
                <wp:extent cx="144360" cy="153360"/>
                <wp:effectExtent l="57150" t="57150" r="46355" b="56515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44145" cy="1530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5E6B907" id="Ink 355" o:spid="_x0000_s1026" type="#_x0000_t75" style="position:absolute;margin-left:295.35pt;margin-top:6.65pt;width:12.75pt;height:13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45" behindDoc="0" locked="0" layoutInCell="1" allowOverlap="1" wp14:anchorId="4F37F3F1" wp14:editId="30963A58">
                <wp:simplePos x="0" y="0"/>
                <wp:positionH relativeFrom="column">
                  <wp:posOffset>2878105</wp:posOffset>
                </wp:positionH>
                <wp:positionV relativeFrom="paragraph">
                  <wp:posOffset>122636</wp:posOffset>
                </wp:positionV>
                <wp:extent cx="20520" cy="127800"/>
                <wp:effectExtent l="57150" t="57150" r="55880" b="43815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20320" cy="1276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A722425" id="Ink 356" o:spid="_x0000_s1026" type="#_x0000_t75" style="position:absolute;margin-left:225.9pt;margin-top:8.95pt;width:3pt;height:11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43" behindDoc="0" locked="0" layoutInCell="1" allowOverlap="1" wp14:anchorId="0E491AFD" wp14:editId="259D074C">
                <wp:simplePos x="0" y="0"/>
                <wp:positionH relativeFrom="column">
                  <wp:posOffset>1592185</wp:posOffset>
                </wp:positionH>
                <wp:positionV relativeFrom="paragraph">
                  <wp:posOffset>111116</wp:posOffset>
                </wp:positionV>
                <wp:extent cx="18360" cy="124560"/>
                <wp:effectExtent l="57150" t="57150" r="58420" b="46990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7780" cy="1244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4661A3B" id="Ink 357" o:spid="_x0000_s1026" type="#_x0000_t75" style="position:absolute;margin-left:124.65pt;margin-top:8.05pt;width:2.9pt;height:11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42" behindDoc="0" locked="0" layoutInCell="1" allowOverlap="1" wp14:anchorId="142DA89B" wp14:editId="36AA0C6A">
                <wp:simplePos x="0" y="0"/>
                <wp:positionH relativeFrom="column">
                  <wp:posOffset>1479865</wp:posOffset>
                </wp:positionH>
                <wp:positionV relativeFrom="paragraph">
                  <wp:posOffset>175916</wp:posOffset>
                </wp:positionV>
                <wp:extent cx="54000" cy="3600"/>
                <wp:effectExtent l="57150" t="57150" r="41275" b="5397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53975" cy="31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B3BB1F4" id="Ink 358" o:spid="_x0000_s1026" type="#_x0000_t75" style="position:absolute;margin-left:115.8pt;margin-top:13.15pt;width:5.65pt;height:1.7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40" behindDoc="0" locked="0" layoutInCell="1" allowOverlap="1" wp14:anchorId="34AB0AA3" wp14:editId="20C3D7AC">
                <wp:simplePos x="0" y="0"/>
                <wp:positionH relativeFrom="column">
                  <wp:posOffset>941305</wp:posOffset>
                </wp:positionH>
                <wp:positionV relativeFrom="paragraph">
                  <wp:posOffset>123716</wp:posOffset>
                </wp:positionV>
                <wp:extent cx="116640" cy="118440"/>
                <wp:effectExtent l="38100" t="57150" r="55245" b="5334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16205" cy="1181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95AA0D0" id="Ink 359" o:spid="_x0000_s1026" type="#_x0000_t75" style="position:absolute;margin-left:73.4pt;margin-top:9.05pt;width:10.6pt;height:10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39" behindDoc="0" locked="0" layoutInCell="1" allowOverlap="1" wp14:anchorId="1435ADC4" wp14:editId="6A57E83B">
                <wp:simplePos x="0" y="0"/>
                <wp:positionH relativeFrom="column">
                  <wp:posOffset>846985</wp:posOffset>
                </wp:positionH>
                <wp:positionV relativeFrom="paragraph">
                  <wp:posOffset>194276</wp:posOffset>
                </wp:positionV>
                <wp:extent cx="57600" cy="14760"/>
                <wp:effectExtent l="57150" t="57150" r="57150" b="4254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57150" cy="146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EB11CBB" id="Ink 360" o:spid="_x0000_s1026" type="#_x0000_t75" style="position:absolute;margin-left:66pt;margin-top:14.6pt;width:5.95pt;height:2.5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">
                <v:imagedata r:id="rId164" o:title=""/>
              </v:shape>
            </w:pict>
          </mc:Fallback>
        </mc:AlternateContent>
      </w:r>
    </w:p>
    <w:p w14:paraId="7043B7FE" w14:textId="77777777" w:rsidR="008B47D9" w:rsidRPr="008B47D9" w:rsidRDefault="008B47D9" w:rsidP="008B47D9">
      <w:pPr>
        <w:ind w:left="360"/>
        <w:rPr>
          <w:sz w:val="22"/>
        </w:rPr>
      </w:pPr>
    </w:p>
    <w:p w14:paraId="70F67106" w14:textId="77777777" w:rsidR="008B47D9" w:rsidRPr="008B47D9" w:rsidRDefault="008B47D9" w:rsidP="008B47D9">
      <w:pPr>
        <w:ind w:left="360"/>
        <w:rPr>
          <w:sz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354" behindDoc="0" locked="0" layoutInCell="1" allowOverlap="1" wp14:anchorId="497509D5" wp14:editId="2A070786">
                <wp:simplePos x="0" y="0"/>
                <wp:positionH relativeFrom="column">
                  <wp:posOffset>2442550</wp:posOffset>
                </wp:positionH>
                <wp:positionV relativeFrom="paragraph">
                  <wp:posOffset>150324</wp:posOffset>
                </wp:positionV>
                <wp:extent cx="16560" cy="113400"/>
                <wp:effectExtent l="57150" t="57150" r="40640" b="5842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6510" cy="1130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B662DE1" id="Ink 361" o:spid="_x0000_s1026" type="#_x0000_t75" style="position:absolute;margin-left:191.65pt;margin-top:11.15pt;width:2.7pt;height:10.3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53" behindDoc="0" locked="0" layoutInCell="1" allowOverlap="1" wp14:anchorId="6AB85CAB" wp14:editId="3DC806C7">
                <wp:simplePos x="0" y="0"/>
                <wp:positionH relativeFrom="column">
                  <wp:posOffset>2365870</wp:posOffset>
                </wp:positionH>
                <wp:positionV relativeFrom="paragraph">
                  <wp:posOffset>185964</wp:posOffset>
                </wp:positionV>
                <wp:extent cx="42480" cy="4320"/>
                <wp:effectExtent l="57150" t="57150" r="53340" b="5334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41910" cy="38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76FC8F2" id="Ink 362" o:spid="_x0000_s1026" type="#_x0000_t75" style="position:absolute;margin-left:185.6pt;margin-top:13.95pt;width:4.8pt;height:1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52" behindDoc="0" locked="0" layoutInCell="1" allowOverlap="1" wp14:anchorId="3DB8E765" wp14:editId="7991E521">
                <wp:simplePos x="0" y="0"/>
                <wp:positionH relativeFrom="column">
                  <wp:posOffset>2164630</wp:posOffset>
                </wp:positionH>
                <wp:positionV relativeFrom="paragraph">
                  <wp:posOffset>202524</wp:posOffset>
                </wp:positionV>
                <wp:extent cx="134280" cy="28800"/>
                <wp:effectExtent l="57150" t="57150" r="56515" b="47625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33985" cy="285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20C9A05" id="Ink 363" o:spid="_x0000_s1026" type="#_x0000_t75" style="position:absolute;margin-left:169.75pt;margin-top:15.25pt;width:12pt;height:3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51" behindDoc="0" locked="0" layoutInCell="1" allowOverlap="1" wp14:anchorId="6D102237" wp14:editId="1EFD824E">
                <wp:simplePos x="0" y="0"/>
                <wp:positionH relativeFrom="column">
                  <wp:posOffset>2220430</wp:posOffset>
                </wp:positionH>
                <wp:positionV relativeFrom="paragraph">
                  <wp:posOffset>140964</wp:posOffset>
                </wp:positionV>
                <wp:extent cx="18360" cy="248040"/>
                <wp:effectExtent l="57150" t="57150" r="58420" b="5715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7780" cy="2476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4140266" id="Ink 364" o:spid="_x0000_s1026" type="#_x0000_t75" style="position:absolute;margin-left:174.15pt;margin-top:10.4pt;width:2.9pt;height:20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48" behindDoc="0" locked="0" layoutInCell="1" allowOverlap="1" wp14:anchorId="7E7CBA95" wp14:editId="120ED494">
                <wp:simplePos x="0" y="0"/>
                <wp:positionH relativeFrom="column">
                  <wp:posOffset>2210665</wp:posOffset>
                </wp:positionH>
                <wp:positionV relativeFrom="paragraph">
                  <wp:posOffset>80952</wp:posOffset>
                </wp:positionV>
                <wp:extent cx="12240" cy="196200"/>
                <wp:effectExtent l="57150" t="57150" r="45085" b="52070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2065" cy="1955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336F106" id="Ink 365" o:spid="_x0000_s1026" type="#_x0000_t75" style="position:absolute;margin-left:173.35pt;margin-top:5.65pt;width:2.35pt;height:16.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">
                <v:imagedata r:id="rId174" o:title=""/>
              </v:shape>
            </w:pict>
          </mc:Fallback>
        </mc:AlternateContent>
      </w:r>
    </w:p>
    <w:p w14:paraId="574F41AD" w14:textId="2511CDB0" w:rsidR="00F220DC" w:rsidRDefault="00F220DC" w:rsidP="00F220DC">
      <w:pPr>
        <w:rPr>
          <w:sz w:val="28"/>
          <w:szCs w:val="28"/>
        </w:rPr>
      </w:pPr>
    </w:p>
    <w:p w14:paraId="370CAA63" w14:textId="7BF15C72" w:rsidR="00F220DC" w:rsidRDefault="00F220DC" w:rsidP="00F220DC">
      <w:pPr>
        <w:rPr>
          <w:sz w:val="28"/>
          <w:szCs w:val="28"/>
        </w:rPr>
      </w:pPr>
    </w:p>
    <w:p w14:paraId="76F3B9F0" w14:textId="3E722012" w:rsidR="0036317F" w:rsidRDefault="0036317F">
      <w:pPr>
        <w:spacing w:after="0"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1A2B78" w14:textId="0CBF15F8" w:rsidR="001E1AA1" w:rsidRDefault="005B11D9" w:rsidP="001E1AA1">
      <w:pPr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 w:rsidR="001E1AA1" w:rsidRPr="00345A67">
        <w:rPr>
          <w:sz w:val="28"/>
          <w:szCs w:val="28"/>
        </w:rPr>
        <w:t xml:space="preserve">. </w:t>
      </w:r>
      <w:r>
        <w:rPr>
          <w:sz w:val="28"/>
          <w:szCs w:val="28"/>
        </w:rPr>
        <w:t>APRENDIZADO SUPERVISIONADO</w:t>
      </w:r>
    </w:p>
    <w:p w14:paraId="26033145" w14:textId="6E3A6B3C" w:rsidR="005B11D9" w:rsidRPr="002A185D" w:rsidRDefault="00627F07" w:rsidP="001E1AA1">
      <w:pPr>
        <w:jc w:val="center"/>
        <w:rPr>
          <w:szCs w:val="24"/>
        </w:rPr>
      </w:pPr>
      <w:r w:rsidRPr="002A185D">
        <w:rPr>
          <w:szCs w:val="24"/>
        </w:rPr>
        <w:t xml:space="preserve">2.1 </w:t>
      </w:r>
      <w:r w:rsidR="002A185D" w:rsidRPr="002A185D">
        <w:rPr>
          <w:szCs w:val="24"/>
        </w:rPr>
        <w:t>EXERCÍCIO 1</w:t>
      </w:r>
    </w:p>
    <w:p w14:paraId="252724C1" w14:textId="77777777" w:rsidR="00E27D9F" w:rsidRDefault="001B4458" w:rsidP="002A185D">
      <w:pPr>
        <w:spacing w:after="120"/>
        <w:rPr>
          <w:sz w:val="22"/>
        </w:rPr>
      </w:pPr>
      <w:r>
        <w:rPr>
          <w:sz w:val="22"/>
        </w:rPr>
        <w:t xml:space="preserve">Um problema de classificação </w:t>
      </w:r>
      <w:r w:rsidR="00B12761">
        <w:rPr>
          <w:sz w:val="22"/>
        </w:rPr>
        <w:t xml:space="preserve">se resume a um problema de </w:t>
      </w:r>
      <w:r w:rsidR="00FE6C29">
        <w:rPr>
          <w:sz w:val="22"/>
        </w:rPr>
        <w:t>rotular</w:t>
      </w:r>
      <w:r w:rsidR="007A5C2E">
        <w:rPr>
          <w:sz w:val="22"/>
        </w:rPr>
        <w:t xml:space="preserve"> dados corretamente </w:t>
      </w:r>
      <w:r w:rsidR="000A1AE3">
        <w:rPr>
          <w:sz w:val="22"/>
        </w:rPr>
        <w:t>nas categorias que</w:t>
      </w:r>
      <w:r w:rsidR="00D05304">
        <w:rPr>
          <w:sz w:val="22"/>
        </w:rPr>
        <w:t xml:space="preserve"> eles pertencem</w:t>
      </w:r>
      <w:r w:rsidR="00D20836">
        <w:rPr>
          <w:sz w:val="22"/>
        </w:rPr>
        <w:t xml:space="preserve">. </w:t>
      </w:r>
      <w:r w:rsidR="005B377F">
        <w:rPr>
          <w:sz w:val="22"/>
        </w:rPr>
        <w:t xml:space="preserve">Em problemas de classificação, eu busco encontrar a probabilidade de uma série de dados pertencer a uma determinada categoria. </w:t>
      </w:r>
      <w:r w:rsidR="00FE6C29">
        <w:rPr>
          <w:sz w:val="22"/>
        </w:rPr>
        <w:t xml:space="preserve">Exemplos de problemas de classificação são: </w:t>
      </w:r>
      <w:r w:rsidR="005A2299">
        <w:rPr>
          <w:sz w:val="22"/>
        </w:rPr>
        <w:t xml:space="preserve">reconhecer se uma imagem é de um animal; verificar se </w:t>
      </w:r>
      <w:r w:rsidR="00611683">
        <w:rPr>
          <w:sz w:val="22"/>
        </w:rPr>
        <w:t xml:space="preserve">a avaliação de um produto é positiva ou não; </w:t>
      </w:r>
      <w:r w:rsidR="00ED0FB2">
        <w:rPr>
          <w:sz w:val="22"/>
        </w:rPr>
        <w:t xml:space="preserve">verificar se um e-mail é spam ou não. </w:t>
      </w:r>
    </w:p>
    <w:p w14:paraId="1E9EBD1C" w14:textId="77777777" w:rsidR="00012246" w:rsidRDefault="00ED0FB2" w:rsidP="002A185D">
      <w:pPr>
        <w:spacing w:after="120"/>
        <w:rPr>
          <w:sz w:val="22"/>
        </w:rPr>
      </w:pPr>
      <w:r>
        <w:rPr>
          <w:sz w:val="22"/>
        </w:rPr>
        <w:t xml:space="preserve">Problemas de regressão são </w:t>
      </w:r>
      <w:r w:rsidR="0051603B">
        <w:rPr>
          <w:sz w:val="22"/>
        </w:rPr>
        <w:t xml:space="preserve">problemas de casualidade, isto é, encontrar uma função </w:t>
      </w:r>
      <w:r w:rsidR="004568C5">
        <w:rPr>
          <w:sz w:val="22"/>
        </w:rPr>
        <w:t xml:space="preserve">em que, dado uma entrada eu consiga </w:t>
      </w:r>
      <w:r w:rsidR="007245E2">
        <w:rPr>
          <w:sz w:val="22"/>
        </w:rPr>
        <w:t xml:space="preserve">obter </w:t>
      </w:r>
      <w:r w:rsidR="007F0A96">
        <w:rPr>
          <w:sz w:val="22"/>
        </w:rPr>
        <w:t>uma</w:t>
      </w:r>
      <w:r w:rsidR="007245E2">
        <w:rPr>
          <w:sz w:val="22"/>
        </w:rPr>
        <w:t xml:space="preserve"> saída</w:t>
      </w:r>
      <w:r w:rsidR="0066361C">
        <w:rPr>
          <w:sz w:val="22"/>
        </w:rPr>
        <w:t xml:space="preserve"> </w:t>
      </w:r>
      <w:r w:rsidR="007F0A96">
        <w:rPr>
          <w:sz w:val="22"/>
        </w:rPr>
        <w:t xml:space="preserve">que está linearmente </w:t>
      </w:r>
      <w:r w:rsidR="0066361C">
        <w:rPr>
          <w:sz w:val="22"/>
        </w:rPr>
        <w:t>rela</w:t>
      </w:r>
      <w:r w:rsidR="007F0A96">
        <w:rPr>
          <w:sz w:val="22"/>
        </w:rPr>
        <w:t>cionada a minha</w:t>
      </w:r>
      <w:r w:rsidR="0066361C">
        <w:rPr>
          <w:sz w:val="22"/>
        </w:rPr>
        <w:t xml:space="preserve"> entrad</w:t>
      </w:r>
      <w:r w:rsidR="007F0A96">
        <w:rPr>
          <w:sz w:val="22"/>
        </w:rPr>
        <w:t>a</w:t>
      </w:r>
      <w:r w:rsidR="002C417A">
        <w:rPr>
          <w:sz w:val="22"/>
        </w:rPr>
        <w:t xml:space="preserve">. Em problemas de regressão eu procuro encontrar uma aproximação para </w:t>
      </w:r>
      <w:r w:rsidR="00A65E03">
        <w:rPr>
          <w:sz w:val="22"/>
        </w:rPr>
        <w:t xml:space="preserve">a </w:t>
      </w:r>
      <w:r w:rsidR="006A4C5A">
        <w:rPr>
          <w:sz w:val="22"/>
        </w:rPr>
        <w:t xml:space="preserve">função do sistema que </w:t>
      </w:r>
      <w:r w:rsidR="007F0A96">
        <w:rPr>
          <w:sz w:val="22"/>
        </w:rPr>
        <w:t>estou observando</w:t>
      </w:r>
      <w:r w:rsidR="000736DB">
        <w:rPr>
          <w:sz w:val="22"/>
        </w:rPr>
        <w:t xml:space="preserve">. </w:t>
      </w:r>
      <w:r w:rsidR="004C1327">
        <w:rPr>
          <w:sz w:val="22"/>
        </w:rPr>
        <w:t xml:space="preserve">Exemplos de problemas de regressão são: </w:t>
      </w:r>
      <w:r w:rsidR="008E195D">
        <w:rPr>
          <w:sz w:val="22"/>
        </w:rPr>
        <w:t>prever a temperatura do dia seguinte com base na</w:t>
      </w:r>
      <w:r w:rsidR="00C60A55">
        <w:rPr>
          <w:sz w:val="22"/>
        </w:rPr>
        <w:t xml:space="preserve"> insolação de hoje</w:t>
      </w:r>
      <w:r w:rsidR="008E195D">
        <w:rPr>
          <w:sz w:val="22"/>
        </w:rPr>
        <w:t>;</w:t>
      </w:r>
      <w:r w:rsidR="00C60A55">
        <w:rPr>
          <w:sz w:val="22"/>
        </w:rPr>
        <w:t xml:space="preserve"> determinar o preço de uma casa com base em seu tamanho; </w:t>
      </w:r>
      <w:r w:rsidR="006D602D">
        <w:rPr>
          <w:sz w:val="22"/>
        </w:rPr>
        <w:t>determinar o número de mortes com base no consumo diário de cigarros.</w:t>
      </w:r>
    </w:p>
    <w:p w14:paraId="662D86A7" w14:textId="2477FD06" w:rsidR="003446E9" w:rsidRDefault="003446E9" w:rsidP="002A185D">
      <w:pPr>
        <w:spacing w:after="120"/>
        <w:rPr>
          <w:sz w:val="22"/>
        </w:rPr>
      </w:pPr>
      <w:r>
        <w:rPr>
          <w:sz w:val="22"/>
        </w:rPr>
        <w:t>Sendo assim, em geral, em problemas de classificação, minha saída é uma probabilidade, em problemas de regressão, minha saída é a saída do sistema.</w:t>
      </w:r>
    </w:p>
    <w:p w14:paraId="1A0F7D26" w14:textId="409575D2" w:rsidR="00EB4606" w:rsidRDefault="002C3962" w:rsidP="002A185D">
      <w:pPr>
        <w:spacing w:after="120"/>
        <w:rPr>
          <w:sz w:val="22"/>
        </w:rPr>
      </w:pPr>
      <w:r>
        <w:rPr>
          <w:sz w:val="22"/>
        </w:rPr>
        <w:t xml:space="preserve">Para o caso </w:t>
      </w:r>
      <w:r w:rsidR="00A43F99">
        <w:rPr>
          <w:sz w:val="22"/>
        </w:rPr>
        <w:t>em</w:t>
      </w:r>
      <w:r>
        <w:rPr>
          <w:sz w:val="22"/>
        </w:rPr>
        <w:t xml:space="preserve"> </w:t>
      </w:r>
      <w:r w:rsidR="00021259">
        <w:rPr>
          <w:sz w:val="22"/>
        </w:rPr>
        <w:t xml:space="preserve">que </w:t>
      </w:r>
      <w:r w:rsidR="00A43F99">
        <w:rPr>
          <w:sz w:val="22"/>
        </w:rPr>
        <w:t>s</w:t>
      </w:r>
      <w:r w:rsidR="00021259">
        <w:rPr>
          <w:sz w:val="22"/>
        </w:rPr>
        <w:t>e</w:t>
      </w:r>
      <w:r w:rsidR="00A43F99">
        <w:rPr>
          <w:sz w:val="22"/>
        </w:rPr>
        <w:t xml:space="preserve"> </w:t>
      </w:r>
      <w:r w:rsidR="00021259">
        <w:rPr>
          <w:sz w:val="22"/>
        </w:rPr>
        <w:t>desej</w:t>
      </w:r>
      <w:r w:rsidR="00A43F99">
        <w:rPr>
          <w:sz w:val="22"/>
        </w:rPr>
        <w:t>a</w:t>
      </w:r>
      <w:r w:rsidR="00021259">
        <w:rPr>
          <w:sz w:val="22"/>
        </w:rPr>
        <w:t xml:space="preserve">, a partir dos </w:t>
      </w:r>
      <w:r w:rsidR="0050636D">
        <w:rPr>
          <w:sz w:val="22"/>
        </w:rPr>
        <w:t>lucros</w:t>
      </w:r>
      <w:r w:rsidR="00A43F99">
        <w:rPr>
          <w:sz w:val="22"/>
        </w:rPr>
        <w:t>,</w:t>
      </w:r>
      <w:r w:rsidR="0050636D">
        <w:rPr>
          <w:sz w:val="22"/>
        </w:rPr>
        <w:t xml:space="preserve"> </w:t>
      </w:r>
      <w:r w:rsidR="00C82CBF">
        <w:rPr>
          <w:sz w:val="22"/>
        </w:rPr>
        <w:t>números de empregados e indústria,</w:t>
      </w:r>
      <w:r w:rsidR="00A96F14">
        <w:rPr>
          <w:sz w:val="22"/>
        </w:rPr>
        <w:t xml:space="preserve"> obter o salário do CEO de uma série de empresas, trata-se de um problema de regressão linear, pois estou relacionando os dados com uma </w:t>
      </w:r>
      <w:r w:rsidR="0000741E">
        <w:rPr>
          <w:sz w:val="22"/>
        </w:rPr>
        <w:t>quantia</w:t>
      </w:r>
      <w:r w:rsidR="00860F9E">
        <w:rPr>
          <w:sz w:val="22"/>
        </w:rPr>
        <w:t>.</w:t>
      </w:r>
      <w:r w:rsidR="00B835E8">
        <w:rPr>
          <w:sz w:val="22"/>
        </w:rPr>
        <w:t xml:space="preserve"> </w:t>
      </w:r>
      <w:r w:rsidR="00717F00">
        <w:rPr>
          <w:sz w:val="22"/>
        </w:rPr>
        <w:t xml:space="preserve">Sendo assim, busco encontrar uma função que </w:t>
      </w:r>
      <w:r w:rsidR="004177A0">
        <w:rPr>
          <w:sz w:val="22"/>
        </w:rPr>
        <w:t xml:space="preserve">me fale qual o salário do CEO, dado </w:t>
      </w:r>
      <w:r w:rsidR="00A35BB4">
        <w:rPr>
          <w:sz w:val="22"/>
        </w:rPr>
        <w:t>essas entradas.</w:t>
      </w:r>
    </w:p>
    <w:p w14:paraId="6450D7C8" w14:textId="45FF4A79" w:rsidR="00F220DC" w:rsidRDefault="00A35BB4" w:rsidP="003E0BC5">
      <w:pPr>
        <w:spacing w:after="120"/>
        <w:rPr>
          <w:sz w:val="22"/>
        </w:rPr>
      </w:pPr>
      <w:r>
        <w:rPr>
          <w:sz w:val="22"/>
        </w:rPr>
        <w:t xml:space="preserve">Para o caso de </w:t>
      </w:r>
      <w:r w:rsidR="009B20BD">
        <w:rPr>
          <w:sz w:val="22"/>
        </w:rPr>
        <w:t xml:space="preserve">avaliar o sucesso de </w:t>
      </w:r>
      <w:r w:rsidR="003E0BC5">
        <w:rPr>
          <w:sz w:val="22"/>
        </w:rPr>
        <w:t xml:space="preserve">vendas de </w:t>
      </w:r>
      <w:r w:rsidR="009B20BD">
        <w:rPr>
          <w:sz w:val="22"/>
        </w:rPr>
        <w:t xml:space="preserve">um produto </w:t>
      </w:r>
      <w:r w:rsidR="003E0BC5">
        <w:rPr>
          <w:sz w:val="22"/>
        </w:rPr>
        <w:t xml:space="preserve">dado o histórico de vendas de produtos similares, trata-se de um problema de classificação, pois estou analisando a probabilidade de sucesso de um produto, dado esse histórico. </w:t>
      </w:r>
      <w:r w:rsidR="009973A2">
        <w:rPr>
          <w:sz w:val="22"/>
        </w:rPr>
        <w:t>Sendo assim, busco uma função que relacione esse histórico com essa probabilidade de sucesso.</w:t>
      </w:r>
    </w:p>
    <w:p w14:paraId="3482441E" w14:textId="3296B000" w:rsidR="006941DA" w:rsidRPr="003E0BC5" w:rsidRDefault="006941DA" w:rsidP="003E0BC5">
      <w:pPr>
        <w:spacing w:after="120"/>
        <w:rPr>
          <w:sz w:val="22"/>
        </w:rPr>
      </w:pPr>
      <w:r>
        <w:rPr>
          <w:sz w:val="22"/>
        </w:rPr>
        <w:t xml:space="preserve">É importante ressaltar que, em alguns casos, </w:t>
      </w:r>
      <w:r w:rsidR="00636122">
        <w:rPr>
          <w:sz w:val="22"/>
        </w:rPr>
        <w:t xml:space="preserve">a saída do sistema </w:t>
      </w:r>
      <w:r>
        <w:rPr>
          <w:sz w:val="22"/>
        </w:rPr>
        <w:t xml:space="preserve">pode assumir uma classificação binária, ou seja, </w:t>
      </w:r>
      <w:r w:rsidR="00636122">
        <w:rPr>
          <w:sz w:val="22"/>
        </w:rPr>
        <w:t>a</w:t>
      </w:r>
      <w:r>
        <w:rPr>
          <w:sz w:val="22"/>
        </w:rPr>
        <w:t xml:space="preserve"> probabilidade</w:t>
      </w:r>
      <w:r w:rsidR="00636122">
        <w:rPr>
          <w:sz w:val="22"/>
        </w:rPr>
        <w:t xml:space="preserve"> na saída</w:t>
      </w:r>
      <w:r>
        <w:rPr>
          <w:sz w:val="22"/>
        </w:rPr>
        <w:t xml:space="preserve"> se resume à 100% ou 0%</w:t>
      </w:r>
      <w:r w:rsidR="00BA6DAF">
        <w:rPr>
          <w:sz w:val="22"/>
        </w:rPr>
        <w:t>.</w:t>
      </w:r>
    </w:p>
    <w:sectPr w:rsidR="006941DA" w:rsidRPr="003E0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B7E4C"/>
    <w:multiLevelType w:val="hybridMultilevel"/>
    <w:tmpl w:val="DCF42A24"/>
    <w:lvl w:ilvl="0" w:tplc="FFFFFFFF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84F7B"/>
    <w:multiLevelType w:val="hybridMultilevel"/>
    <w:tmpl w:val="BDFCED98"/>
    <w:lvl w:ilvl="0" w:tplc="FFFFFFFF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94256"/>
    <w:multiLevelType w:val="hybridMultilevel"/>
    <w:tmpl w:val="37261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27668"/>
    <w:multiLevelType w:val="hybridMultilevel"/>
    <w:tmpl w:val="AEE88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0016B"/>
    <w:multiLevelType w:val="hybridMultilevel"/>
    <w:tmpl w:val="43D81E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F2"/>
    <w:rsid w:val="0000741E"/>
    <w:rsid w:val="00012246"/>
    <w:rsid w:val="00021259"/>
    <w:rsid w:val="00053662"/>
    <w:rsid w:val="00062C27"/>
    <w:rsid w:val="000630B8"/>
    <w:rsid w:val="000658D2"/>
    <w:rsid w:val="000736DB"/>
    <w:rsid w:val="00075526"/>
    <w:rsid w:val="00076BB7"/>
    <w:rsid w:val="000946A1"/>
    <w:rsid w:val="000A1AE3"/>
    <w:rsid w:val="000A2420"/>
    <w:rsid w:val="000B3A22"/>
    <w:rsid w:val="000B414A"/>
    <w:rsid w:val="000D6E90"/>
    <w:rsid w:val="000D7BBC"/>
    <w:rsid w:val="000F7429"/>
    <w:rsid w:val="00122EB4"/>
    <w:rsid w:val="00160188"/>
    <w:rsid w:val="001A1C3E"/>
    <w:rsid w:val="001A5A0C"/>
    <w:rsid w:val="001B0937"/>
    <w:rsid w:val="001B3A24"/>
    <w:rsid w:val="001B3FE5"/>
    <w:rsid w:val="001B4458"/>
    <w:rsid w:val="001C169F"/>
    <w:rsid w:val="001C2498"/>
    <w:rsid w:val="001D5890"/>
    <w:rsid w:val="001E1AA1"/>
    <w:rsid w:val="001F274F"/>
    <w:rsid w:val="001F6C08"/>
    <w:rsid w:val="0022779A"/>
    <w:rsid w:val="00255507"/>
    <w:rsid w:val="00267FDC"/>
    <w:rsid w:val="00273D3E"/>
    <w:rsid w:val="00275CB4"/>
    <w:rsid w:val="0029072A"/>
    <w:rsid w:val="002930E7"/>
    <w:rsid w:val="002969FE"/>
    <w:rsid w:val="00296CE2"/>
    <w:rsid w:val="002A185D"/>
    <w:rsid w:val="002C2BD6"/>
    <w:rsid w:val="002C3962"/>
    <w:rsid w:val="002C417A"/>
    <w:rsid w:val="002F16FE"/>
    <w:rsid w:val="002F32AF"/>
    <w:rsid w:val="00302BA6"/>
    <w:rsid w:val="003035A6"/>
    <w:rsid w:val="003251C9"/>
    <w:rsid w:val="00326D20"/>
    <w:rsid w:val="00337ABC"/>
    <w:rsid w:val="003446E9"/>
    <w:rsid w:val="00345A67"/>
    <w:rsid w:val="0036317F"/>
    <w:rsid w:val="0036747D"/>
    <w:rsid w:val="00372908"/>
    <w:rsid w:val="00385F94"/>
    <w:rsid w:val="003C238D"/>
    <w:rsid w:val="003C37B4"/>
    <w:rsid w:val="003D0A09"/>
    <w:rsid w:val="003D1296"/>
    <w:rsid w:val="003E0BC5"/>
    <w:rsid w:val="0040463B"/>
    <w:rsid w:val="00415F97"/>
    <w:rsid w:val="004177A0"/>
    <w:rsid w:val="004240E9"/>
    <w:rsid w:val="00426E76"/>
    <w:rsid w:val="004327D3"/>
    <w:rsid w:val="00437793"/>
    <w:rsid w:val="00441F24"/>
    <w:rsid w:val="004568C5"/>
    <w:rsid w:val="00471184"/>
    <w:rsid w:val="00491F40"/>
    <w:rsid w:val="004A3FD5"/>
    <w:rsid w:val="004B6CE6"/>
    <w:rsid w:val="004C1327"/>
    <w:rsid w:val="004D4054"/>
    <w:rsid w:val="004E40D1"/>
    <w:rsid w:val="004E711C"/>
    <w:rsid w:val="00503740"/>
    <w:rsid w:val="0050636D"/>
    <w:rsid w:val="0051603B"/>
    <w:rsid w:val="00550C91"/>
    <w:rsid w:val="00563E60"/>
    <w:rsid w:val="00565425"/>
    <w:rsid w:val="00566EC9"/>
    <w:rsid w:val="00570242"/>
    <w:rsid w:val="005A2299"/>
    <w:rsid w:val="005A4A2B"/>
    <w:rsid w:val="005B11D9"/>
    <w:rsid w:val="005B377F"/>
    <w:rsid w:val="005B6AA8"/>
    <w:rsid w:val="005D5725"/>
    <w:rsid w:val="005E0291"/>
    <w:rsid w:val="005F239C"/>
    <w:rsid w:val="00607DAA"/>
    <w:rsid w:val="00611683"/>
    <w:rsid w:val="00627F07"/>
    <w:rsid w:val="00635555"/>
    <w:rsid w:val="00636122"/>
    <w:rsid w:val="0066361C"/>
    <w:rsid w:val="00670D8E"/>
    <w:rsid w:val="006805F3"/>
    <w:rsid w:val="006941DA"/>
    <w:rsid w:val="006A4C5A"/>
    <w:rsid w:val="006B0456"/>
    <w:rsid w:val="006B1C88"/>
    <w:rsid w:val="006B2736"/>
    <w:rsid w:val="006B439D"/>
    <w:rsid w:val="006D4E5C"/>
    <w:rsid w:val="006D602D"/>
    <w:rsid w:val="006F3E46"/>
    <w:rsid w:val="006F6734"/>
    <w:rsid w:val="007179D9"/>
    <w:rsid w:val="00717F00"/>
    <w:rsid w:val="0072195E"/>
    <w:rsid w:val="00721AC8"/>
    <w:rsid w:val="007245E2"/>
    <w:rsid w:val="007360C4"/>
    <w:rsid w:val="007629FD"/>
    <w:rsid w:val="007644B6"/>
    <w:rsid w:val="0076771B"/>
    <w:rsid w:val="00782383"/>
    <w:rsid w:val="00784C24"/>
    <w:rsid w:val="0079027D"/>
    <w:rsid w:val="00793A5C"/>
    <w:rsid w:val="007A0056"/>
    <w:rsid w:val="007A20D5"/>
    <w:rsid w:val="007A3F1C"/>
    <w:rsid w:val="007A5C2E"/>
    <w:rsid w:val="007B2B2B"/>
    <w:rsid w:val="007B6758"/>
    <w:rsid w:val="007B7517"/>
    <w:rsid w:val="007D601E"/>
    <w:rsid w:val="007F0A96"/>
    <w:rsid w:val="007F4918"/>
    <w:rsid w:val="0083692C"/>
    <w:rsid w:val="00860F9E"/>
    <w:rsid w:val="00864B6B"/>
    <w:rsid w:val="00867640"/>
    <w:rsid w:val="00876032"/>
    <w:rsid w:val="00881276"/>
    <w:rsid w:val="00881BAA"/>
    <w:rsid w:val="008A774C"/>
    <w:rsid w:val="008B47D9"/>
    <w:rsid w:val="008C5C79"/>
    <w:rsid w:val="008E195D"/>
    <w:rsid w:val="008F3837"/>
    <w:rsid w:val="009005F4"/>
    <w:rsid w:val="00906139"/>
    <w:rsid w:val="0092011D"/>
    <w:rsid w:val="00947AF1"/>
    <w:rsid w:val="00976EFE"/>
    <w:rsid w:val="009973A2"/>
    <w:rsid w:val="009A0950"/>
    <w:rsid w:val="009A318A"/>
    <w:rsid w:val="009A551C"/>
    <w:rsid w:val="009A66B0"/>
    <w:rsid w:val="009B20BD"/>
    <w:rsid w:val="009B562C"/>
    <w:rsid w:val="009C0793"/>
    <w:rsid w:val="009C4D78"/>
    <w:rsid w:val="009D6270"/>
    <w:rsid w:val="009E17F6"/>
    <w:rsid w:val="009E1C84"/>
    <w:rsid w:val="00A2512A"/>
    <w:rsid w:val="00A35BB4"/>
    <w:rsid w:val="00A435FB"/>
    <w:rsid w:val="00A43F99"/>
    <w:rsid w:val="00A55349"/>
    <w:rsid w:val="00A65E03"/>
    <w:rsid w:val="00A77C14"/>
    <w:rsid w:val="00A8548C"/>
    <w:rsid w:val="00A87652"/>
    <w:rsid w:val="00A96F14"/>
    <w:rsid w:val="00AA482A"/>
    <w:rsid w:val="00AC3293"/>
    <w:rsid w:val="00AE3A7E"/>
    <w:rsid w:val="00AE5700"/>
    <w:rsid w:val="00AF3940"/>
    <w:rsid w:val="00AF6E17"/>
    <w:rsid w:val="00B12761"/>
    <w:rsid w:val="00B27956"/>
    <w:rsid w:val="00B30C78"/>
    <w:rsid w:val="00B32116"/>
    <w:rsid w:val="00B418D6"/>
    <w:rsid w:val="00B67650"/>
    <w:rsid w:val="00B76F76"/>
    <w:rsid w:val="00B835E8"/>
    <w:rsid w:val="00B83C05"/>
    <w:rsid w:val="00B86DCB"/>
    <w:rsid w:val="00B86FDD"/>
    <w:rsid w:val="00B91C42"/>
    <w:rsid w:val="00B925FC"/>
    <w:rsid w:val="00B9497F"/>
    <w:rsid w:val="00BA5DDA"/>
    <w:rsid w:val="00BA62C2"/>
    <w:rsid w:val="00BA6DAF"/>
    <w:rsid w:val="00BB2F45"/>
    <w:rsid w:val="00BC3DFC"/>
    <w:rsid w:val="00BE3F23"/>
    <w:rsid w:val="00BF2910"/>
    <w:rsid w:val="00BF3CF2"/>
    <w:rsid w:val="00BF4033"/>
    <w:rsid w:val="00BF5B08"/>
    <w:rsid w:val="00C02571"/>
    <w:rsid w:val="00C10E49"/>
    <w:rsid w:val="00C135B6"/>
    <w:rsid w:val="00C218AB"/>
    <w:rsid w:val="00C60A55"/>
    <w:rsid w:val="00C82CBF"/>
    <w:rsid w:val="00C833FC"/>
    <w:rsid w:val="00C84314"/>
    <w:rsid w:val="00C943D5"/>
    <w:rsid w:val="00CB1A1B"/>
    <w:rsid w:val="00CB5A48"/>
    <w:rsid w:val="00CC09E7"/>
    <w:rsid w:val="00CE4214"/>
    <w:rsid w:val="00D05304"/>
    <w:rsid w:val="00D151BA"/>
    <w:rsid w:val="00D20836"/>
    <w:rsid w:val="00D20D83"/>
    <w:rsid w:val="00D25EAA"/>
    <w:rsid w:val="00D32BF0"/>
    <w:rsid w:val="00D41B7A"/>
    <w:rsid w:val="00D55670"/>
    <w:rsid w:val="00D57BE5"/>
    <w:rsid w:val="00D7483C"/>
    <w:rsid w:val="00D778F4"/>
    <w:rsid w:val="00D856D9"/>
    <w:rsid w:val="00D861E8"/>
    <w:rsid w:val="00D86D40"/>
    <w:rsid w:val="00D93D84"/>
    <w:rsid w:val="00DA0CCE"/>
    <w:rsid w:val="00DA6D1C"/>
    <w:rsid w:val="00DC3624"/>
    <w:rsid w:val="00DD22B8"/>
    <w:rsid w:val="00DD6F9B"/>
    <w:rsid w:val="00DF6880"/>
    <w:rsid w:val="00E04414"/>
    <w:rsid w:val="00E0461C"/>
    <w:rsid w:val="00E105A9"/>
    <w:rsid w:val="00E1778F"/>
    <w:rsid w:val="00E27D9F"/>
    <w:rsid w:val="00E37CA7"/>
    <w:rsid w:val="00E47DEA"/>
    <w:rsid w:val="00E51567"/>
    <w:rsid w:val="00E644B3"/>
    <w:rsid w:val="00E64A80"/>
    <w:rsid w:val="00E70371"/>
    <w:rsid w:val="00E77865"/>
    <w:rsid w:val="00E94ABD"/>
    <w:rsid w:val="00EA1749"/>
    <w:rsid w:val="00EA2A4B"/>
    <w:rsid w:val="00EB4606"/>
    <w:rsid w:val="00EC44C7"/>
    <w:rsid w:val="00EC4F2D"/>
    <w:rsid w:val="00ED0FB2"/>
    <w:rsid w:val="00ED2191"/>
    <w:rsid w:val="00F1111A"/>
    <w:rsid w:val="00F175FC"/>
    <w:rsid w:val="00F20734"/>
    <w:rsid w:val="00F220DC"/>
    <w:rsid w:val="00F23584"/>
    <w:rsid w:val="00F4092C"/>
    <w:rsid w:val="00F51126"/>
    <w:rsid w:val="00F666EA"/>
    <w:rsid w:val="00F74681"/>
    <w:rsid w:val="00F818A6"/>
    <w:rsid w:val="00F8256E"/>
    <w:rsid w:val="00F831E3"/>
    <w:rsid w:val="00F971C8"/>
    <w:rsid w:val="00FB55FD"/>
    <w:rsid w:val="00FC2FD8"/>
    <w:rsid w:val="00FD7B2E"/>
    <w:rsid w:val="00FE15FC"/>
    <w:rsid w:val="00FE6C29"/>
    <w:rsid w:val="00FF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66DC"/>
  <w15:chartTrackingRefBased/>
  <w15:docId w15:val="{A2953A89-BC6B-42E0-A1D8-483D8356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AA1"/>
    <w:pPr>
      <w:spacing w:after="160" w:line="259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BF0"/>
    <w:pPr>
      <w:keepNext/>
      <w:spacing w:before="360" w:after="18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BF0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BF0"/>
    <w:rPr>
      <w:rFonts w:ascii="Times New Roman" w:eastAsiaTheme="majorEastAsia" w:hAnsi="Times New Roman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BF0"/>
    <w:rPr>
      <w:rFonts w:ascii="Times New Roman" w:eastAsiaTheme="majorEastAsia" w:hAnsi="Times New Roman" w:cstheme="majorBidi"/>
      <w:b/>
      <w:bCs/>
      <w:i/>
      <w:iCs/>
      <w:sz w:val="28"/>
      <w:szCs w:val="28"/>
      <w:lang w:eastAsia="en-US"/>
    </w:rPr>
  </w:style>
  <w:style w:type="paragraph" w:styleId="NoSpacing">
    <w:name w:val="No Spacing"/>
    <w:uiPriority w:val="1"/>
    <w:qFormat/>
    <w:rsid w:val="00D32BF0"/>
    <w:pPr>
      <w:jc w:val="both"/>
    </w:pPr>
    <w:rPr>
      <w:rFonts w:ascii="Times New Roman" w:hAnsi="Times New Roman"/>
      <w:sz w:val="24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32BF0"/>
    <w:pPr>
      <w:jc w:val="center"/>
    </w:pPr>
    <w:rPr>
      <w:bCs/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607D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242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BBC"/>
    <w:rPr>
      <w:rFonts w:ascii="Courier New" w:eastAsiaTheme="minorEastAsia" w:hAnsi="Courier New" w:cs="Courier New"/>
      <w:lang w:val="en-US" w:eastAsia="en-US"/>
    </w:rPr>
  </w:style>
  <w:style w:type="character" w:customStyle="1" w:styleId="pln">
    <w:name w:val="pln"/>
    <w:basedOn w:val="DefaultParagraphFont"/>
    <w:rsid w:val="000D7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6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customXml" Target="ink/ink42.xml"/><Relationship Id="rId138" Type="http://schemas.openxmlformats.org/officeDocument/2006/relationships/image" Target="media/image57.png"/><Relationship Id="rId159" Type="http://schemas.openxmlformats.org/officeDocument/2006/relationships/customXml" Target="ink/ink88.xml"/><Relationship Id="rId170" Type="http://schemas.openxmlformats.org/officeDocument/2006/relationships/image" Target="media/image73.png"/><Relationship Id="rId191" Type="http://schemas.openxmlformats.org/officeDocument/2006/relationships/customXml" Target="ink/ink106.xml"/><Relationship Id="rId205" Type="http://schemas.openxmlformats.org/officeDocument/2006/relationships/customXml" Target="ink/ink120.xml"/><Relationship Id="rId107" Type="http://schemas.openxmlformats.org/officeDocument/2006/relationships/customXml" Target="ink/ink6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52.png"/><Relationship Id="rId149" Type="http://schemas.openxmlformats.org/officeDocument/2006/relationships/customXml" Target="ink/ink83.xml"/><Relationship Id="rId5" Type="http://schemas.openxmlformats.org/officeDocument/2006/relationships/customXml" Target="ink/ink1.xml"/><Relationship Id="rId95" Type="http://schemas.openxmlformats.org/officeDocument/2006/relationships/customXml" Target="ink/ink52.xml"/><Relationship Id="rId160" Type="http://schemas.openxmlformats.org/officeDocument/2006/relationships/image" Target="media/image68.png"/><Relationship Id="rId181" Type="http://schemas.openxmlformats.org/officeDocument/2006/relationships/customXml" Target="ink/ink99.xml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47.png"/><Relationship Id="rId139" Type="http://schemas.openxmlformats.org/officeDocument/2006/relationships/customXml" Target="ink/ink78.xml"/><Relationship Id="rId85" Type="http://schemas.openxmlformats.org/officeDocument/2006/relationships/customXml" Target="ink/ink43.xml"/><Relationship Id="rId150" Type="http://schemas.openxmlformats.org/officeDocument/2006/relationships/image" Target="media/image63.png"/><Relationship Id="rId171" Type="http://schemas.openxmlformats.org/officeDocument/2006/relationships/customXml" Target="ink/ink94.xml"/><Relationship Id="rId192" Type="http://schemas.openxmlformats.org/officeDocument/2006/relationships/customXml" Target="ink/ink107.xml"/><Relationship Id="rId206" Type="http://schemas.openxmlformats.org/officeDocument/2006/relationships/customXml" Target="ink/ink121.xml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42.png"/><Relationship Id="rId129" Type="http://schemas.openxmlformats.org/officeDocument/2006/relationships/customXml" Target="ink/ink73.xml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customXml" Target="ink/ink53.xml"/><Relationship Id="rId140" Type="http://schemas.openxmlformats.org/officeDocument/2006/relationships/image" Target="media/image58.png"/><Relationship Id="rId161" Type="http://schemas.openxmlformats.org/officeDocument/2006/relationships/customXml" Target="ink/ink89.xml"/><Relationship Id="rId182" Type="http://schemas.openxmlformats.org/officeDocument/2006/relationships/image" Target="media/image79.png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119" Type="http://schemas.openxmlformats.org/officeDocument/2006/relationships/customXml" Target="ink/ink68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customXml" Target="ink/ink44.xml"/><Relationship Id="rId130" Type="http://schemas.openxmlformats.org/officeDocument/2006/relationships/image" Target="media/image53.png"/><Relationship Id="rId151" Type="http://schemas.openxmlformats.org/officeDocument/2006/relationships/customXml" Target="ink/ink84.xml"/><Relationship Id="rId172" Type="http://schemas.openxmlformats.org/officeDocument/2006/relationships/image" Target="media/image74.png"/><Relationship Id="rId193" Type="http://schemas.openxmlformats.org/officeDocument/2006/relationships/customXml" Target="ink/ink108.xml"/><Relationship Id="rId207" Type="http://schemas.openxmlformats.org/officeDocument/2006/relationships/customXml" Target="ink/ink122.xml"/><Relationship Id="rId13" Type="http://schemas.openxmlformats.org/officeDocument/2006/relationships/customXml" Target="ink/ink5.xml"/><Relationship Id="rId109" Type="http://schemas.openxmlformats.org/officeDocument/2006/relationships/customXml" Target="ink/ink63.xml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54.xml"/><Relationship Id="rId120" Type="http://schemas.openxmlformats.org/officeDocument/2006/relationships/image" Target="media/image48.png"/><Relationship Id="rId141" Type="http://schemas.openxmlformats.org/officeDocument/2006/relationships/customXml" Target="ink/ink79.xml"/><Relationship Id="rId7" Type="http://schemas.openxmlformats.org/officeDocument/2006/relationships/customXml" Target="ink/ink2.xml"/><Relationship Id="rId162" Type="http://schemas.openxmlformats.org/officeDocument/2006/relationships/image" Target="media/image69.png"/><Relationship Id="rId183" Type="http://schemas.openxmlformats.org/officeDocument/2006/relationships/customXml" Target="ink/ink100.xml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5.xml"/><Relationship Id="rId110" Type="http://schemas.openxmlformats.org/officeDocument/2006/relationships/image" Target="media/image43.png"/><Relationship Id="rId131" Type="http://schemas.openxmlformats.org/officeDocument/2006/relationships/customXml" Target="ink/ink74.xml"/><Relationship Id="rId61" Type="http://schemas.openxmlformats.org/officeDocument/2006/relationships/customXml" Target="ink/ink29.xml"/><Relationship Id="rId82" Type="http://schemas.openxmlformats.org/officeDocument/2006/relationships/customXml" Target="ink/ink40.xml"/><Relationship Id="rId152" Type="http://schemas.openxmlformats.org/officeDocument/2006/relationships/image" Target="media/image64.png"/><Relationship Id="rId173" Type="http://schemas.openxmlformats.org/officeDocument/2006/relationships/customXml" Target="ink/ink95.xml"/><Relationship Id="rId194" Type="http://schemas.openxmlformats.org/officeDocument/2006/relationships/customXml" Target="ink/ink109.xml"/><Relationship Id="rId199" Type="http://schemas.openxmlformats.org/officeDocument/2006/relationships/customXml" Target="ink/ink114.xml"/><Relationship Id="rId203" Type="http://schemas.openxmlformats.org/officeDocument/2006/relationships/customXml" Target="ink/ink118.xml"/><Relationship Id="rId208" Type="http://schemas.openxmlformats.org/officeDocument/2006/relationships/customXml" Target="ink/ink123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customXml" Target="ink/ink57.xml"/><Relationship Id="rId105" Type="http://schemas.openxmlformats.org/officeDocument/2006/relationships/customXml" Target="ink/ink61.xml"/><Relationship Id="rId126" Type="http://schemas.openxmlformats.org/officeDocument/2006/relationships/image" Target="media/image51.png"/><Relationship Id="rId147" Type="http://schemas.openxmlformats.org/officeDocument/2006/relationships/customXml" Target="ink/ink82.xml"/><Relationship Id="rId168" Type="http://schemas.openxmlformats.org/officeDocument/2006/relationships/image" Target="media/image72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50.xml"/><Relationship Id="rId98" Type="http://schemas.openxmlformats.org/officeDocument/2006/relationships/customXml" Target="ink/ink55.xml"/><Relationship Id="rId121" Type="http://schemas.openxmlformats.org/officeDocument/2006/relationships/customXml" Target="ink/ink69.xml"/><Relationship Id="rId142" Type="http://schemas.openxmlformats.org/officeDocument/2006/relationships/image" Target="media/image59.png"/><Relationship Id="rId163" Type="http://schemas.openxmlformats.org/officeDocument/2006/relationships/customXml" Target="ink/ink90.xml"/><Relationship Id="rId184" Type="http://schemas.openxmlformats.org/officeDocument/2006/relationships/image" Target="media/image80.png"/><Relationship Id="rId189" Type="http://schemas.openxmlformats.org/officeDocument/2006/relationships/customXml" Target="ink/ink104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46.png"/><Relationship Id="rId137" Type="http://schemas.openxmlformats.org/officeDocument/2006/relationships/customXml" Target="ink/ink77.xml"/><Relationship Id="rId158" Type="http://schemas.openxmlformats.org/officeDocument/2006/relationships/image" Target="media/image6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1.xml"/><Relationship Id="rId88" Type="http://schemas.openxmlformats.org/officeDocument/2006/relationships/image" Target="media/image39.png"/><Relationship Id="rId111" Type="http://schemas.openxmlformats.org/officeDocument/2006/relationships/customXml" Target="ink/ink64.xml"/><Relationship Id="rId132" Type="http://schemas.openxmlformats.org/officeDocument/2006/relationships/image" Target="media/image54.png"/><Relationship Id="rId153" Type="http://schemas.openxmlformats.org/officeDocument/2006/relationships/customXml" Target="ink/ink85.xml"/><Relationship Id="rId174" Type="http://schemas.openxmlformats.org/officeDocument/2006/relationships/image" Target="media/image75.png"/><Relationship Id="rId179" Type="http://schemas.openxmlformats.org/officeDocument/2006/relationships/customXml" Target="ink/ink98.xml"/><Relationship Id="rId195" Type="http://schemas.openxmlformats.org/officeDocument/2006/relationships/customXml" Target="ink/ink110.xml"/><Relationship Id="rId209" Type="http://schemas.openxmlformats.org/officeDocument/2006/relationships/fontTable" Target="fontTable.xml"/><Relationship Id="rId190" Type="http://schemas.openxmlformats.org/officeDocument/2006/relationships/customXml" Target="ink/ink105.xml"/><Relationship Id="rId204" Type="http://schemas.openxmlformats.org/officeDocument/2006/relationships/customXml" Target="ink/ink119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41.png"/><Relationship Id="rId127" Type="http://schemas.openxmlformats.org/officeDocument/2006/relationships/customXml" Target="ink/ink7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customXml" Target="ink/ink51.xml"/><Relationship Id="rId99" Type="http://schemas.openxmlformats.org/officeDocument/2006/relationships/customXml" Target="ink/ink56.xml"/><Relationship Id="rId101" Type="http://schemas.openxmlformats.org/officeDocument/2006/relationships/customXml" Target="ink/ink58.xml"/><Relationship Id="rId122" Type="http://schemas.openxmlformats.org/officeDocument/2006/relationships/image" Target="media/image49.png"/><Relationship Id="rId143" Type="http://schemas.openxmlformats.org/officeDocument/2006/relationships/customXml" Target="ink/ink80.xml"/><Relationship Id="rId148" Type="http://schemas.openxmlformats.org/officeDocument/2006/relationships/image" Target="media/image62.png"/><Relationship Id="rId164" Type="http://schemas.openxmlformats.org/officeDocument/2006/relationships/image" Target="media/image70.png"/><Relationship Id="rId169" Type="http://schemas.openxmlformats.org/officeDocument/2006/relationships/customXml" Target="ink/ink93.xml"/><Relationship Id="rId185" Type="http://schemas.openxmlformats.org/officeDocument/2006/relationships/customXml" Target="ink/ink10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78.png"/><Relationship Id="rId210" Type="http://schemas.openxmlformats.org/officeDocument/2006/relationships/theme" Target="theme/theme1.xml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6.xml"/><Relationship Id="rId112" Type="http://schemas.openxmlformats.org/officeDocument/2006/relationships/image" Target="media/image44.png"/><Relationship Id="rId133" Type="http://schemas.openxmlformats.org/officeDocument/2006/relationships/customXml" Target="ink/ink75.xml"/><Relationship Id="rId154" Type="http://schemas.openxmlformats.org/officeDocument/2006/relationships/image" Target="media/image65.png"/><Relationship Id="rId175" Type="http://schemas.openxmlformats.org/officeDocument/2006/relationships/customXml" Target="ink/ink96.xml"/><Relationship Id="rId196" Type="http://schemas.openxmlformats.org/officeDocument/2006/relationships/customXml" Target="ink/ink111.xml"/><Relationship Id="rId200" Type="http://schemas.openxmlformats.org/officeDocument/2006/relationships/customXml" Target="ink/ink115.xml"/><Relationship Id="rId16" Type="http://schemas.openxmlformats.org/officeDocument/2006/relationships/image" Target="media/image6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customXml" Target="ink/ink59.xml"/><Relationship Id="rId123" Type="http://schemas.openxmlformats.org/officeDocument/2006/relationships/customXml" Target="ink/ink70.xml"/><Relationship Id="rId144" Type="http://schemas.openxmlformats.org/officeDocument/2006/relationships/image" Target="media/image60.png"/><Relationship Id="rId90" Type="http://schemas.openxmlformats.org/officeDocument/2006/relationships/customXml" Target="ink/ink47.xml"/><Relationship Id="rId165" Type="http://schemas.openxmlformats.org/officeDocument/2006/relationships/customXml" Target="ink/ink91.xml"/><Relationship Id="rId186" Type="http://schemas.openxmlformats.org/officeDocument/2006/relationships/customXml" Target="ink/ink102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65.xml"/><Relationship Id="rId134" Type="http://schemas.openxmlformats.org/officeDocument/2006/relationships/image" Target="media/image55.png"/><Relationship Id="rId80" Type="http://schemas.openxmlformats.org/officeDocument/2006/relationships/image" Target="media/image38.png"/><Relationship Id="rId155" Type="http://schemas.openxmlformats.org/officeDocument/2006/relationships/customXml" Target="ink/ink86.xml"/><Relationship Id="rId176" Type="http://schemas.openxmlformats.org/officeDocument/2006/relationships/image" Target="media/image76.png"/><Relationship Id="rId197" Type="http://schemas.openxmlformats.org/officeDocument/2006/relationships/customXml" Target="ink/ink112.xml"/><Relationship Id="rId201" Type="http://schemas.openxmlformats.org/officeDocument/2006/relationships/customXml" Target="ink/ink116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60.xml"/><Relationship Id="rId124" Type="http://schemas.openxmlformats.org/officeDocument/2006/relationships/image" Target="media/image50.png"/><Relationship Id="rId70" Type="http://schemas.openxmlformats.org/officeDocument/2006/relationships/image" Target="media/image33.png"/><Relationship Id="rId91" Type="http://schemas.openxmlformats.org/officeDocument/2006/relationships/customXml" Target="ink/ink48.xml"/><Relationship Id="rId145" Type="http://schemas.openxmlformats.org/officeDocument/2006/relationships/customXml" Target="ink/ink81.xml"/><Relationship Id="rId166" Type="http://schemas.openxmlformats.org/officeDocument/2006/relationships/image" Target="media/image71.png"/><Relationship Id="rId187" Type="http://schemas.openxmlformats.org/officeDocument/2006/relationships/customXml" Target="ink/ink103.xml"/><Relationship Id="rId1" Type="http://schemas.openxmlformats.org/officeDocument/2006/relationships/numbering" Target="numbering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45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76.xml"/><Relationship Id="rId156" Type="http://schemas.openxmlformats.org/officeDocument/2006/relationships/image" Target="media/image66.png"/><Relationship Id="rId177" Type="http://schemas.openxmlformats.org/officeDocument/2006/relationships/customXml" Target="ink/ink97.xml"/><Relationship Id="rId198" Type="http://schemas.openxmlformats.org/officeDocument/2006/relationships/customXml" Target="ink/ink113.xml"/><Relationship Id="rId202" Type="http://schemas.openxmlformats.org/officeDocument/2006/relationships/customXml" Target="ink/ink117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50" Type="http://schemas.openxmlformats.org/officeDocument/2006/relationships/image" Target="media/image23.png"/><Relationship Id="rId104" Type="http://schemas.openxmlformats.org/officeDocument/2006/relationships/image" Target="media/image40.png"/><Relationship Id="rId125" Type="http://schemas.openxmlformats.org/officeDocument/2006/relationships/customXml" Target="ink/ink71.xml"/><Relationship Id="rId146" Type="http://schemas.openxmlformats.org/officeDocument/2006/relationships/image" Target="media/image61.png"/><Relationship Id="rId167" Type="http://schemas.openxmlformats.org/officeDocument/2006/relationships/customXml" Target="ink/ink92.xml"/><Relationship Id="rId188" Type="http://schemas.openxmlformats.org/officeDocument/2006/relationships/image" Target="media/image81.png"/><Relationship Id="rId71" Type="http://schemas.openxmlformats.org/officeDocument/2006/relationships/customXml" Target="ink/ink34.xml"/><Relationship Id="rId92" Type="http://schemas.openxmlformats.org/officeDocument/2006/relationships/customXml" Target="ink/ink49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40" Type="http://schemas.openxmlformats.org/officeDocument/2006/relationships/image" Target="media/image18.png"/><Relationship Id="rId115" Type="http://schemas.openxmlformats.org/officeDocument/2006/relationships/customXml" Target="ink/ink66.xml"/><Relationship Id="rId136" Type="http://schemas.openxmlformats.org/officeDocument/2006/relationships/image" Target="media/image56.png"/><Relationship Id="rId157" Type="http://schemas.openxmlformats.org/officeDocument/2006/relationships/customXml" Target="ink/ink87.xml"/><Relationship Id="rId178" Type="http://schemas.openxmlformats.org/officeDocument/2006/relationships/image" Target="media/image7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\OneDrive\Documentos\01%20-%20UFMG\04%20-%2011&#176;%20Semestre\04%20-%20Redes%20neurais%20artificiais\Relat&#243;rio%20UFMG%202.0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8:02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34 1504,'0'0'0,"-1"0"896,0-2-336,-1 0 24,1 0 72,1 2-656,-1-3 857,0 1 87,0 0-32,1 0-24,0 2-88,0-2-15,0 2-785,0-2 768,-1 0-8,0 0 16,1 2-32,0-2-8,0 0 0,0 2-736,0 0 729,0-2-17,0 2-16,2-2-40,-2 2-64,2-2-64,-2 2-528,2 0 488,0 0-31,0 0-33,0 0-16,0 0-96,1 0-24,-3 0-288,9 0 288,-7 1-64,1 2-16,0 0-16,6 5-48,-7-5-16,-2-3-128,9 10 128,-6-6-64,8 6 16,-8-2 8,6 1 8,-6 2-24,-3-11-72,9 10 112,-6 1-64,7 0 8,-2 2 8,-5-1-24,7 1 8,-10-13-48,3 13 56,6 0-16,-7 1 16,7 2 24,-7-1-48,1 1 0,-3-16-32,3 16 24,-1 0 0,0 0 32,0-1-16,-2-1 16,0 2-48,0-16-8,0 16 16,0-1-16,0 1 0,0-1 16,0 2-32,-1-2 16,1-15 0,-1 15 0,-1-2-24,0-1 8,-1-1-24,1-1 0,0 1-24,2-11 64,-2 8-80,0 0-24,0-5-56,1 5-40,-2-6-64,1 1-72,2-3 336,-1 4-376,-1-2-96,1-1-16,0 0-96,0 0-104,-1-1-97,2 0 785,-2 0-880,-1 0-80,2 0-88,0 0-153,0 0-255,0-2-296,1 2 1752,-3-2-2233,2 2-511,0-3 271,1-1-687,0 4 3160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6:52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7 3360,'0'0'0,"0"0"1481,0 1-513,-1 0-192,0 0 24,1 1 96,0-2-896,-1 1 944,1-1-39,0 0-73,0 0-72,0 0-88,0 0-56,0 0-616,0 0 528,2 0-7,-2 0 31,2 0 8,0 0 24,0-3-16,-2 3-568,2 0 576,0-2-8,0 2-8,1-2-16,0 0-39,0 2 23,-3 0-528,4-2 504,4 2-40,-6 0-32,1-2-72,0 2-48,0 0 0,-3 0-312,3 0 248,6 0-32,-7 0-72,1 1-24,6 0-56,-7 0 8,-2-1-72,3 1 64,6 1-24,-6 0 32,6-1-48,-7 2 0,1-1-8,-3-2-16,9 1-24,-7 0-8,1 0-24,6 0-88,-7 0-32,6 0-88,-8-1 264,2 1-304,1 0-96,0-1-80,0 0-96,1 0-128,-2 0-104,-2 0 808,2 0-913,0 0-167,0 0-336,-2 0-657,2 0-991,-2 0-3626,0 0 6690,0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9:19.081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11 268 456,'0'0'0,"0"0"0,0 2 488,0 0-16,0 0 112,-2-2 112,2 2 64,0-2-760,-2 2 792,2-2-39,0 2-25,0-2 8,-2 2-8,2 1 0,0-3-728,0 0 672,0 0-1344,0 2 2024,0 0-703,0-2 15,-2 2 16,2 0-40,0-2-640,-2 0 624,2 2-24,0-2-24,0 0-23,0 2-9,0-2 0,0 0-544,0 0 576,0 0 56,1 0-16,0 0 32,0 0 8,1-1-7,-2 1-649,2 0 696,1-1-32,-1 0-40,0 0-40,1-2-40,1 1-24,-4 2-520,3-2 496,0 0-23,0-2-57,0 0-48,0 0-8,2-5-8,-5 9-352,4-3 352,4-1 0,-4-5-24,0 4-40,4-5-40,-5 1-56,-3 9-192,10-9 184,-7-1 40,6 1-48,-5-1 0,-1 2-72,5 0 24,-8 8-128,3-10 161,7-1-9,-6 1 24,0 0-112,5 0 24,-6 1 16,-3 9-104,9-9 104,-5 0 32,-1 5-56,1-7-8,0 6-8,0-6-24,-4 11-40,5-4 80,-1-7-40,-1 8 56,5-7-24,-6 7 8,1-1-24,-3 4-56,2-8 32,1 5 32,0 0-24,0 0 40,0 0 8,1 2-72,-4 1-16,1-1 48,0 0-32,0 0 48,0 1-8,1 0 40,-1 0-8,-1 0-88,1 0 48,1 0 48,-1 2-24,0 0-8,0 1 32,-1 0-40,0-3-56,0 9 48,1-7-16,0 1 0,1 5-32,1-5 16,-2 0 16,-1-3-32,1 9 16,0-6 0,0 6 0,0-6-16,1 5 16,0-4 16,-2-4-32,2 10 0,0-7 8,2 8 8,-2-8 0,1 9 16,-1-4-32,-2-8 0,3 9 0,0-6-32,0 8 48,1-2-48,0-6 8,-1 9-24,-3-12 48,3 3-48,6 6 32,-8-6 96,2 7-64,0-7-48,0 8 16,-3-11 16,2 3-48,1 5 48,6-5-32,-8 7-32,2-8-72,1 7-32,-4-9 168,2 4-160,2 5-72,-1-6-72,-2 8-120,1-8-120,1 6-144,-3-9 688,2 4-841,0 5-183,1-6-360,-1 6-481,-1-7-551,1 1-329,-2-3 2745,1 3-3600,1 6-1850,1-9-1807,-3 0 7257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8:56.752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0 37 1752,'0'0'0,"1"-1"1368,0-2-376,0 0-111,0 0 71,-1 3-952,0-2 992,2 0 32,-2-2-32,0 2-143,1-1-73,-1 3-776,1-2 712,-1 2-712,1-3 672,1 1 8,-1 0-8,1 1-32,0 0-23,-1-1-33,-1 2-584,2-1 576,-1 1 16,1 0 8,1 0 24,-1 0-24,0 0-23,-2 0-577,1 0 600,0 3-32,0 0 8,0 0-40,0 5-32,1-6-48,-2-2-456,1 9 408,0-6 56,0 9-48,0-9-23,0 11 7,-1-14-400,1 8 296,-1-8-296,0 11 312,0-1-24,0 2-48,0-1-32,0 1-8,0-1-16,0-11-184,0 12 144,0 1-8,0-1-48,0 1-16,0-1 0,0-2-32,0-10-40,0 11 32,2-2 8,-1 2-8,0-3 0,0 1-32,0-1-72,-1-8 72,1 3-176,0 7-168,0-7-216,0 6-320,1-6-401,-1 0-375,-1-3 1656,3 3-1968,-1 0-281,2-1-543,-2 0-1385,-1-2-3897,-1 0 8074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8:56.753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11 32 1856,'0'0'0,"0"0"1160,0 0-336,-2 0-56,0 0 105,2 0-873,-2 2 1032,0-2 8,2 0-16,0 0-55,0 0-89,0 0-64,0 0-816,0 0 752,-3 0-32,3 0 8,0-1 1,0 0 15,0 0 16,0 1-760,1-1 768,1 0 40,0 0 32,0-2 17,0 2-25,-1 0-56,-1 1-776,2-1 720,0 0-72,1 0 0,-1 1-48,2-1-31,-3 1-33,-1 0-536,2 0 456,1 0 8,0 0-72,1 0-24,5 0-24,-6 0-32,-3 0-312,3 0 296,1 0-64,6 0-48,-7 0-48,5 0 24,-3 2-16,-5-2-144,11 0 104,-7 0-16,9 0-24,-4 0-64,0 0 40,3 0-7,-12 0-33,10 0 32,1 0-8,0-1 8,0-1 0,1 0-8,-1-1 8,-11 3-32,13-2 0,-1 0 48,1-1-24,-1 1 24,-1 1-16,-11 1-32,11-1 16,-1 0-16,1 0 16,-2 1-8,0 0 40,-6 0-32,-3 0-16,11 0 0,-8 0 0,5 0-16,-5 2 0,1-2-16,-1 2 8,-3-2 24,3 0-64,5 2-56,-7 1-56,1-1-57,2-2-79,-3 2-160,-1-2 472,1 2-632,0-2-240,0 2-240,0-2-257,0 0-223,0 0-200,-1 0 1792,1 2-2001,0-2-295,0 0-721,0 2-1352,-1-2-2280,0 0 6649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9:49.960"/>
    </inkml:context>
    <inkml:brush xml:id="br0">
      <inkml:brushProperty name="width" value="0.05007" units="cm"/>
      <inkml:brushProperty name="height" value="0.05007" units="cm"/>
      <inkml:brushProperty name="color" value="#3165BB"/>
    </inkml:brush>
  </inkml:definitions>
  <inkml:trace contextRef="#ctx0" brushRef="#br0">13 16 64,'0'0'0,"0"0"280,-2-1-136,0 0 56,2 1-200,0-1 224,0 0-16,0 0 32,0 0 8,-2 1 24,2 0 56,0 0-328,0 0 328,0 0-16,0 0 40,0 0-32,0 0 48,0 0 8,0 0-2432,0 0 4529,-3 0-2009,3 0 40,-2 0 40,2 0 8,0 0-552,-2 0 584,2 0-584,0 0 600,0 0 8,0 0 16,0 0 1,0 0-33,0 0-32,0 0-4169,0 0 7754,0 0-3625,0 0-8,0 0-8,0 0-24,0 0-24,0 0-7073,0 0 13699,1 0-6610,0 0 8,0 0 0,0 2 16,1-2-8,-2 0-488,2 0 472,-1 0 0,1 2-24,0-2 0,0 0 9,-2 0-457,1 0 496,-1 0-496,3 0 488,0-1-24,1-1-56,0 1-48,-1 0-40,-3 1-320,3-2 304,-3 2-304,4-1 288,1-1-8,-1 1-32,-1 0 0,1 1-48,-4 0-200,3-1 177,-3 1-177,5 0 176,-1 0-16,4 0 8,-7-1-88,2 1-16,-3 0-64,4 0 56,-4 0-56,3 0 96,1 0 16,0 0-16,5 0-40,-6 0-56,-3 0 0,3 0 40,-3 0-40,4 0 96,5 0-8,-6 0-24,5 0-32,-5 0-16,-3 0-16,4 0 56,0 0 8,4 0 40,-6 0-48,3 0 0,4 0 24,-9 0-80,3 0 96,1 0-24,6 2 24,-8-2-32,2 2 16,6-2 32,-10 0-112,3 2 72,1-2 16,0 3-48,1-3 8,-1 2 16,5 0-16,-9-2-48,4 0 72,0 2-64,5-2 56,-7 2-8,3-2-32,4 0 64,-9 0-88,3 2 48,7-2-8,-7 0 32,6 2-32,-5-2 24,4 0-24,-8 0-40,3 0 72,7 2 0,-7-2 32,7 0-8,-6 2 8,5-2 0,-9 0-104,3 3 104,6-3-32,-5 2 0,5-2 0,-5 2 0,5 0 16,-9-2-88,3 0 64,1 2-24,5 0 24,-6-2-8,5 2 16,-4 0-23,-4-2-49,4 2 16,0 1 0,4-1 8,-4 0 24,0 0-8,5 0-40,-9-2 0,4 2 16,4-2 16,-6 2 16,7 0-24,-6 1-24,1 0-16,-4-3 16,10 2-24,-6 0 48,4 1 40,-5-1-64,1 1 16,6 0-16,-10-3 0,3 4 0,8-2 40,-8 1-24,1 0-16,4-1 0,-5 0 0,-3-2 0,4 2 16,5 0 16,-6 1-32,6-1 32,-6 0-8,1 0-24,-4-2 0,9 2 16,-6 0-32,5 0-8,-4-2 48,4 2 40,-5 0-32,-3-2-32,9 3-16,-6-1 0,5 0 16,-5 0 16,7-2 8,-6 2-24,-4-2 0,9 2 0,-6 0-8,5-2 16,-5 2 24,6 0-32,-6 1 16,-3-3-16,8 2 32,-5-2-48,2 2 48,4-2-48,-6 2 0,8-2 48,-11 0-32,3 2 24,6-2-8,-6 2-32,5-2 32,-5 2 0,6 0 0,-9-2-16,4 0 32,4 2-32,-4 1 16,0-1 24,5-2-40,-6 2 16,-3-2-16,11 2 0,-8 0-16,8 0 64,-8 0 24,1 0-72,6-2 0,-10 0 0,3 2-16,7 2 16,-7-2 64,8 0 8,-8 0-72,6 0 0,-9-2 0,3 0-8,5 2 16,-5 0 24,2 0 0,3 0 16,-5-2-24,-3 0-24,10 3 48,-7-1-48,6 0 0,-5 0 0,4 0 0,-5 1 32,-3-3-32,10 2 48,-7 0-40,7 2-16,-5-1 32,4 0 24,-5 0 0,-4-3-48,5 2 56,4 1-72,-6 0 16,7 1 16,-2-1 32,1 5 0,-9-8-48,8 0 16,-4 9 0,5-9 0,-6 3 8,6 0 8,-5 0-16,-4-3-16,10 3 16,-7 1 16,6-1-16,-6 0 16,6 0 8,-6 0-40,-3-3 0,10 3-16,-7 1 48,7-1-48,-7-1 32,5 1 48,-5-1-48,-3-2-16,9 2 16,-6 1-32,7 0-32,-7 1 32,5-1 0,-5 0 0,-3-3 16,9 3 16,-6 0-32,7-1 48,-5 2 16,5-1-16,-6-1-8,-4-2-24,10 3 0,-6-1-8,6 0 8,-6 1 56,6 1 40,-10-4-96,5 3 48,-5-3-48,9 3 24,-5 0-24,6 0-24,-7 0 64,8 1-24,-11-4-16,4 3 32,-4-3-32,10 3 32,-5-1 16,6 1-48,-7 0 0,7 1-16,-3-1 0,-8-3 16,5 3 48,5-1-8,-7 1-40,7 0-24,-6 0 32,7 1 40,-11-4-48,4 2 80,7 1-48,-6 0-16,5-1-16,-6 1 0,6-1 88,-10-2-88,3 3 48,8 0-80,-7-1-24,5 1-8,-5 0 32,5-1 64,-9-2-32,8 2 16,1 0-16,-1 2 0,-3-2 16,4 1 16,-6 0 8,-3-3-40,11 3-16,-8 0 16,9 6 32,-8-9-32,6 2 16,-7 1 0,-3-3-16,10 10 48,-7-8-48,8 1 16,-3 0 16,1 6-32,-5-7 64,-4-2-64,9 2 40,-5 1-40,7 0 16,-7 6-32,8-9 32,-8 3 32,-4-3-48,11 3 64,-3-1-48,-4 1-32,8 0 32,-9-1 0,9 2 0,-12-4-16,8 2 64,-5 1-16,9 0-32,-8 5 40,8-8-24,-3 4 0,-9-4-32,4 3 32,7 5 16,-7-6-32,6 1 16,-6 1-32,6 5 16,-10-9-16,5 2 48,4 7-16,-5-7 48,7 1-56,-8 5-24,-3-8 0,11 3 64,-11-3-64,4 8 32,5-6 16,0 7-16,-6-7-32,5 1 16,-8-3-16,4 8 32,-4-8-32,9 2 80,-6 2-48,9 5-16,-8-7 0,6 1 0,-10-3-16,4 3 0,-4-3 0,10 9 32,-6-9-32,7 8-32,-8-8 80,6 3-32,-9-3-16,3 4 16,-3-4-16,8 8 32,-4-8-32,6 3 0,-7 6 16,8-7 16,-11-2-32,8 3 0,-8-3 0,4 3 32,5 7-32,-5-10 0,6 8 0,-6-8-32,-4 0 32,10 3 16,-10-3-16,4 10 48,0-8 0,5 1-16,-6 0-48,7 6-16,-10-9 32,4 2 0,-4-2 0,11 3 48,-8 0-32,6 6 0,-5-7 0,5 1-32,-6 0 16,-3-3 0,9 9 32,-6-9-16,5 4 0,-5-1 0,6 5 0,-6-8-32,-3 0 16,8 3 64,-4 1-48,6 5 0,-7-7-16,7 0-96,-10-2 96,3 9 0,5-7 32,-4 1-16,5 6 64,-5-9-80,6 4-64,-10-4 64,3 8 0,1-6-16,5 1 64,-6 1-32,5 5-16,-5-7 0,-3-2 0,5 3 16,3 0 32,-5 6-31,6-9-34,-6 3 1,5 6-16,-8-9 32,3 2 0,-3-2 0,5 3 65,4 5-65,-6-6 0,6 2 0,-6 5 0,-3-9 0,8 2-33,-8-2 33,5 3 16,3 6-16,-5-7-16,6 1-32,-6 6 0,7-6 32,-10-3 16,5 3 16,5 6 0,-7-7 16,6 0-32,-6 2-48,-3-4 48,4 3 0,-4-3 0,9 9-16,-6-7 144,5 2-111,-5 5-17,0-7 0,-3-2 0,9 9 0,-9-9 0,3 2 0,0 6 0,6-6 0,-6 7 0,1-7 0,-4-2 0,9 3 0,-6 6 0,5-6 0,-5 0 0,6 5 0,-6-6 0,-3-2 0,4 3 0,0 1 0,5-1 0,-6 5 0,5-6 0,-4 0 0,-4-2 0,3 4 0,1-1 0,4 0 0,-5 6 0,1-6 0,5 0 0,-9-3 0,3 3 0,2 0 0,-1 6 0,4-7 0,-5 1 0,6 5 0,-9-8 0,3 2 0,1 7 0,5-7 0,-6 6 0,1-6 0,6 2 0,-10-4 0,3 3 0,1 6 0,0-7 0,5 2 0,-6 5 0,0-9 0,-3 0 0,8 3 0,-5 7 0,1-10 0,0 3 0,4 6 0,-4-7 0,-4-2 0,4 4 0,5 4 0,-6-6 0,6 1 0,-6 7 0,1-8 0,-4-2 0,9 8 0,-6-5 0,1 5 0,5-6 0,-6 7 0,0-7 0,-3-2 0,8 3 0,-5 7 0,2-8 0,3 7 0,-5-7 0,2 6 0,-5-8 0,4 4 0,0 7 0,0-8 0,5 7 0,-7-8 0,1 7 0,-3-9 0,8 4 0,-7 5 0,8-7 0,-6 7 0,0-7 0,1 6 0,-4-8 0,5 3 0,-1 6 0,0-6 0,4 5 0,-4-5 0,4 0 0,-8-3 0,4 8 0,5-6 0,-6 1 0,0 6 0,6-7 0,-7 1 0,-2-3 0,8 9 0,-5-7 0,8 1 0,-8 5 0,0-6 0,6 7 0,-9-9 0,1 2 0,2 1 0,0 7 0,5-8 0,-7 6 0,8-6 0,-9-2 0,3 9 0,0-7 0,1 1 0,6 7 0,-7-8 0,6 6 0,-9-8 0,3 2 0,1 7 0,4-7 0,-4 1 0,0 6 0,5-5 0,-9-4 0,1 8 0,4-5 0,3 6 0,-6-7 0,7 6 0,-6-5 0,-3-3 0,8 9 0,-5-6 0,6 7 0,-6-6 0,1 6 0,6-7 0,-10-3 0,3 9 0,1-6 0,6 5 0,-8-4 0,2 6 0,4-7 0,-8-3 0,3 11 0,6-8 0,-6 8 0,5-8 0,-4 8 0,-1-8 0,-3-3 0,8 11 0,-6-8 0,3 8 0,3-8 0,-5 7 0,0-6 0,-3-4 0,4 9 0,4-6 0,-6 7 0,7-7 0,-6 6 0,0-6 0,-3-3 0,4 8 0,5-6 0,-6 7 0,1-6 0,5 6 0,-7-6 0,-2-3 0,5 9 0,3-6 0,-6 5 0,2-4 0,6 4 0,-7-5 0,-3-3 0,9 10 0,-6-7 0,1 7 0,4-6 0,-5 5 0,1-6 0,-4-3 0,8 11 0,-5-8 0,2 9 0,3-9 0,-6 6 0,2-6 0,-4-3 0,9 11 0,-6-8 0,5 8 0,-4-8 0,4 7 0,-5-6 0,-3-4 0,9 11 0,-6-8 0,1 8 0,4-8 0,-4 10 0,0-5 0,-4-8 0,9 9 0,-6-6 0,2 9 0,3-2 0,-6-2 0,7 2 0,-9-10 0,3 8 0,5-5 0,-5 10 0,2-10 0,4 10 0,-6-5 0,-3-8 0,9 9 0,-6-6 0,5 10 0,-4-10 0,0 8 0,4-2 0,-8-9 0,3 3 0,1 9 0,4-4 0,-6-5 0,2 9 0,7-9 0,-11-3 0,3 12 0,5-9 0,-4 8 0,0-7 0,0 7 0,-4-11 0,9 9 0,-9-9 0,3 3 0,1 8 0,4-7 0,-4 6 0,4-7 0,-5 9 0,-3-12 0,11 3 0,-7 9 0,0-9 0,0 6 0,5-6 0,-7 10 0,-2-13 0,8 3 0,1 10 0,-6-10 0,5 8 0,-7-8 0,-1-3 0,5 10 0,5-6 0,-7 7 0,9-8 0,-9 7 0,1-7 0,7 7 0,-11-10 0,3 4 0,8 5 0,-8-6 0,6 8 0,-4-3 0,5-5 0,-10-3 0,3 11 0,7-8 0,-7 7 0,5-7 0,-4 6 0,4-5 0,-8-4 0,3 9 0,7-6 0,-7 6 0,5-7 0,-5 7 0,6-6 0,-9-3 0,4 10 0,6-7 0,-7 7 0,5-7 0,-5 6 0,8-6 0,-11-3 0,4 11 0,6-8 0,-7 7 0,1-7 0,5 7 0,-5-7 0,-4-3 0,10 11 0,-7-8 0,7 9 0,-6-4 0,6-5 0,-7 9 0,-3-12 0,10 3 0,-7 8 0,8-8 0,-8 7 0,7-6 0,-10-4 0,4 8 0,-4-8 0,9 3 0,-5 7 0,5-8 0,-6 6 0,7-5 0,-10-3 0,3 10 0,-3-10 0,10 3 0,-6 9 0,7-10 0,-2 7 0,-5-6 0,5 9 0,-9-12 0,3 3 0,8 8 0,-8-8 0,7 6 0,-7-5 0,6 7 0,-9-11 0,4 3 0,7 9 0,-7-9 0,7 9 0,-7-9 0,-4-3 0,10 12 0,-10-12 0,8 3 0,-4 9 0,7-8 0,-3 8 0,-3-9 0,4 9 0,-9-12 0,3 8 0,8-4 0,-8 6 0,7-7 0,-1 7 0,-9-10 0,8 3 0,-8-3 0,5 10 0,5-6 0,-6 8 0,6-9 0,-6 7 0,-4-10 0,11 3 0,-3 6 0,-4-6 0,6 7 0,-6-7 0,5 9 0,-9-12 0,5 9 0,5-6 0,-1 7 0,-1-7 0,-4 10 0,-4-13 0,11 3 0,-11-3 0,8 13 0,-3-10 0,6 9 0,-7-4 0,8-5 0,-4 9 0,-8-12 0,9 3 0,0 9 0,0-9 0,-1 8 0,-4-7 0,7 5 0,-11-9 0,4 3 0,6 8 0,-6-8 0,6 7 0,-5-6 0,6 5 0,-11-9 0,5 2 0,5 8 0,-6-7 0,7 9 0,-3-9 0,-3 8 0,-5-11 0,9 3 0,-5 8 0,8-8 0,-8 9 0,7-9 0,-7 8 0,-4-11 0,10 3 0,-1 7 0,-1-7 0,1 9 0,-1-4 0,1-4 0,-9-4 0,3 12 0,6-9 0,-5 9 0,6-4 0,-2-4 0,1 6 0,-9-10 0,9 3 0,0 8 0,-1-8 0,1 8 0,0-9 0,-5 7 0,-4-9 0,12 3 0,-8 7 0,6-7 0,-6 7 0,6-8 0,-5 6 0,-5-8 0,10 2 0,-6 7 0,8-6 0,-3 5 0,-1-6 0,0 2 0,-8-4 0,9 9 0,-5-7 0,8 8 0,-4-7 0,-4 7 0,8-6 0,-12-4 0,4 10 0,8-7 0,-2 8 0,0-3 0,-2 1 0,3-1 0,-11-8 0,4 3 0,7 7 0,-1-8 0,-6 7 0,8-5 0,-4 6 0,-8-10 0,4 2 0,6 8 0,-7-8 0,10 1 0,-4 5 0,1-5 0,-10-3 0,9 3 0,0 0 0,-5 5 0,8-6 0,-3 2 0,-5-1 0,-4-3 0,13 3 0,-3 0 0,-2 0 0,2 0 0,-1 1 0,-1-1 0,-8-3 0,10 3 0,-2 5 0,-3-8 0,6 3 0,-7 6 0,8-9 0,-12 0 0,10 3 0,-2 0 0,1 0 0,0 7 0,-1-8 0,2 6 0,-10-8 0,8 3 0,3 0 0,-3 0 0,2 7 0,0-6 0,-1-1 0,-9-3 0,9 8 0,1-8 0,-1 2 0,2 2 0,-3 4 0,2-8 0,-10 0 0,8 3 0,-4-1 0,10 1 0,-4 1 0,0-2 0,0 0 0,-10-2 0,8 2 0,1 1 0,-1 0 0,0 0 0,2 1 0,-1-1 0,-9-3 0,9 3 0,1 5 0,0-6 0,-2 1 0,2 0 0,0 0 0,-10-3 0,10 8 0,-1-6 0,1 2 0,-2 4 0,1-6 0,1 1 0,-10-3 0,11 3 0,-1 6 0,0-9 0,-1 3 0,0 0 0,-1 0 0,-8-3 0,10 4 0,-1-1 0,1 0 0,-1 0 0,0 0 0,0-1 0,-9-2 0,9 2 0,0 2 0,1-2 0,-1 0 0,-5 0 0,-4-2 0,12 3 0,-12-3 0,8 3 0,2-1 0,0 1 0,0-1 0,-1 1 0,1 5 0,-10-8 0,4 2 0,8 1 0,-4 0 0,2 0 0,-1 0 0,0 0 0,-9-3 0,8 9 0,1-7 0,-5 0 0,7 1 0,-1 0 0,-2 0 0,-8-3 0,9 9 0,-1-9 0,1 3 0,-1 0 0,0-1 0,2 0 0,-10-2 0,9 2 0,1 2 0,-1-1 0,-4 0 0,5-1 0,-1 1 0,-9-3 0,8 2 0,1 1 0,-1 0 0,-4-1 0,8 0 0,-4 0 0,-8-2 0,9 2 0,0 0 0,0 1 0,0-1 0,-5 0 0,-4-2 0,11 3 0,-11-3 0,8 0 0,1 2 0,1-2 0,0 0 0,-6 2 0,9-2 0,-13 0 0,9 2 0,1-2 0,2 0 0,-1 0 0,0 2 0,-2-2 0,-9 0 0,9 2 0,0 0 0,-1-2 0,3 0 0,1 0 0,-2 2 0,-10-2 0,11 2 0,-2-2 0,1 0 0,-2 0 0,-5 0 0,10 3 0,-13-3 0,9 0 0,2 2 0,4-2 0,-5 0 0,1 0 0,-1 0 0,-10 0 0,11 0 0,-1 0 0,2 0 0,0 0 0,1 2 0,-1-2 0,-12 0 0,11 0 0,-1 2 0,-1-2 0,1 0 0,1 2 0,-1 0 0,-10-2 0,11 0 0,-2 0 0,2 2 0,-2-2 0,2 2 0,-11-2 0,9 0 0,-9 0 0,11 2 0,-1-2 0,1 0 0,1 3 0,-1-3 0,0 0 0,-11 0 0,11 2 0,0 0 0,-1 0 0,1-2 0,1 0 0,-2 2 0,-10-2 0,12 0 0,-2 2 0,2 0 0,-2-2 0,2 2 0,-2 0 0,-10-2 0,10 0 0,0 3 0,1-1 0,0-2 0,0 0 0,-11 0 0,10 2 0,-10-2 0,9 0 0,2 2 0,0-2 0,-1 0 0,1 0 0,-11 0 0,9 0 0,-9 0 0,11 0 0,0 0 0,0 0 0,-1 0 0,2 0 0,-12 0 0,11 0 0,-11 0 0,10 0 0,0 0 0,-1 0 0,2-1 0,-1 0 0,-10 1 0,12-1 0,-12 1 0,9-1 0,2 0 0,-1 0 0,0-1 0,1 1 0,1 0 0,-12 1 0,12-1 0,0 1 0,-1 0 0,1 0 0,-3 0 0,-9 0 0,11 0 0,0 0 0,0 0 0,-1 0 0,1 0 0,-2 0 0,-9 0 0,10 0 0,-1 0 0,2 0 0,-1 0 0,0 0 0,-1 0 0,-9 0 0,10 0 0,0 0 0,2 0 0,-1 0 0,-1 0 0,0 0 0,-10 0 0,9-1 0,1 1 0,-1 0 0,1 0 0,1 0 0,0 0 0,-11 0 0,10-1 0,0 1 0,-1-1 0,2 1 0,-1 0 0,0-1 0,-10 1 0,9 0 0,0 0 0,0 0 0,2 0 0,-2 0 0,2 0 0,-11 0 0,9 0 0,1 0 0,-1 0 0,0 0 0,0 0 0,1 0 0,-10 0 0,9 0 0,1 0 0,0 0 0,1 0 0,0 0 0,-2 0 0,-9 0 0,10 0 0,-1 0 0,-1 0 0,1 0 0,-1 0 0,1-1 0,-9 1 0,8 0 0,-5 0 0,9-1 0,-3 1 0,1-1 0,1 0 0,-11 1 0,9-1 0,-1 1 0,3-1 0,-1 1 0,0-1 0,1 1 0,-11 0 0,10 0 0,0-1 0,-1 1 0,0 0 0,0 0 0,-5 0 0,-4 0 0,13 0 0,-5 0 0,1 0 0,0 0 0,-4 0 0,6 0 0,-11 0 0,10 0 0,-2 0 0,1 0 0,-1 0 0,0 0 0,1 2 0,-9-2 0,8 0 0,2 0 0,-1 0 0,1 0 0,-1 0 0,0 0 0,-9 0 0,8 2 0,1-2 0,-5 0 0,9 2 0,-4-2 0,-1 0 0,-8 0 0,10 0 0,-6 0 0,6 0 0,-2 0 0,2 0 0,-2 0 0,-8 0 0,12 0 0,-8 0 0,5 0 0,-4 0 0,6 0 0,-2 0 0,-9 0 0,10 0 0,1 0 0,-1 0 0,-1 0 0,-1 0 0,2 0 0,-10 0 0,8 0 0,1 0 0,-1 0 0,-4 0 0,8-1 0,-12 1 0,8 0 0,-8 0 0,9 0 0,0 0 0,-6 0 0,10 0 0,-3 0 0,-2 0 0,-8 0 0,9 0 0,-4 0 0,6 0 0,-6 0 0,6 0 0,-7 0 0,-4 0 0,10 0 0,-6-1 0,7 0 0,-3 0 0,0 1 0,1 0 0,-9 0 0,4 0 0,7 0 0,-8 0 0,7 0 0,-1 0 0,-1 0 0,-8 0 0,10 0 0,-6-1 0,6 1 0,-7 0 0,6 0 0,-5 0 0,-4 0 0,11 0 0,-7 0 0,6 0 0,-7 0 0,5 0 0,-5-1 0,-3 1 0,10-1 0,-6 1 0,6-1 0,-7-1 0,5 2 0,-5 0 0,-3 0 0,9-1 0,-6 0 0,7 0 0,-7 0 0,6 1 0,-6-1 0,-3 1 0,4-1 0,4 0 0,-5 0 0,6 0 0,-6 0 0,6 0 0,-9 1 0,3 0 0,2-1 0,3 1 0,-5-1 0,1 1 0,5-1 0,-9 1 0,3-1 0,0 1 0,1 0 0,1-1 0,3 1 0,-5-1 0,-3 1 0,4 0 0,1 0 0,-1-1 0,-1-1 0,1 2 0,1 0 0,-5 0 0,4 0 0,0 0 0,-1 0 0,0 0 0,0 3 0,1-3 0,-4 0 0,4 2 0,0 0 0,-1-2 0,0 2-145,0 0-559,-1 0-128,-2-2 832,2 2-1168,1-2-464,-1 0-585,-1 2-616,0-2-223,-1 2-873,0-2 3929,1 0-6161,-1 3-1881,0-3 8042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8:56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27 208,'0'0'0,"0"0"544,-4-2-56,1 1 192,0 0 24,3 1-704,-3 0 760,1-1-40,2 0-55,-2 0-89,-1 1-80,3-1-56,0 1-440,-2-2 416,2 1 40,-2-1 56,2 0 32,0-1 32,-2 1 17,2 2-593,0-2 584,-3 1 24,3 0 32,-2-1 0,0 1 24,2 1-24,0 0-640,-2 0 656,-1 0-15,1 0 7,0 0-16,2 0 0,-3 3-16,3-3-616,-2 3 592,2 0 0,-2 1-15,0 5-33,-1-7-8,3 2-64,0-4-472,-2 10 408,2-8 0,0 10-32,0-9-56,0 10 40,0-10-88,0-3-272,0 14 296,0-4 0,0 1-16,0 3-23,1-2-41,0 1-8,-1-13-208,1 12 160,1 2-8,-1 1-40,0 0 24,0 0 8,0 1 8,-1-16-152,1 14 152,-1 1-40,0 1-80,0-1 8,1 1 16,-1-3-32,0-13-24,0 14 56,0-2-56,0-1 16,0-1-32,0-1-48,0 2-80,0-11 144,0 3-248,2 8-88,-1-7-104,-1 6-120,0-8-193,0 9-183,0-11 936,0 2-1128,0 1-120,0 1-73,0-2-151,0 0-328,0-2-553,0 0 2353,0 2-3257,0-2-3384,0 0 6641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8:56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19 608,'0'0'0,"0"0"680,0 0-160,0 0 40,0-1 48,0 1 24,0 0-632,-2-1 648,2-1-15,0 1-41,0 0-16,0 0-64,0 1-16,0 0-496,0-1 504,0 0-16,0 1 16,0-1 8,0 0-47,0-1 39,0 2-504,0-1 488,0 0 16,0 0 56,0 1-24,0-1 16,1 0-32,-1 1-520,1 0 512,0 0-15,-1 0-1,2 0 32,-2 0 8,0 0 32,0 0-568,1 0 568,-1 2-48,0 0-32,1 2-48,-1-1-31,0 7-9,0-10-400,0 3 392,0 0-8,1 7 8,0-6-24,-1 6-24,0-7-32,0-3-312,0 11 320,1-8-56,0 11 8,0-4-32,1 0-32,-2 0 8,0-10-216,1 11 200,0 1-24,0 1 17,0-2-73,0 2 16,0-2 0,-1-11-136,2 11 120,-1 2-8,0-3-32,0 0-8,0 1 0,0-1-24,-1-10-48,3 9 32,-2-6-32,0 9 16,1-9 8,0 8 8,1-8 8,-3-3-40,2 10 24,-1-6-8,0 6 24,-1-7-24,0 8 8,1-9-24,-1-2 0,2 9 0,-1-7-24,-1 2-72,0-1-16,0 6-64,0-9-72,0 0 248,1 2-272,0 1-97,0-3-87,-1 0-64,1 0-120,-1 0-48,0 0 688,0 0-736,1 0-72,0 0 15,1-1-79,-1-3 8,0 1-32,-1 3 896,1-4-1064,0 1-353,1-1-447,0 1-521,0 1-487,-1 0-2545,-1 2 5417,0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8:56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19 392,'0'0'0,"0"0"0,0 0 576,0-1-8,0 0 136,0 0 104,0 0 88,0 0 105,0 1-1001,0-1 880,-2-1-80,2 1-80,0 0 0,0-1-16,0 1-47,0 1-657,-2-1 584,2-1-24,-2 1-16,2 1-16,0-1 48,0 1-24,0 0-552,0 0 536,0-1-40,0 1-39,-3 0-17,1 0-40,2 0 16,0 0-416,0 0 408,0 0 8,-2 2 24,2 1-32,-3-1 8,3 0 0,0-2-416,0 4 408,-2-1-15,2 0-9,-2 1 16,0-1 16,2 1 0,0-4-416,-3 10 400,3-8-24,-2 2-40,2 6-24,-2-8-64,2 10-8,0-12-240,-2 3 232,2 7-16,0-6 24,0 7-24,0-8-55,0 11 15,0-14-176,0 3 128,1 11 8,0-4 16,1-1-8,-1 2-16,1-1-8,-2-10-120,3 9 112,-2 1 0,1-1-32,0 2-24,2-2 0,-1 0 0,-3-9-56,4 9 56,-2-6 32,-1 10-72,0-10 8,3 8 16,-2-8-24,-2-3-16,2 10 40,1-7-24,-2 6-40,1-7-104,-1 7-56,0-5-120,-1-4 304,1 9-424,-1-7-128,0 1-201,0 6-223,0-6-144,0 7-136,0-10 1256,0 2-1329,-2 7 17,2-6-80,-2 6-289,0-7-447,2-2 2128,0 3-2793,-3 8-647,3-9-1297,0-2 4737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8:56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17 352,'0'0'0,"0"-1"416,0 0 24,0 1-440,0-1 496,0 0 48,0 0 32,0 0 64,0-1 64,0 1-23,0 1-681,0-1 696,0-1-32,0 1-24,0 0 32,0-1 0,-2 2-32,2 0-640,0-1 641,0 1-57,-3 0-16,3 0 16,0 0-24,-2 0-8,2 0-552,0 0 528,0 0-72,0 0-48,0 0-15,0 3-33,0-1 24,0-2-384,0 2 400,0 0 8,1 2 16,0 5 24,2-7 24,-1 7 16,-2-9-488,3 4 456,0 8-24,-1-3 9,0 0-25,-1 1 8,2 1-40,-3-11-384,3 11 312,-2 2 8,1 1 8,0-1-16,0 1-16,0 0-48,-2-14-248,2 12 184,0 1-24,-1 1-32,-1 0-8,0 1 24,0-15-144,1 14 96,-1-14-96,1 11 104,0 0-8,-1 1-56,1-1 24,-1-1-24,1-1 0,-1-9-40,2 4 40,-1 7-40,1-7 0,-1 5 32,0-7-32,0 1 64,-1-3-64,1 10 16,1-8-16,-1 0-16,0 0-48,0 2-56,0-1-72,-1-3 192,0 4-256,1-2-72,0-2-80,1 0-112,-1 0-120,0 2-80,-1-2 720,1 0-848,0 0-97,-1-1-119,1-2-96,0-1-184,1 1-497,-2 3 1841,1-4-2512,0 0-1145,0-1-1976,-1 5 5633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8:56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4 3728,'0'0'0,"0"0"1697,-3 0-777,1 0-152,2 0-768,-2 0 808,0 0 120,-1 0 41,3 0 15,-2 0-88,2 0-104,0 0-792,0 0 752,0 0-24,-2 0-23,2 0 15,0-1-16,0-1-24,0 2-680,2 0 688,-1 0-32,1 0-7,1 0 15,-1 0-32,1 0-16,-3 0-616,4 0 576,-1 0-56,-1 0-48,2 0-32,-1 0 24,1-1-15,-4 1-449,4 0 400,5 0-72,-6 0-40,0 0 8,2 0-8,4 0-16,-9 0-272,3 0 256,9 0-48,-8 3-8,7-1 0,-6 0 0,8 0-56,-13-2-144,3 3 144,10 0-24,-9 1-16,9-1-48,-4 0 0,0 6-8,-9-9-48,9 3 72,-5 6 0,8-7 0,-3 2-24,0-1 8,-4 6-40,-5-9-16,11 2 40,-6 2-8,6 6-32,-6-8 56,6 7-24,-8-6 0,-3-3-32,11 3 104,-8 7-104,2-7-16,4 6 16,-6-7-48,2 7 64,-5-9-16,4 2 16,1 2 0,-2 6-16,1-8 16,-1 7-8,-2-6 56,-1-3-64,2 3 24,1 7-8,-2-6 16,0 5-16,0-7 57,0 8-1,-1-10-72,0 3 48,0 0-48,0 7 16,0-7 0,0 6 24,-2-6 8,2-3-48,-2 10 16,-1-7-8,1 6 56,0-7-32,0 2-16,-2 6 8,4-10-24,-9 2 0,7 1 64,-2 7-40,1-8-8,0 1 0,-8 1-16,11-4 0,-2 10 32,-8-8 40,6 7-56,-5-6-16,6 0 16,-9 7-32,12-10 16,-3 3 0,-10 6-16,10-7 32,-9 7-16,8-7 32,-8 7 16,12-9-48,-4 3 8,-6 0 8,7 1-16,-9 5 32,9-9-16,-6 3-32,9-3 16,-3 3 16,0 0-32,-6-1 0,7 0 16,-2 1-104,4-3 104,-3 2-168,-6 0-56,9 0-161,-4 1-183,-5-1-232,9 0-312,0-2 1112,-3 3-1448,0-1-369,1 0-463,0-2-505,2 0-1232,-2 0-5761,2 0 9778,0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8:56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0 215 3664,'0'0'0,"1"2"880,1-2-335,-2 0-545,1 0 496,0 0 160,2 0 168,0-1 104,-1 0 8,0 0-111,-2 1-825,2-1 688,2-2-88,-1 2-40,1 0-40,-1 0 16,0 0 0,-3 1-536,4-3 552,0 2 25,1 0 15,0 0 16,-1 0 48,0 0 16,-4 1-672,4-1 664,1-1-56,-1 2-32,1 0-39,5 0-57,-7 0-16,-3 0-464,10 0 432,-7 0-48,2 0 0,4 0-8,-6 0-40,7 0-16,-10 0-320,5 0 288,6 0-8,-6 0-24,7 3 9,-3-3-49,-4 0 0,-5 0-216,11 0 192,-2 0-16,-4 0 8,8 0-8,-3-1-24,-1-1 8,-9 2-160,9-2 136,1 0-24,-1 0 40,2-2 32,-1 2 0,-1-1 0,-9 3-184,11-3 144,1 0-32,-2 1 8,-1-2-8,1 2 48,1 0-32,-11 2-128,10-3 144,1 1-24,0 1-8,0 0-8,0 0 24,0-1 8,-11 2-136,11 0 128,-1-1-8,2 1 16,0 0-48,1 0 32,-2 0 9,-11 0-129,11 0 104,0 0 48,-1 0-32,1 0-48,0 3 32,-1-1-16,-10-2-88,10 2 80,0 0 24,2 1-72,-2-3 8,1 2-8,0 0-16,-11-2-16,11 0 48,0 3-8,1-3-8,-1 2-16,2 0 32,0-2-24,-13 0-24,14 2 48,0-2-16,-1 3 0,1-1-16,1-2-16,0 0 24,-15 0-24,16 2 48,-1-2-16,1 3-16,0-3 24,-1 2-24,1-2 16,-16 0-32,17 2 64,-1 0-112,0-2 64,0 3 0,0-1 16,0-2 40,-16 0-72,16 2 16,0-2 0,0 0 0,1 2 16,-2-2 24,1 0 8,-16 0-64,16 0 0,-1 0 0,3 0 0,-1 0 64,1 0-24,0 0-8,-18 0-32,18 0 0,3-1 0,-2 1 48,2 0 16,-3 0 8,0 0-40,-18 0-32,18 0 16,1 0 16,0 3 32,-1 0-8,1-1 8,1 2-32,-20-4-32,20 3 16,0 1 16,0-1 16,1 6-16,-1-9 8,2 2-24,-22-2-16,20 3 16,1-1 16,-2 1-16,3 0 16,-1-1 32,1-2-112,-22 0 48,23 0-48,0 0-32,1 0 24,0 0 80,-2-1-8,2 0 16,-24 1-32,23-2 64,1-1-32,-1 0 16,-2 0-32,3 1 32,0 0-40,-24 2-8,26-1 48,3 0 32,-5-1-64,0 2 0,-2-1 0,0 1 0,-22 0-16,23 0 80,0 0-24,2 0-8,-1 0-16,-2 0-48,-22 0 16,23 0 16,-23 0-16,23 0 48,0 0 0,1 0-16,-2-1 32,2 0-16,-1-1 0,-23 2-48,24-3 32,-1 0 8,0 0-8,0 0-16,1 1 0,0 1-16,-24 1 0,24-4 16,0 2-16,0 0 32,0 0-16,0 0 32,2 1-16,-26 1-32,24-2 0,2 1 16,-1 0 0,-1 1 0,0 0 32,-24 0-48,23 0 64,-23 0-64,23 0 16,-1-1 0,0 1-16,1 0-32,0 0 96,-1 0-32,-22 0-32,24 0 32,-2 0 32,1 0-64,-1 0 48,4 0-32,-4 0 32,-22 0-48,22 0 48,0 0 0,-3-1 0,3-1-48,0 1-32,0 0 80,-22 1-48,22-1 0,-1 0 16,0 0 48,-1 0-112,3-2 64,-2 2-16,-21 1 0,20-1 16,2 0 32,-2 0-15,2 0-33,1-1 0,-2 2 0,-21 0 0,21-1 0,-1 0 0,-2 1 0,1 0 0,0 0 0,-19 0 0,19 0 0,-19 0 0,18 0 0,2 0 0,-3 0 0,1 0 0,1 2 0,-1-2 0,-18 0 0,18 3 0,2-1 0,1-2 0,-3 2 0,-1-2 0,0 4 0,-17-4 0,16 2 0,3 0 0,-1-2 0,-1 3 0,-1-1 0,1 0 0,-17-2 0,18 2 0,-1 1 0,3-3 0,-2 0 0,-1 0 0,1 2 0,-18-2 0,17 0 0,1 2 0,-2-2 0,1 0 0,-1 2 0,0-2 0,-16 0 0,20 0 0,-2 0 0,1 0 0,-2 3 0,-1-3 0,-16 0 0,16 2 0,-16-2 0,17 0 0,0 2 0,-1-2 0,0 3 0,0-3 0,0 2 0,-16-2 0,16 0 0,0 2 0,1-2 0,0 2 0,1-2 0,-18 0 0,17 3 0,-17-3 0,19 0 0,-1 2 0,-2-2 0,2 0 0,-1 0 0,0 0 0,-17 0 0,18 0 0,0 0 0,-1 0 0,0 0 0,-1 0 0,-16 0 0,18 0 0,-18 0 0,17 0 0,0-1 0,1 1 0,1-1 0,-1 0 0,-1-1 0,-17 2 0,18-1 0,0 0 0,0 0 0,2 0 0,-1 1 0,-19 0 0,20 0 0,-20 0 0,21 0 0,0 0 0,-1 0 0,1 0 0,-3 0 0,-18 0 0,19 0 0,-19 0 0,18 0 0,1 0 0,-1 2 0,0-2 0,0 2 0,-18-2 0,20 0 0,-3 3 0,2-3 0,-1 2 0,2-2 0,1 2 0,-21-2 0,20 0 0,-1 0 0,-1 0 0,2 3 0,-2-3 0,1 0 0,-19 0 0,20 0 0,-2 0 0,0 0 0,0 0 0,1 0 0,-1 0 0,-18 0 0,19-2 0,-1 1 0,2 0 0,-2 0 0,1 0 0,0 0 0,-19 1 0,17-1 0,1-2 0,0 2 0,3-1 0,-1 0 0,2 0 0,-22 2 0,19-2 0,0 1 0,-2 1 0,2-1 0,0 0 0,-2 0 0,-17 1 0,18-2 0,1 1 0,-1 0 0,0 0 0,1 0 0,1 0 0,-20 1 0,19-1 0,0 1 0,1 0 0,-1 0 0,1 0 0,-1 0 0,-19 0 0,20 0 0,0-2 0,0 1 0,0 0 0,-1 0 0,-1 0 0,-18 1 0,21 0 0,0-1 0,0 0 0,-1 0 0,0-2 0,-1 1 0,-19 2 0,19-2 0,2 1 0,1-2 0,-2 1 0,2 0 0,-1 1 0,-21 1 0,21-3 0,-1 0 0,2 1 0,-3-1 0,3 2 0,-3-1 0,-19 2 0,20-2 0,-2-1 0,1 2 0,2 0 0,-1 0 0,1 0 0,-21 1 0,19-1 0,2 0 0,-2-1 0,3 1 0,-2 0 0,1 1 0,-21 0 0,21-1 0,0 1 0,-1-1 0,1 0 0,-1 0 0,3-1 0,-23 2 0,22-1 0,-1 0 0,1 0 0,-2 0 0,0-1 0,0-1 0,-20 3 0,22-1 0,0-2 0,-1 0 0,1 1 0,0-1 0,-1 2 0,-21 1 0,22-3 0,-2 2 0,0 0 0,-1 0 0,0 0 0,1 0 0,-20 1 0,18-1 0,1-2 0,1 2 0,-1 0 0,0 0 0,2 0 0,-21 1 0,18 0 0,1 0 0,0-1 0,0 1 0,-1-2 0,2 1 0,-20 1 0,18-1 0,0 0 0,1 0 0,0 0 0,-1-3 0,0 3 0,-18 1 0,18-2 0,2 1 0,-1-2 0,0 2 0,0-1 0,-1 0 0,-18 2 0,17-2 0,1-1 0,0 1 0,2 0 0,-2 1 0,-18 1 0,18-2 0,-18 2 0,18-2 0,2 1 0,-2 1 0,0 0 0,-1 0 0,-1 0 0,-16 0 0,16 0 0,0 0 0,1 0 0,-1 0 0,0 0 0,0 0 0,-16 0 0,16 0 0,-1 0 0,1 0 0,0 0 0,1 0 0,-2 0 0,-15 0 0,16 0 0,-1 0 0,1 0 0,2 0 0,-1 0 0,-3 0 0,-14 0 0,16 0 0,0 0 0,0 0 0,0 0 0,-1 0 0,1-1 0,-16 1 0,15-1 0,0 0 0,0-1 0,1 1 0,-1-1 0,0 0 0,-15 2 0,15-1 0,0-1 0,-1 1 0,1 1 0,-1 0 0,1-1 0,-15 1 0,15-1 0,-1 1 0,2 0 0,-1 0 0,1 0 0,1 0 0,-17 0 0,15 0 0,1 0 0,-1 0 0,-1 0 0,1 0 0,-1 0 0,-14 0 0,15 2 0,-2-2 0,0 0 0,1 0 0,-2 0 0,1 0 0,-13 0 0,14 0 0,0 0 0,1 0 0,-1-1 0,-2 1 0,2-1 0,-14 1 0,13-1 0,1 0 0,0 0 0,-1 1 0,0-2 0,1 2 0,-14 0 0,13-1 0,0 1 0,-1 0 0,1 0 0,-2 0 0,-11 0 0,14 0 0,-14 0 0,14 0 0,-2 0 0,2 0 0,-2 0 0,1 0 0,-2 0 0,-11 0 0,12 0 0,0 0 0,1 0 0,0 0 0,1 0 0,-14 0 0,13 0 0,-13 0 0,10 3 0,1-3 0,-1 0 0,1 0 0,-2 2 0,2-2 0,-11 0 0,10 0 0,2 0 0,-1 0 0,-2 0 0,2 0 0,-1 0 0,-10 0 0,9 0 0,2-1 0,1 0 0,-1-1 0,-1 1 0,1 1 0,-11 0 0,11-1 0,-1 0 0,-1 1 0,2-1 0,-2 1 0,-5 0 0,-4 0 0,13 0 0,-4 0 0,0 0 0,1 0 0,1 0 0,-2 0 0,-9 0 0,4 0 0,9 0 0,-9 0 0,9 0 0,-4 0 0,-5 0 0,-4 0 0,14 0 0,-9 0 0,8 0 0,-4 0 0,1 0 0,0 0 0,-10 0 0,4 2 0,9-2 0,-9 0 0,8 0 0,-2 0 0,-10 0 0,5 0 0,-5 0 0,13 0 0,-8 0 0,6 0 0,-6 0 0,6 0 0,-11 0 0,5 0 0,-5 0 0,12-1 0,-3 1 0,-5 0 0,6 0 0,-7 0 0,7 0 0,-10 0 0,3 0 0,8-1 0,-6 0 0,6 1 0,-7 0 0,-4 0 0,10 0 0,-10 0 0,3 0 0,9-1 0,-9 0 0,7 1 0,-6 0 0,-4 0 0,10-2 0,-10 2 0,5-1 0,4 0 0,-5 0 0,8 0 0,-9 0 0,9 0 0,-12 1 0,4-2 0,5 2 0,-4-1 0,5 0 0,-7 1 0,-3 0 0,12-1 0,-12 1 0,3 0 0,6-1 0,-5 0 0,0 0 0,1-1 0,-5 2 0,9-2 0,-9 2 0,3-1 0,1 0 0,-1 0 0,1 0 0,-1-1 0,-3 2 0,4-2 0,0 1 0,-1 0 0,1 0 0,-3 1 0,0 0 0,-1 0 0,1 0 0,0 0 0,1 0-577,-2 0-303,0 2-224,0 0-304,0-2 1408,0 3-1737,-3-1-343,3 0-369,0 0-343,-2 1-801,2-3-2096,0 0 5689,-2 0-8226,2 0 8226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6:50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6 3080,'0'0'0,"-1"0"1336,0 0-335,0 0-137,1 0-864,-2 0 944,1 0 24,0 0 40,0 0 1,1 0-137,-1-2-64,1 2-808,0 0 712,0-2-120,0 2-56,0-2-7,0 2 31,0 0 56,0 0-616,0 0 656,0 0-24,3 0-8,-1 0-48,0 0-24,-2 0-552,2 0 481,-2 0-481,4 0 456,-1 1-48,0 0-64,0 1-16,0 2-16,0-1-56,-3-3-256,8 3 240,-6 5-8,1-5 0,5 5-48,-6-5 0,-2-3-184,4 9 160,-4-9-160,8 4 104,-6 5 8,1-5-24,6 6 8,-7-2-16,6-4 24,-8-4-104,2 11 64,1-3 24,1-5-8,5 7-32,-7-2 24,6-5 8,-8-3-80,2 12 56,1-3-32,5-1 41,-8 2-9,2 0 16,1 0-24,-3-10-48,4 10 48,-1 0-48,0 2 40,-1 0 8,0-1 8,-2-11-56,2 11 72,-2-11-72,2 12 16,0 0-8,-2 0 8,0 2 8,0-1 24,0 0-24,0-13-24,-1 14 16,0 1-8,0 0 24,-1 1-32,1-1 16,-1-1-16,2-14 0,-2 15 0,-1-2-16,1-1 0,0 1-8,-1-1-48,1-2 8,2-10 64,-2 10-96,0-1-40,1-5-88,0 6-17,0-7-39,1-3 280,-1 8-360,1-8 360,-1 1-424,-1 2-96,1 0-112,0-2-72,0 0-96,0-1-97,1 0 897,-1 0-1016,1 0-104,0 0-144,-1-3-377,0-1-575,1 4 2216,-1-3-3161,1 3 3161,-1-3-6625,1 3 6625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8:56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36 121 8,'0'0'0,"2"-1"0,-2-1 0,0 2 0,0-2 0,0 2 0,1-3 0,-1 1 32,0 0 8,1-1-16,0 1 0,-1 2-24,0-1 24,0 1-24,0-2 56,0-2 16,0 1 16,1 0 16,-1-1-40,0 4-64,1-3 56,-1 3-56,0-4 32,0 1 16,1-1 24,-1 1 80,0 0 64,0-1 32,0 4-248,2-4 264,-2 0-64,0 1 16,0-1 64,0 1 72,0 3-352,0-3 464,0 3-464,1-4 480,0 2-16,-1 0-8,0-2-31,1 2 31,-1 2-456,0-2 440,0-1 24,1 1-8,-1 1 8,0-1 48,1-1-24,-1 3-488,0-1 488,0 0 0,0 0 9,0 0 31,0-1 8,0 0 0,0 2-536,0-1 528,0 0-48,0 0-40,0 1-8,0-1-32,0 0 16,0 1-416,0 0 409,1-1-25,-1 1 32,0 0-48,0 0 0,0 0 16,0 0-384,0 0 352,0 0 40,0 0-8,0 0 16,0 0-8,2 2-24,-2-2-368,0 2 369,0 0-33,0 1-8,0 0-8,0 1-8,0-1-32,0-3-280,0 3 304,0 6-32,1-6-32,0 0 24,0 6-32,0-6 8,-1-3-240,1 9 224,0-6 0,1 7-16,-1-6-16,0 7 8,0-7 16,-1-4-216,1 11 217,0-8 15,0 10-24,1-10-32,0 11-8,-1-5 8,-1-9-176,2 3 208,-1 12 0,0-6-24,1 1-32,-1-1-8,1-6-16,-2-3-128,1 15 168,-1-4 0,1 1-24,0 0 0,1 1-40,-1-2-32,-1-11-72,0 10 112,1 2-8,0-1 24,0 0-16,0 1-24,0-1 16,-1-11-104,3 12 72,-2-1 32,0 0 8,1 1-40,-1-1-8,2-1-8,-3-10-56,2 12 16,-1-2 72,0 0 16,0 2-16,1-2 40,-1 0-24,-1-10-104,1 12 65,0-2 23,0 1 16,0 0 0,0-1-32,0 1 16,-1-11-88,0 10 64,0 2 8,0-1-24,0 1 8,2-1 8,-1 0-48,-1-11-16,1 12 72,0-2 8,-1 1-56,0 1 24,0-2-32,0 1-16,0-11 0,0 11 48,0 0 8,0 0-8,0 2-16,0-2-24,0 0 24,0-11-32,0 11 16,0 0-16,0 1 16,1-1-16,0 1 16,0 0 56,-1-12-72,0 13 0,0-2 16,0 0 0,0 1-64,0-2 64,0 0-16,0-10 0,0 12 0,0-2 80,0 0-48,0 0-32,0-1-16,2 1-32,-2-10 48,0 9 0,0 1 0,0-1 80,0 1-72,0 1-16,0-1 8,0-10 0,1 10-16,-1 0 32,0 1 8,0-1-24,0 0-24,0 0 32,0-10-8,0 12-24,0-1 48,0 0 8,0 2-32,0 0 0,0-1-40,0-12 40,0 11-48,0 2 0,0-1 96,0 1-32,0 1-16,0-1 32,0-13-32,-3 15-32,1-1 48,2-2 8,0 1 8,-2-2 0,2 1-32,0-12 0,0 11-32,0-1 0,-2 1 48,2-2 16,0 0 0,0 0-32,0-9 0,0 9-64,0-6 48,0 10 48,0-10 16,0 11-16,0-11-32,0-3 0,0 14 16,0-4-16,0-1 0,0 2 0,0 0-16,0-2 48,0-9-32,0 12 16,0-2-16,0 1 8,0 1-16,0 0 8,0 2 8,0-14-8,0 12 32,0 2-32,0 0 0,0-1 0,0 0 0,0-1 0,0-12 0,0 14-32,0-1 8,0 0 8,0 0 56,0-1-8,-3 2-16,3-14-16,0 13 32,0-1-64,0 2 64,0-2 16,0 1-80,0-1 0,0-12 32,-2 12-32,2-1 0,0 0 80,0 0-16,0-1-32,-2 1-80,2-11 80,0 11-72,0-1 24,0 0 48,0 1 0,0-1 0,-2 0-16,2-10 16,0 10 48,-3 0 40,1 2-24,2-1 40,0 0-72,0 0-16,0-11-16,0 11 48,0 1-80,-2-1 16,2 0 16,0 0 16,0-11-16,0 9 32,0-9-32,0 11 0,-3 0-16,3 1-16,0-1 64,0-1 16,0-10-48,0 11 32,0-11-32,0 10 24,-2 1-24,2 0-16,0-1 16,-2-1 0,0 1 0,2-10 0,0 10 0,0 0 16,0-1 16,0 0-32,0 0 16,0-9-16,0 9-32,0-9 32,-3 10-16,3-1 16,0 2 0,0-1 16,0 0-32,0 2 32,0-12-16,-2 11 0,2-1 0,0 2 48,-2-1-80,2 1 48,0 0 0,0-12-16,0 10-16,-3 1 16,3 1 0,0-1-16,0-1 16,-2 1 64,2-11-64,0 11 0,0-1 0,0 1-16,0 0-48,0-2 64,0 0 16,0-9-16,0 9 0,0 0 48,0 1-64,0-1 0,0-6 48,0 10-32,0-13 0,0 9-48,0 0 48,0 0-32,0 0 8,0 0 32,0-9-8,0 9-24,0-9 24,-2 9-64,0 1 80,2-1-48,0-6 32,0 12 16,0-15-16,0 9 80,0-9-80,0 9 88,-3 2-8,3-1 40,-2 1-88,0-1-16,2 2-32,0-12 16,0 10-16,0 0 48,-2 0-32,-1-1 32,3 2-64,0-2 0,0-9 32,0 9 0,0 0 0,0 0 32,0 0-32,0-5 0,0-4 0,0 12-32,0-12 32,0 4 16,-3 6-16,1-7 16,-1 10 16,3-10-64,0-3 32,0 10 0,0-10 0,0 4 32,0 6-32,0-6 16,0 6-16,0-7 16,0-3-16,0 10 24,0-10-24,0 4 0,-2 6-16,2-6-40,0 6 24,0-7 64,0-3-32,-2 10 32,2-10-32,0 4 40,0 6-40,0-8-24,0 8 24,0-7-16,0-3 16,0 10 0,0-8 0,0 9 0,0-9 0,0 8 24,0-6-24,0-4 0,0 10 16,-3-8-32,3 8 8,0-7 8,0 7 8,0-8-16,0-2 8,0 9-16,0-6 32,-2 6-16,2-7 8,0 7 8,0-7-16,0-2 0,0 10-16,0-7 8,0 7-8,-2-8 16,2 8 16,0-7-8,0-3-8,0 9 0,0-5 16,-2 5-32,2-7 16,0 7 0,0-7 0,0-2 0,-3 11 16,3-8-16,0 6 16,0-6-16,0 8-32,0-8 8,0-3 24,0 10-16,0-7 16,0 7 0,0-8 0,-2 8 0,2-7-16,0-3 16,0 9 48,0-7-24,0 2-24,0 6-16,0-8-8,-2 1 8,2-3 16,0 11-16,0-11 48,0 9-32,0-7-48,0 2 80,0 5-32,0-9 0,0 2 0,0 1 16,0 8-112,0-8 48,-3 7 64,3-6 16,0-4-32,0 10 16,0-7-16,0 8-48,0-9-8,0 7 96,-2-6-40,2-3 0,0 10 80,-2-7-16,2 9-40,0-8-8,0 6-40,0-6 24,0-4 0,0 13-16,0-9 16,0 6 56,0-7 8,0 6-64,-2-5-48,2-4 48,0 10-56,0-8 64,0 2 88,0 5-96,0-7 16,0 2-64,0-4 48,0 10-64,0-8 112,0 8-16,0-6 0,0 5-48,-3-6-48,3-3 64,0 9 0,0-5 0,-2 6 0,2-7 48,0 9-80,-2-10 16,2-2 16,0 12 0,0-9 16,0 7-16,0-6-32,0 7 48,-2-8-32,2-3 16,0 13 48,0-10-48,0 11-16,0-11 16,0 10-16,0-4 0,0-9 16,0 3 32,0 10 0,0-10 0,0 9-32,0-9-32,0 9-16,0-12 48,-3 3 0,3 11 48,0-11 0,0 11-32,1-5-32,-1-6-32,0-3 48,0 14-64,0-11 80,0 11 0,0-5 32,0 0-16,0-5-32,0-4 0,0 13 0,0-4-16,0 1 0,0 0 32,-2-1 16,2 0-64,0-9 32,0 3 16,-2 10-32,2-4-48,0-5 144,0 8-64,0-3-16,0-9 0,0 4 0,0 8-48,0-8 0,0 5 80,0-6-16,0 8-32,0-11 16,0 4 16,0 8 16,0-9 0,0 8 0,0-9-64,0 7-48,0-9 80,0 4 0,-2 5 48,2-6-16,0 8-32,0-8-112,0 8-40,0-11 152,0 4-80,0 6 64,0-6 48,0 8-16,0-9-48,0 9-24,0-12 56,0 3-16,0 11 64,0-11 8,0 11-40,0-5 48,0-5-64,0-4 0,0 13 0,0-9 0,0 8-48,0-8 80,0 6 0,0-7 16,0-3-48,0 12 0,0-10 8,0 7-32,0-7 40,0 2 40,0 6-72,0-10 16,0 2 0,0 7-32,0-6 24,0 0 8,0 6 8,-3-5-16,3-4 8,0 9 8,0-7 8,0 7 0,0-7 32,0 9-64,0-8 0,0-3 16,-2 10 0,2-7 16,0 7 0,0-8-16,0 7 0,0-9 0,0 2-64,0-2 64,0 4 16,0-1-16,0 1 0,0 5 16,0-9-32,0 2 0,0-2 16,0 0-16,1 2-40,0-2-24,-1 3 48,0-1-8,0-2-24,0 0 64,0 2-96,0-2-8,0 2 8,0-2 40,0 3 8,0-3-56,0 0 104,0 2-152,0 0-16,0 1-16,1-1 32,1 0-24,-1 0-24,-1-2 200,0 3-248,0 0-72,1 1-17,-1-1-47,1 0 8,-1 1-32,0-4 408,0 3-384,0-1-104,0 2-32,0-2-168,0 0-104,0-2-153,0 0 945,0 0-1096,-2 0-128,2 0-120,-3-1-57,3-2-143,-2-2-488,2 5 2032,-2-10-2929,-2 6-1568,1-9-1272,3 13 5769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8:56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1 462 6921,'0'0'0,"0"0"2609,0 0-945,0 0-312,0-1-32,1-1 73,-1 2-1393,1-2 1408,2 0-56,-2-2-63,2 2-41,-1-1-8,1-1-120,-3 4-1120,3-3 1041,0-6-113,7 5-144,-8-5-64,1 5-88,2-8-48,-5 12-584,9-9 561,-6 0-65,9 0-80,-9-4-48,9 1-48,-9-3-48,-3 15-272,11-15 264,-6-1-40,7 0-80,-1 2-24,-2-1-24,0-1 16,-9 16-112,4-15 72,8 0-8,-8 2 0,8-2-48,-9-1 48,9 1-16,-12 15-48,3-15 0,2 0-48,5 2-64,-8-1-168,2 2-168,-1 0-216,-3 12 664,3-10-952,0 0-337,-1-1-543,-1 2-761,0-1-599,0-1-1385,-1 11 4577,0-11-11195,0 11 11195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8:56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 3560,'0'0'0,"0"-2"3217,1-2-1337,-1 4-1880,1-3 1393,1-2-153,1 2-40,-1-1-56,2 1-143,-2 1-145,-2 2-856,3-3 744,1 1-48,-1 1-24,2 0-16,-1 0-23,1-1-17,-5 2-616,4-2 560,0 0-16,0 0-48,5 1-16,-5-2 24,0 2-40,-4 1-464,10-1 456,-8 0-23,1 1-65,2 0-32,-1 0 8,1 0-8,-5 0-336,4 0 312,1 0 8,-2 3-24,1 1-40,-1-1 0,1 0-56,-4-3-200,3 4 192,1-1 8,-1 8-40,0-8-16,0 7-24,0-6-80,-3-4-40,3 11 64,1-8-24,-1 10 32,1-10-8,-1 11-40,1-5 8,-4-9-32,3 12 16,0-2 24,2 1 24,-1 1-24,0-1-8,-1 0 0,-3-11-32,4 12-16,-1 0 16,2 0 16,-1 0 8,0 1 40,-1-2-24,-3-11-40,5 12 0,-2-3 32,2 0-16,-1 0 8,1-6 57,-1 9-57,-4-12-24,5 2 16,-1 1 32,1 9-24,4-10 56,-8 1-24,4 1 8,-5-4-64,4 3 40,5 1 8,-6-1-8,0-1-24,2-2 0,4 3 0,-9-3-16,2 0 16,1 0 32,1 0-40,0 0-8,1 0-8,0 0-40,-5 0 48,9 0-72,-7 0-32,1-1-32,2-2-56,-1 1-1,1-1-135,-5 3 328,5-4-376,4 0-64,-7-6-96,1 8 0,0-1-96,-1-6-152,-2 9 784,2-3-953,1 0-167,-1-2-128,-1 2-104,0 0-17,-1-1-87,0 4 1456,0-3-1664,0 0-433,0 2-663,-2 0-849,0 0-2064,2 1 5673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8:56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 4128,'0'0'0,"0"0"0,0-1 1849,0 0-889,0-1-112,0 1 88,0-1 73,0 0 15,0 2-1024,0-1 952,0 0-152,0-1-80,0 0-64,1 1-7,2 0-9,-3 1-640,3-1 616,0-1 0,1 1-64,0-2-8,1 2-24,0 0-8,-5 1-512,10-1 489,-7 0-25,6 1-32,-5-1-40,6 1 8,-5 0-16,-5 0-384,10 0 376,-6 0-8,8 0-72,-8 0-32,9 0-48,-9 0-8,-4 0-208,13 0 216,-3 0-24,0 0-7,1 0-33,0 2-32,-1-2-8,-10 0-112,11 2 64,-1 0 48,1 1-16,-1-1 0,2 1 0,-2 1-64,-10-4-32,10 9 40,-5-7 24,5 2 8,-8 6 24,3-7-8,0 8-48,-5-11-40,4 3 40,-1 7 0,0-6 32,-2 8-32,0-8 16,0 7-16,-1-11-40,0 9 32,0-6 40,0 8-16,0-9-32,0 7 16,-2-5 32,2-4-72,-4 10 56,1-7 40,0 7-40,-1-7-40,-5 0-16,7 6 0,2-9 0,-4 3 16,-5 0 24,7 6 32,-8-7-16,1 2-56,5 6 0,4-10 0,-12 2-56,8 2 56,-6 5 88,7-7-64,-11 1 8,11 7-64,3-10 32,-14 2-40,10 1 24,-7 8 64,8-9 8,-9 7-48,9-7-8,3-2 0,-4 4-24,-6 6 8,8-8 16,-1 2 32,-1 5-8,2-7 24,2-2-48,-2 2 8,-1 2-16,1 6-24,2-8 16,-2 0 72,2 2-24,0-4-32,0 3 16,0 1-48,0-1 8,0 1 24,0-1 24,1 6 32,-1-9-56,2 0 32,2 3-16,-2 1 8,1 5-8,2-7 8,-1 2 24,-4-4-48,11 9 0,-8-7 80,8 2 8,-6-1-16,7 0 48,-7 6-64,-5-9-56,10 3 72,-5 0 16,10 1-32,-6-1 32,0-1-16,0 1 0,-9-3-72,5 2 56,8 0-16,-4 0 24,2-2-24,-2 0 24,0 0-56,-9 0-8,10 0-24,-1 0 24,-5 0 16,8-1 24,-7 0 32,5-1-72,-10 2 0,9-4-40,-6 1-64,9 0-40,-9-7-120,7 8-136,-6-2-256,-4 4 656,3-5-1000,2 1-361,-2 0-463,1 1-416,-1-1-465,1 1-1496,-4 3 4201,3-1-9362,-3 1 9362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8:56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 3960,'0'0'0,"0"0"0,1 0 1193,0-1-385,-1-2-56,0 1 80,0 1 96,0 0 25,0 1-953,0 0 872,1-1-128,0 1-88,0 0-48,1 0-24,-1 0-8,-1 0-576,2 0 544,-1 2-15,0 0-25,1 0-24,0 1 0,0 0-40,-2-3-440,1 9 464,0-6 24,0 6 8,2-6-24,-1 7-39,0-6 23,-2-4-456,1 11 464,0-8 40,1 11-16,-1-4-40,0 1-72,0 0-24,-1-11-352,1 11 344,-1 2-104,0 1-16,0-1-40,0 1-64,0 0 32,0-14-152,0 13 80,0 2-40,0 0 16,0 0 8,0-2 1,0 1-9,0-14-56,0 13 32,0-2-32,0 0 8,0 0-32,0-1-72,0-7-97,0-3 193,0 12-344,0-10-216,1 0-200,2 0-224,-2 1-216,0-3-97,-1 0 1297,3 0-1368,0 0-216,0-3-633,-1-1-1159,0-6-4146,-2 10 7522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8:56.7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4424,'0'0'0,"0"0"0,0 0 1097,0 0-281,0 0 32,0 0 96,0 0 64,0 0-103,0 0-6523,0 2 12044,0 0-5730,0 1-104,0 0-32,0 0-16,0 1-24,0-4-520,0 3 489,0 6-1,0-6-24,0 7-40,0-7-48,0 8-64,0-11-312,1 3 240,0 11 8,0-5 40,-1 0 16,2 1-8,0 1-64,-2-11-232,3 11 176,0 0-56,-2 0 16,0 1-40,0-1-16,2 2-8,-3-13-72,4 11 40,-2 2 8,-1 0-48,3 1-72,-1-1-112,-1-1-176,-2-12 360,3 13-552,-2-2-256,0 2-192,0-2-296,1-1-577,1 0-847,-3-10 2720,2 11-4481,0-2-336,-2-9 4817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8:56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1712,'0'0'0,"0"0"0,0 0 1392,0-1-328,0 1-63,0-1-81,0 1-32,0 0-40,0 0-848,0 0 832,0 0-71,0 0-97,0 0-104,0 0-64,0 0-16,0 0-4273,0 0 8058,0 0-3793,0 0-56,1 0-56,1 0-40,0 2-24,-2-2-296,2 0 297,0 0 15,2 0 48,-1 2-8,2-2 16,-2 0-56,-3 0-312,3 2 248,1-2-48,-1 0-40,2 0 0,-1 0 0,1 0-16,-5 0-144,9 0 104,-7 0 8,2 0-40,0 0-40,1 3 0,-1-3-8,-4 0-24,5 0 24,4 0 48,-8 0-48,3 0-32,5 0-56,-7-1-64,-2 1 128,4 0-184,1 0-72,-2 0-96,1-2-120,-1 1-96,2 0-128,-5 1 696,4 0-817,0 0-271,-1 0-296,0 0-384,-1 0-521,0 0-455,-2 0 2744,1 0-4185,-1 0 4185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8:56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 5121,'0'0'0,"0"0"1400,1 0-480,-1 0-920,0 0 872,0 0 80,0 0 97,0 0-41,0 0-112,0 0-104,0 0-6361,0 0 11802,1 0-5624,0 0-25,3 0-40,-1 0 0,0 0 0,-3 0-544,4-1 456,5 0-88,-6-2-16,2 0-32,5 1 40,-6-1 25,-4 3-385,11-3 352,-7 0-32,7 0 0,-7 1-24,7 0-32,-8 1 0,-3 1-264,10-3 216,-6 2 16,7 1-40,-8-1-24,8 1 0,-8 0-40,-3 0-128,9 0 120,-5 0-16,0 2-8,6 1-32,-6-1 16,0-2-56,-4 0-24,4 3 40,-1 1 24,1-2 16,-1 1 24,0 1-8,1-1-48,-4-3-48,2 9 32,-1-9-24,0 4 64,-1 5 48,0-7 24,0 2-104,0-4-40,0 9 0,0-7-16,0 7-24,-2-7 136,0 7 24,0-6-64,2-3-56,-3 9 40,1-6-24,-1 7-32,-6-6 40,6 6 8,0-6 24,3-4-56,-9 11 41,6-8-33,-6 10 32,6-10-24,-7 11 24,7-5 56,3-9-96,-9 9 112,7 0-72,-7 2 0,7-2-16,-8-6 16,8 8 72,2-11-112,-3 4 96,-1 6-24,2-8-16,2 2 24,-2 6-24,2-10 24,0 0-80,-2 3 56,2 1-32,0-1 48,0 0 0,0-1-16,0 1-16,0-3-40,0 4 24,0-2 24,0 0 32,1 1 8,1 0-8,1-1-8,-3-2-72,4 4 24,-2-2 8,0 1 40,2 0-8,-1 0-8,1-1 48,-4-2-104,4 3 80,0-1-64,5 0 16,-7 0 24,3 1 40,5-3 32,-10 0-128,3 2 128,6-2-88,-6 0-48,6 0 32,-6 0 48,6 0-32,-9 0-40,4 0 72,6 0-40,-6 0-48,6 0 64,-7 0-40,6-1 24,-9 1-32,3 0 72,8-1-16,-8 0-24,9-1-48,-9 1-24,6 0 8,-9 1 32,3-1 16,2 0-16,4 0-72,-5 0-160,0-1-168,0 2-160,-4 0 560,4 0-768,0 0-297,0 0-383,5 0-376,-7 0-353,2 0-231,-4 0 2408,3 0-3409,1 3-3256,-1-3 1680,-3 0 4985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8:56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20 2488,'0'0'0,"0"0"2353,-3 0-1137,0 0-328,3 0-888,-2 0 912,2 0 40,0 0 65,0 0-49,0 3-160,0-3-120,0 0-688,0 2 592,0 0-24,1-2-40,2 2-31,1 1-49,-1-1-8,-3-2-440,4 2 416,-1 0-16,2-2-40,-2 3-40,2-3-48,-1 0-24,-4 0-248,5 0 272,4 0-24,-6 0-24,2 0-16,4-1-56,-6-1-32,-3 2-120,9-2 72,-4 0-31,4 0 7,-7-2 0,3 2 24,4-1-48,-9 3-24,3-4 24,6 1-64,-6-1-80,0 2-97,2-1-191,-2 1-224,-3 2 632,5-2-824,-1 1-224,0 0-272,-1 1-553,0 0-767,1 0-1169,-4 0 3809,2 2-5257,-2-2 5257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8:56.769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 1 3392,'0'0'0,"0"0"3017,0 0-1409,0 0-1608,0 0 1288,0 0-71,0 0-17,1 0 0,-1 0-104,0 0-95,0 0-1001,1 0 952,-1 2-64,1 0-56,0 0-40,1 1 9,-1 0-57,-1-3-744,1 9 760,0-6-56,0 7-48,0-7-8,1 7-80,-1-7-71,-1-3-497,2 12 472,-1-9-56,-1 10-16,1-4-16,0 1-48,0 0-24,-1-10-312,1 11 232,0 1-16,0-2-24,0 0-32,0 1-32,0-1-8,-1-10-120,1 10 72,0 1-32,-1-1 32,1 2-40,0-2 8,-1 0-8,0-10-32,1 9-56,0 0-80,0-1-136,1 1-192,-1-6-200,0 9-264,-1-12 928,1 3-1232,1 7-361,0-7-311,-1 1-273,0 4-415,0-8-1113,-1 0 3705,0 2-8906,0-2 8906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6:50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59 248,'0'0'0,"0"0"320,0 0-16,0 0-304,0-2 368,0 2 48,0-2 24,0 2 120,0-2 48,0 0 8,0 2-616,0 0 632,0-2-7,0 0 15,0 2-16,0-2-88,0 2-536,0-2 536,0 2-536,0-2 520,0-1-8,0 3 24,0-2 17,0 0-17,0 2-16,0 0-520,0-2 544,-1 2-40,1 0-32,-1 0-8,0-2-56,1 2-408,-1 0 400,1 0-400,-1 0 368,0 0-31,0 0-41,1 0-16,0 0-24,0 0-256,-1 0 192,1 0-192,-1 0 176,1 0-8,0 0-24,-1 1 8,0 0-8,0 2-32,1-3-112,-1 3 128,-1 1 0,1-1 48,0 0 8,1 1-48,0-4-136,0 3 8,0-3-8,-1 3 72,1 1-8,0 0 32,-1 0 56,1 0-96,0-4-56,0 4 56,0 1-8,0 3-24,0-5 48,0 1-88,0 4 8,0-8 8,0 3 32,0 7-40,2-6 56,-2 6 8,2-7-32,0 7 0,-2-10-24,0 3 32,2 7-16,0-5-8,0 5 8,1-7-32,0 8 32,-3-11-16,2 4 16,0 7-16,2-6 0,-1 4 24,0-5-8,0 5-8,-3-9-8,3 3 16,6 0-16,-7 5-16,1-5 32,0 0 8,6 0 0,-9-3-24,3 3 32,6-1-16,-7 0 8,1 0 56,5-1 0,-6 0 16,-2-1-96,3 1 64,6-1 8,-6 0 24,1 0 0,-1 0 8,0 0 8,-3 0-112,3-2 97,0 0-17,5-1 24,-6 1 0,0 0-16,0-1 32,-2 3-120,2-3 136,0-1-8,1-4-16,-1 6 8,2-7-32,-1 6 8,-3 3-96,0-9 112,2 6 8,1-10-32,-1 5 0,1 0 0,0 0 8,-3 8-96,3-8 88,0 4 16,-1-8-40,0 9 24,-2-8-8,2 3-16,-2 8-64,2-3 80,0-9-48,0 9 24,-2-6 8,0 6-16,0-6 8,0 9-56,2-3 48,0-7-24,-2 8-8,0-7 8,0 7 8,0-6 0,0 8-32,0-2 32,0-1-8,0-5 0,0 5 0,0 0 8,0 0 8,0 3-40,0-8 48,0 8-24,-1-2-8,0-1-16,0 1 16,0 0 32,1 2-48,-1-2 24,0 0 8,0 0-24,0 0-16,1 0 16,-1 2 24,1 0-32,-2-2 24,1 2-48,-1 0-48,1 0-72,-1-2-88,1 2-112,1 0 344,-1 0-480,0 0-96,0 0-168,-1 0-185,1 0-255,0 0-392,1 0 1576,-1 1-2217,0 0-903,0 1-2153,1 0 632,0-2 4641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8:56.770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 4 6393,'0'0'0,"0"0"1872,0-1-631,1 0-137,-1 1-1104,0-1 1096,1 1 32,0 0-24,0 0-119,1 0-97,1 0-96,-3 0-792,3 0 720,0 0-48,1 0-16,-1 2-55,0-2-9,-3 0-592,3 2 528,-3-2-528,4 0 440,-1 2 8,1-2-56,0 2 0,-1-2 16,0 0-64,-3 0-344,3 2 352,2-2-55,-2 0-41,0 0-40,0 0-32,-3 0-184,3 0 136,-3 0-136,3 0 96,1 0 0,-1 0-56,0 0-16,0 0 48,-3 0-72,3 0 32,-3 0-32,2 0 40,1 0 24,0 0-32,-1 0-64,0 0-32,-2 0 64,2 0-192,-2 0 192,3 0-376,-1 0-224,0 0-313,0 0-303,-1 0-192,-1 0-193,0 0 1601,0 0-1792,2 0-360,-1 0-865,0 0-1272,0 0-1744,-1 0 6033,0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8:56.771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13 79 4264,'0'0'0,"-2"0"1345,0 0-233,0 0-96,0-1 168,2 0 81,0 1-1265,0 0 1272,-3 0-120,3-1-208,0 0-119,-2 1-65,2-1-32,0 1-728,0 0 736,0 0 24,0-1-8,0 0 1,1 1-49,0-1-32,-1 1-672,2-1 656,0 1 16,1-1-16,-1 0-24,1-1-23,1 0-33,-4 2-576,3-3 552,6 1-40,-7 0-32,1 0-16,1-1 0,1 1 0,-5 2-464,4-2 448,4 1-32,-5-1-63,1 1 15,-1-2-16,0 2-24,-3 1-328,4-2 320,6 1-80,-7 0 8,5 0-32,-5 0 16,6 1-32,-9 0-200,4 0 152,6-1-8,-7 1-40,1 0-24,7 0 48,-7 0-40,-4 0-88,11 0 96,-1 0-16,-6 0 0,9 0-48,-4 0-16,-5 0 16,-4 0-32,13 0 16,-4 0-16,1 0 56,1 0-40,-3 0 16,1 0 48,-9 0-80,8-1 0,0 0 16,1 1 0,-1-1-16,1 0 0,-5-1 16,-4 2-16,10-1 0,-5 0 0,4 0 32,-6-2-32,6 2 64,-8-1-80,-1 2 16,4-1 0,0-1 16,-1 1-32,2-1 64,-1 1-64,-1 0-16,-3 1 32,2-1-48,0 0-16,-1 0 32,0 0-32,2 1-56,-1-1-56,-2 1 176,1-2-264,0 2-64,0-1-96,-1 1-128,0-1-72,0 0-176,0 1 800,0 0-929,0 0-135,0 0-248,0 0-328,0 0-329,0 0-287,0 0 11426,-2 0-20781,0 0 8666,2 0-975,-3 2-3962,3-2 7882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8:56.772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5 106 48,'0'0'0,"0"0"0,0-2 240,0-1 8,0-2-8,0 1 16,0 1-16,0-1 0,0 4-240,0-4 248,0-1 24,0 1 24,0 0 40,0-5 80,-2 8 48,2 1-464,0-3 488,0 0 0,-3 0-47,3 0-25,0 0 0,0-1-40,0 4-376,0-3 392,0 1 8,0 1 0,0-1-8,0-1 8,0 1-16,0 2-384,0-3 392,0 0-16,0 1 9,0-1 23,0 0 8,0 0 48,0 3-464,0-2 440,2 1 32,-1-1-8,0 0 32,-1 1 40,0 0-8,0 1-528,1 0 553,0 0 15,0 0-24,-1 0 16,0 0-16,1 0-16,-1 0-528,1 2 536,0 1-16,-1-1-15,0 0-41,1 1 8,0 0-40,-1-3-432,0 3 416,1 6-16,-1-7-72,0 0 0,0 6-40,0-5-16,0-3-272,0 8 296,0-6-48,0 7-8,0-7-8,1 6-7,0-5 7,-1-3-232,0 10 272,0-7-24,0 5 0,0-5-8,0 9 8,0-9-24,0-3-224,0 12 208,1-4 16,-1 1-8,0 0 40,1 1-32,0-1 24,-1-9-248,1 9 184,0 0-24,-1 1 16,0 0-48,0 1 32,2-2 16,-2-9-176,1 10 168,0 0-40,-1 1-40,0-1-16,0 1 32,0 0 17,0-11-121,1 10 72,0 1 24,0-1-56,0 1 8,-1-1 8,1 0 24,-1-10-80,1 10 56,0 0-8,0-2-8,-1 2 56,1 0-24,0 1 0,-1-11-72,1 10 120,0 0-24,-1-1-8,0 0 16,1-1-56,0 3 8,-1-11-56,1 9 80,1 2 8,-1-1 8,0 1-8,0 0-24,0-2 8,-1-9-72,0 11 80,0-3 8,0 2 8,0 0-96,0 0 32,1-2-32,-1-8 0,1 8 16,0 1 32,0-1-48,-1 1 0,0-6 0,0 7 8,0-10-8,1 4 80,-1 4-64,0-8-48,0 3 48,0 0-16,0 1 64,0-4-64,0 3 56,0 0-8,0 0-64,0 0 80,0 0-32,0 0 32,0-3-64,0 2 56,0 0-24,0-2 0,-2 2-80,2 0 24,0 0 8,0-2 16,0 2 24,0-2 40,0 2-16,0-2-80,0 0 0,-2 0 16,2 0 16,0 0 48,0 0 32,-2 0-64,2 0-48,0 0-16,0 0 0,0 0 48,0 0 32,-2-1 0,2 0-32,0 0-32,0-1 0,0 2 32,0-3-48,0 3 48,0-1-56,-3-1 40,1 1-64,2-1-16,0-2-40,0 2-136,0 2 272,0-1-352,0 0-80,-2-1-32,0 1-72,2 1-177,0 0-135,0 0 848,0 0-1088,0 0-320,0 0-377,-2 0-335,2 0-321,0 0-559,0 0 3000,-2 0-4345,2 0-3913,0 0 8258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8:56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4000,'0'0'0,"0"0"1217,0 0-337,0 0-104,0 0 24,0 0-800,0 0 872,0 0-1744,0 0 2585,0 0-961,0 0-112,0 0-104,0 0-88,0 0-4537,0 3 8578,0-3-4489,0 2 360,0 1-24,1 1 0,0-1-72,-1 6 8,0-6-16,0-3-256,0 10 257,0-8 7,0 7-16,0-5-16,0 5 40,0-7 0,0-2-272,0 10 304,0-6 0,0 6-24,0-7 40,0 6 24,0-5 64,0-4-408,0 11 440,0-7 88,0 5-7,0-7-9,0 9-40,0-11-472,0 4 432,0-4-432,1 11 416,0-7 24,1 8 24,1-3-16,-2-5-32,-1-4-416,1 13 360,1-9-24,-1 7-23,1-7-25,-1 8 0,0-8-56,-1-4-232,0 11 224,1-2-56,1-6-40,-1 11-8,1-10-16,-2 8-40,0-12-64,0 3 104,1 7-64,0-7 16,0 7-16,-1-7 0,1 6 24,-1-9-64,1 2 40,0 1 0,-1 9-8,1-10 24,-1 1 0,2 9-32,-2-12-24,0 3 72,0 6-40,0-5-8,0 5 48,0-7-40,0 8 8,0-10-40,0 3 56,0 7-8,0-8-8,0 7 0,0-6-8,0 7-16,0-10-16,0 2-16,0 7 32,-3-7-16,3 2 0,0 5 56,0-9-24,0 0-32,0 3 8,0 1 8,0 5-40,-2-9 8,2 3 32,0 1-8,0-4-8,0 3 16,0 1 0,-2-2-16,2 0-16,0 2 64,-2-1-40,2-3-8,0 2 0,0 2-8,-3-2-24,3 0 48,0 1 8,0 0 8,0-3-32,0 2 16,0 2-32,0-2-24,0 0 48,-2 0-16,2-2-8,0 0 16,0 3 16,0-1-16,0 0 0,0-2 8,0 0-8,0 0 16,0 3 0,0-3-32,0 0 0,0 2 8,0-2 8,0 0 24,0 0-8,0 0 0,0 0 0,0 0-88,0 0 168,0 0-80,0 0 0,0 2 0,0-2-32,0 0-16,0 0 32,0 0 16,0 2 0,0-2 0,0 0-48,0 0 32,0 0-16,0 0-8,0 3-24,1-3 8,-1 0-8,1 0-24,-1 0 72,1 0-80,-1 0-40,2 0-8,-1-1 32,0-1-8,-1 1 8,0 1 96,0-1-88,1 0-48,-1 0-24,0 0 8,0 0-32,0 1 8,0 0 176,0-2-224,0 2-64,0 0-72,0 0-72,0 0-153,0 0-159,0 0 744,0 0-920,0 0-240,0 3-184,0-3-273,-2 2-439,2 0-921,0-2 2977,-3 3-4649,3-3-1656,0 0 6305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6:46.9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 2424,'0'0'0,"0"0"1512,0 0-471,-1 0-73,0 0-32,0 0 40,1 0-976,-3 0 984,2 0-143,0 0-129,0 0-96,0 1-80,0 0-80,1-1-456,-1 1 416,0 1-56,0 1-8,0-1-16,1 0-16,0 1-31,0-3-289,0 3 264,0 0 8,-1 5 8,0-5 16,1 1-24,0 5-16,0-9-256,-1 3 240,1 7 8,-1-2-24,0 0 8,0 1-16,0 0-24,1-9-192,0 10 224,0 1-16,0 1 16,-1 1-24,0 0 24,-1 2-16,2-15-208,0 14 168,0 0-24,0 1-23,0-1-25,0 1 0,0 1 24,0-16-120,3 16 72,-1 2-16,1-1 0,0 0-32,0 1 0,0-2 8,-3-16-32,9 16 8,-7-2 16,1-1-8,7 1-8,-7-3 8,6 1-32,-9-12 16,2 10 0,7 1 0,-7-2 16,6 0-8,-6 1-8,8 0 0,-10-10 0,2 8-8,7 0-16,-7-5-24,7 7-64,-7-7-16,1 7 0,-3-10 128,10 3-184,-7 0 15,0 0-71,6 0-48,-9 0-72,3-2-104,-3-1 464,3 2-624,-1-1-176,0 0-200,0 0-401,0 0-471,-2-1-769,0 0 2641,0 0-3920,0 0-625,0 0 4545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6:46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54 4168,'0'0'0,"0"0"1649,0 0-1649,-1 0 1008,1 0-120,0 0 56,0 0 57,0 0 39,0 0-64,0 0-976,0 0 936,0 0-128,3 0-103,0 0-57,0 0-48,0 0 16,-3 0-616,8-2 624,-6 2-16,2-2 40,4 2-56,-6 0-23,7-2-41,-9 2-528,2 0 464,7-2-88,-7 2 0,8-2-80,-7 2 0,6-2-64,-9 2-232,3 0 200,8-2-8,-8 2-48,9-2-8,-9-1-56,8 3 0,-11 0-80,3-2 88,9 2-32,-4-2-8,-4 0-16,8 0-32,-9 0-40,-3 2 40,11 0-120,-3-2-120,1 0-152,0 0-152,-6 0-176,9 0-120,-12 2 840,3 0-968,7-2-177,-7-1-207,6 1-440,-6 0-729,7 0-1384,-10 2 3905,3-3-6609,-3 3 6609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6:45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12 2072,'0'0'0,"0"0"1080,-1 0-176,0-2 17,0 0 95,0 2 48,1-2-40,0 2-104,0 0-920,-1-2 785,1 2-177,-1-2-104,0 2-32,0 0 0,0 0-8,1 0-464,-2 0 456,2-2-72,0 2-40,-1 0-48,0 0-7,0 0-25,1 0-264,-1 0 256,0 0-32,1 1 0,-1 0-8,0 0-16,-1 2 0,2-3-200,-3 2 160,1 1 24,0 0-32,0 1 32,0-1-16,0 0 8,2-3-176,-2 3 160,-1 0 8,0 0 40,1 1-8,0-1-24,1 1-16,1-4-160,-2 4 112,0 4 0,-2-6 8,2 2-8,0 0-8,0-1-8,2-3-96,-1 4 96,-1 4 0,1-6 17,-1 1-17,1 5 0,0-6-8,1-2-88,-1 5 80,0 3-8,0-5 8,1 5-8,0-5 16,0 6 8,0-9-96,0 3 88,0 7 8,0-7 16,0 7 0,2-6 16,-2 7 8,0-11-136,2 8 128,0 1-8,1 0 0,0 0 0,-1 0 0,0 2-48,-2-11-72,2 10 104,1-1-16,0 2 16,0 1-16,-1-1-32,0 0 24,-2-11-80,3 11 32,-1 1 32,-2-1 32,2 0-48,0 0 8,0 0-8,-2-11-48,2 10 56,-2 0 24,0 1-16,0-1-16,0 1 32,0-1-24,0-10-56,0 11 48,0 0-16,0 1-32,0 0 24,-1 1 16,0-1 0,1-12-40,-1 11 40,-1 2-16,1-3-8,-1 2-16,1-2 40,-1 2-32,2-12-8,-2 10-8,-1-1-8,1 0-40,0 0 56,1-5-8,-1 5 8,2-9 0,-3 3 0,1 6-16,0-6-8,-1 1-16,1 0-24,-1 1-72,3-5 136,-3 4-192,0 0-48,0-1-56,0 0-88,0 0-88,3-3 472,-2 1-560,0 0-88,-1 0-129,1 0-87,-2-1-232,1 0-216,0 0-409,3 0 1721,-3 0-2208,0-2-681,1-1-1200,1 0 113,1 3 3976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6:44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12 215 272,'0'0'0,"-1"0"496,1 1 40,-1 0 112,0 1 88,1-2-736,-1 1 776,0 1 16,0-1 1,0 0-1,1 0 0,0-1-792,-2 1 744,2-1-744,-1 1 688,0 0-24,1 0-48,-1 0-23,1 0-1,0-1-592,0 2 624,0-2-624,0 1 616,0 0-8,0 1-32,0-1-40,0 0-24,0-1-512,0 1 449,0-1-449,0 1 432,0 0-40,0 0-8,0 0 0,0 0 16,0-1 0,0 0-400,0 0 368,0 0-24,0 1 16,0-1-16,2 1 16,-2-1-360,3 0 353,-3 0-353,2 0 352,0 0-16,1 0 24,0 0-8,0-3-48,5 0 16,-8 3-320,2-3 256,6-6 0,-5 7 32,7-1 0,-7-7-16,-3 10-272,9-3 320,-9 3-320,3-10 336,7 7-16,-7-9-31,8 4-33,-8-1-32,7 0 8,-10 9-232,3-10 208,6 0 0,-6 0-32,9 0-8,-9 1 16,-3 9-184,9-8 184,-9 8-184,2-8 184,6 0-40,-5 0-8,5 5-8,-6-10 0,-2 13-128,9-3 144,-7-7-40,1 7-16,0-6 0,5 7 8,-8-1 8,0 3-104,3-4 72,0 1-32,0 0 8,-1 0-8,0 1 32,0-1 0,-2 3-72,2-2 32,0 0 0,1 0-16,-1 2 8,0-2 8,-2 2-8,0 0-24,2-2 16,-2 2-32,2 0 32,0-2 16,0 2-32,-2 0 32,0 0-32,2 0 8,-2-2 40,0 2-16,2 0-24,-2 0 8,2 0-32,-2 0 16,0 0 48,0 0-8,0 0 8,2 1 8,-2 0-40,0 0 0,0-1-16,0 1 16,0 0 72,0 1-56,0 0-8,0 0 48,0 0-80,0-2 8,0 3 8,0 0-16,0-1-24,0 1 64,0 0-32,0 1 24,0-4-24,0 3 0,0 0 0,2 0 32,-2 1-32,0 4 48,2-5-48,-2-3 0,0 8 0,0-5 8,2 6-16,0-6 8,0 8-16,0-7-32,-2-4 48,2 11 32,0-2 8,1 0-7,0 0-50,0 0-7,0 0 8,-3-9 16,8 11 0,-8-2 16,3 0 8,0-1-40,0 2-24,5-2 56,-8-8-16,2 8 16,1 0 25,6 0 7,-7-4-64,0 7 0,6-8-33,-8-3 49,2 10-56,1-7 24,6 1-8,-7 4-8,0-7-8,1 2-80,-3-3 136,4 4-216,-1-1-96,5 0-88,-8-1-104,2 0-168,0-1-248,-2-1 920,0 1-1168,2 0-209,-2 0-239,0 0-185,0 0-415,0 0-993,0-1 3209,0 0-5225,0 0-1528,0 0 6753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9:22.768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7 62 1128,'0'0'0,"0"0"0,-1 0 1112,1 0-448,0 1-88,0 0 56,-1 1 121,1 0 31,0-2-784,-1 1 824,0 1-32,1 0-72,-1 0-24,0-1-48,1 0-55,0-1-593,-1 1 608,1 0 0,0 0-8,0 0 0,0-1-48,0 0-32,0 0-520,0 0 568,0 0 25,2-2 39,0 0 24,0 1-8,0-1-24,-2 2-624,3-2 576,-2 2 24,2-2-39,0 0 15,0 0 0,-3 2-576,3-2 536,-1 2-32,1 0-32,0-2-56,4 2-16,-7 0-32,0 0-368,3 0 336,5 0-40,-6 0-39,0 0-25,1 0-24,5 0-16,-8 0-192,1 0 216,7 0-64,-6 1 0,6 0 8,-6-1-48,5 1 0,-7-1-112,2 0 120,7 1-16,-6-1-8,5 1 32,-6-1-16,6 0-40,-8 0-72,2 0 96,6 0-8,-6 0 24,7 0-56,-7 0 16,7-2-16,-9 2-56,3 0 64,6-2 64,-6 2-40,6-1 40,-6-1-16,7 2 24,-10 0-136,3 0 128,7-2-56,-7 2 16,7 0 0,-7 0 24,5 0 8,-8 0-120,3 0 88,6 0-32,-7 0-8,8 0 8,-8 0 24,7 0 8,-9 0-88,3 1 56,5 0 0,-5 0-23,4-1 15,-5 1 8,1-1-72,-3 0 16,8 0 32,-5 0 8,6 0-8,-8 0 72,8 0-72,-7 0 0,-2 0-32,7 0 24,-4 0 8,5 0 16,-6 0-32,7 0-8,-7 0 8,-2 0-16,8 0 16,-5 0 0,4 0 0,-5 0 16,5 0-8,-5 0-8,-2 0-16,9 0 32,-8 0-16,7 0-16,-6 1 16,1-1 0,-1 0-16,-2 0 0,9 0 0,-6 0 0,4 0 24,-5 0-24,1 0 32,5 0 0,-8 0-32,2 0 0,5 0 16,-5 0 0,6 0-16,-6 0 16,5 0 8,-7 0-24,2 0 32,5 0-16,-4 0 0,5 0-16,-6-1-16,6 1 32,-8 0-16,2 0 32,0 0-24,8 0 24,-8 0-16,6 0-32,-6 0 64,-2 0-48,7 0 16,-5 0 0,1 0-16,5 0-16,-6 0 32,6 0 8,-8 0-24,2 0 16,0 0-16,6 0 0,-6 0 16,1 0-16,4 0 16,-7 0-16,2 0 0,5 0-16,-5 0 32,1 0-16,4 0 32,-5 0 0,-2 0-32,3 0-32,5 0 48,-7 0-48,2 0 48,5 0 16,-7 1-32,-1-1 0,3 0 24,0 1-48,5-1 8,-7 0 16,2 1 0,0 0 32,-3-1-32,7 0 0,-5 1 0,1-1-16,5 0-16,-7 1 48,2-1 0,-3 0-16,8 1 40,-6 0 8,0-1-64,7 0 32,-7 0-48,0 0 48,-2 0-16,8 0 0,-6 0 0,0 0 16,1 0-16,5 0 0,-6 0 0,-2 0 0,2 0 0,1 0 0,5 0 16,-6 0 16,0 0-64,6 0 32,-8 0 0,2 0 0,0 0 16,1 0 0,5 0 0,-6 0-32,0 0 16,-2 0 0,8 0 16,-6 0-16,0 0 8,6 0-16,-6 0 8,1 0 0,-3 0 0,8 0 0,-6 0 8,1 0-16,5 0 16,-5 0-8,0 0 16,-3 0-16,7 0 0,-5 0-16,0 0 16,0 0 0,0 0 16,1 0 0,-3 0-16,8 0 0,-6 0 0,0 0 16,1 0-16,0 0 0,4 0 0,-7 0 0,2 0 16,1 1 0,0 0 0,0 0-16,5 0-16,-6-1 16,-2 0 0,2 1 16,1 0 0,-2-1-16,2 1-16,6 0-16,-8 0 32,-1-1 0,3 1 0,0 0 32,0-1-16,4 0-16,-5 0 0,0 1 0,-2-1 0,3 0 0,4 0 0,-5 0 16,1 0 0,0 0-32,4 0 0,-7 0 16,3 0-16,4 0 32,-7 0 0,3 0-16,0 0 16,-3 0-16,3 0 8,4 0-8,-5 0 0,1 0-24,0 0 8,4 0 32,-7 0-16,2 0 24,0 0 24,1 0-32,-1 0-48,1 0 32,-3 0 0,3 0 0,-3 0 0,3 1 16,0-1 16,-1 0-48,1 1-16,5-1 16,-6 0 32,-2 0-16,1 0 16,2 0 0,0 0 0,-1 0-48,1 0 32,-1 0-16,-2 0 16,8 0-16,-8 0 32,3 0 0,0 0 0,-1 0-32,-2 0 16,8-2-16,-8 2 0,3 0 48,-2-2-16,2 2 0,0 0-48,-3 0 32,3 0-16,-3 0 16,3 0 0,-1 0 0,6 0 32,-5 0-32,-1 0 0,-2 0 0,3 0 0,0 0 16,4 0-16,-5 0 16,0 0-16,-2 0 0,3 0 0,-3 0 0,3 0 16,4 0-32,-7 0 0,3 1 48,0-1-48,-3 0 16,3 0 16,-3 0-16,2 0 16,1 0-48,0 0 32,0 1 0,0-1-32,-3 0 32,7 0 0,-7 0 0,0 0 16,3 0 0,0 0 16,-1 0-32,0 0-32,-2 0 32,3 0-48,-3 0 48,3 0-32,0 0 64,-1 0 0,0 0-16,1 0-48,-3 0 32,3 0-16,-3 0 16,3 0 16,0 0 0,-1 0 0,1 0-16,0 0-32,-3 0 32,3 0-16,-3 0 16,2 0 16,0 0 0,1 0 0,0 0-16,-1-2 16,1 2-16,-3 0 0,2 0-32,0-2 16,0 2 48,1 0-32,0-2 16,-1 2-48,-2 0 32,2-1-48,1 1 32,-1 0 32,1 0 48,0 0-48,-3 0-16,2-2-16,-2 2 16,3 0 0,0 0-16,0 0-16,0-2 80,-1 2-48,-2 0 0,3 0-16,-3 0 16,3 0 32,0 0-16,0 0-16,-1 0 0,6 0 0,-8 0 0,2 0 0,1 0 0,-1 0 0,0 0-16,0 0 32,0 1-32,-2-1 16,3 1 0,0-1 0,-1 0-16,1 0 16,-1 1 16,0-1 0,-2 0-16,3 0 0,-1 0-16,1 0 16,-1 0 16,1 0 0,-1 0-16,-2 0 0,2 0-16,0 0-32,1 0 48,-1 0 0,1-2 32,-1 2-32,-2 0 0,3 0 0,-2-2-16,2 2 16,-1 0 32,1-2-16,0 2-16,-3 0 0,2 0 0,1 0-16,0 0 0,0 0 32,0-2-16,-1 2 0,-2 0 0,3 0 16,0 0-32,-1 0 16,0 0-32,1 0 48,-1 0-32,-2 0 16,3 0 16,-1 0-16,0 0 0,1 0 32,-2 0-16,2 0-16,-3 0 0,3 0-16,0 0-16,0 0 48,-1 0 0,1 0-32,-1 0 0,-2 0 16,3 0-32,0-2 16,0 2 48,-1-2 0,1 1-16,-1 1-32,-2 0 16,3 0-16,0-2 0,-1 2 16,1-2 0,0 0 32,0 2 0,-3 0-32,3 0 0,-1 0 0,1-2-16,0 2 0,0 0 48,0 0-8,-3 0-24,2 0 16,1 0-16,-1 0-32,1 0 24,0 0 8,-1 0 24,-2 0-24,2 0-16,1 0 8,-1 0-24,0 0 32,1 0 32,-1 0-32,-2 0 0,3 0 8,0 0-16,0 0-8,0 0 16,-1 0 0,1 0 16,-3 0-16,3 0 0,0 0 8,-1-2-8,0 2-8,1 0-8,0 0 16,-3 0 0,3 0 0,0 0-16,-1 0 32,1 0-32,0 0 0,0 0 16,-3 0 0,2 0 0,0 0 16,1 0 0,0 0-32,-1 0 48,1 0-48,-3 0 16,1 0 0,1 0 0,1 0-32,0 0 48,0 0-16,0 0 16,-3 0-16,1 0 16,1 0-16,1 0 0,0 0 0,0 0-16,-1 0 16,-2 0 0,2 0 16,0 0-16,1 0 0,-1 0-16,1 0-16,-2 0 48,-1 0-16,3 0 16,-1 0-16,1 0 0,-1 0 0,0 0-16,0 0 48,-2 0-32,3 0 8,-1 0-8,1 0 0,-1 0-24,1 0 24,-2 0 16,-1 0-16,3 0 8,-1 0-8,1 0-8,-1 0 8,0 0 0,0 0 40,-2 0-40,3 0 32,0 0-48,-1-2 16,1 2-32,-1 0 8,0 0 24,-2 0 0,2 0 0,0 0-16,1 0 16,-1 0 16,0 0-16,-1 0 24,-1 0-24,2 0 16,1 0-16,5 0-16,-8 0 0,1 0 8,2 0 16,-3 0-8,2 0 48,1 0-64,0 0-16,-1 0 32,1 0-8,0 0 32,-3 0-24,3 0 16,0 0-48,-1 0 8,1 0 8,-3 0 32,3 0 0,-3 0-16,3 0 24,0 0-8,5 0-32,-6 0 48,0 0-48,-2 0 16,2 0 0,0 0 16,0 0-32,0 0 0,1 0 16,0 0-16,-3 0 16,2 0 0,1 0 32,-1 0-32,0 0 0,0-1 0,0 1 0,-2 0 0,3 0 32,-2-2-32,1 2-16,-2 0 0,2 0 16,-2 0 0,2 0-16,0 0 32,1 0-16,-1 0-32,1 0 48,-1 0 0,-2 0-16,2 0 16,0 0-16,0 0 0,0 0 16,0 0 0,0 0-16,-2 0 0,2 0 0,0 0-32,0 0 16,1 0 16,-2 0 0,2 0 16,-3 0-16,2 0 0,0 1 0,0-1 16,0 0-32,1 0 32,-2 0-16,-1 0 0,2 0-16,0 0 32,0 0-32,0 0 16,0 0-16,0 0 16,-2 0 0,2 0 32,0-2-32,0 2 0,1 0 0,0-2-16,-1 2 0,-2 0 16,1 0 16,1-2-32,0 2 32,0 0-16,0-2 16,0 2-16,-2 0 0,2-2 0,-1 2 0,1 0-16,0-2 32,0 2-32,0 0-32,-2 0 48,2 0-8,0-1 32,0 1-24,0 0 16,0-2-16,0 2-32,-2 0 32,2 0 32,1 0-16,-1 0 0,-1-2-64,1 2 32,-2 0 16,2 0 16,0 0 0,0 0-16,0 0 16,1-2-32,-2 2 0,-1 0 16,3-2 48,-1 2-48,0-2 0,0 2 0,0 0 0,-2 0 0,1-2 0,-1 2 0,2 0-16,0-1 32,0 1 0,0 0-16,0-2 0,-2 2 0,2 0-16,-2 0 16,2 0 16,-1 0 0,1-2-16,0 2-32,-2 0 16,0 0 16,3 0 16,-1 0 32,0 0-48,0-2 16,-1 2-48,-1 0 32,0 0-16,0 0 32,2 0-16,0 0 16,0 0 0,0 0-48,0 0 32,-2 0 0,0 0-32,2 0 32,-1 0 16,1 0-16,0 0 16,0 0-16,-2 0 0,2 0 0,-2 0 0,2 0-16,0 0 16,-1 0 0,1-2 0,0 2-32,-2 0 32,2 0 16,0 0-32,0 0 16,0 0 48,-2 0-48,2-2 0,-1 2 32,1 0-64,0 0 32,0 0-16,-2 0 16,2 0 16,-2 0-16,2 0 0,0 0 16,-1 0-16,-1 0-32,2 0 32,-2 0 0,2 0 0,0 0 16,0 0 16,0 0-64,-2 0 16,0 0 16,2 0-16,-1 0 0,1 0 32,0 0 0,-2 0 0,2 0-16,-2 0 0,2 0 32,-2-2-48,2 2 16,-2 0 16,2 0-32,-2 0 0,0 0 16,2 0-32,-1 0 48,-1 0 0,2-2 0,-2 2 0,0 0-16,0 0-32,2 0 32,-2 0-16,2 0 48,0-1-32,-2 1 0,0 0 16,2 0-48,0 0 48,-1 0-32,-1 0 48,0 0-32,2 0 0,0 0-16,-2 0 0,2 0 0,-2 0 32,2 0 16,-2 0-32,0 0 16,2 0 0,-2 0-48,2 0 16,-1 0 32,-1 0-16,2 0 16,0 0-16,0 0 16,-2 0-16,2 0 0,-2 0-16,2 0 0,0 0 16,-2 0 0,2 0 0,-2-2 0,1 2 32,-1 0-24,2 0-8,-2 0 0,0 0 16,2 0-72,-2 0 40,2 0 32,-2 0 24,0 0-40,2 0 0,-2-2-40,2 2 80,-2 0-24,0 0-16,2 0-40,-2 0 8,0 0 16,0 0 64,0 0-8,0 0-24,0 0-16,0 0 16,0 0-48,0 0 48,0-2-48,0 2 48,0 0-16,1 0-40,-1 0 8,2 0-48,-2 0-120,0 0-128,0 0-144,0 0 472,0 0-624,0 0-249,0 0-423,-1 0-648,1 0-849,-1 1-880,1-1 3673,-1 1-5185,1-1-1328,0 1 1128,0-1 5385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9:20.430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15 2532 384,'0'0'0,"-1"0"928,0 0-256,0 0-48,1 0-624,-1 0 632,0 0 16,0-2 48,0 1 17,0 1-33,-1-2-80,2 2-600,-1-2 584,0 2-8,1-2-40,-1 2 8,1 0-32,-1 0-31,1 0-481,-1-2 448,1 2-32,0-2 0,0 0 40,0 2 40,0-1 56,0 1-552,0-2 560,0 0 48,0 0-31,2 0 15,-2 0 32,2 0 0,-2 2-624,0-1 624,0-1 40,2 2-32,-2-2-15,0 2-9,0-2-80,0 2-528,0-2 520,0 0-64,0 0-64,0 0-40,0 0-40,0-1-24,0 3-288,2-3 296,-2 0-48,0 0-24,2 1-48,-2-6-16,0 6-7,0 2-153,2-2 152,0-6-8,0 6-32,1-5-16,-1 5-24,-2-6-8,0 8-64,0-1 80,0-8 8,3 6-8,-1-4-40,-1 4 0,1-5-8,-2 8-32,2-2 56,-2-6 24,0 6 16,2-7 0,-2 7 8,0-7 16,0 9-120,0-2 144,0-5 8,0 5 32,0-1-16,0 0 16,0-4-8,0 7-176,0-2 152,-1-1-8,1 0-16,-1 1 16,1-1 0,-1-5 0,1 8-144,-1 0 136,1-2-24,-2-6-40,2 6-8,-1 0 8,0-1-32,1 3-40,-1-9 72,0 7-8,1 0-40,0-6 8,0 6-32,0-6 32,0 8-32,-1-3 56,1-6-16,-1 6-8,0-7 0,1 7-48,0-8 16,0 11 0,0-3 16,-1-7 8,1 7 24,0-8-48,0 8-16,0-6-16,0 9 32,0-3-40,0-5 72,0 6-8,2-7-24,0 6 16,-2-5-16,0 8 0,0-2-16,0-5 64,0 5-16,0-6-24,0 7 40,0-2-48,0 3 0,0-3 0,0-4 16,0 5-16,0-1-16,0 0 32,0-4 0,0 7-16,0-2 8,0-1 8,0-4-32,0 5 16,0-1-8,-1-6 16,1 9-8,0-1 32,0-2-16,0-6-16,0 7 0,0-6-32,0 5 16,0 3 16,0-7 0,0 5 16,-1-6 16,1 6-16,0-6-32,0 6 0,0 2 16,0-2 0,0-1 48,-1-5-8,1 6-7,-1 0-17,1 2-16,0-3 0,0 3 0,0-3 0,0 0 16,0 1 24,0-6-24,0 8 40,0-3-56,0 3 0,0-2 32,0-6-32,0 6-16,0 0 64,0 0-8,0 2-40,0-9 16,0 9-16,0-2-16,0 0 16,0-8-8,2 8 8,-2 0 40,0 2-40,0-10 16,0 10-16,0-2 16,2-6 0,-2 6-16,0-1 16,0 1 8,0 2-24,0-8 16,0 8-16,0 0 16,0-3 72,0-4-40,0 5 24,0-1 8,0 3-80,0-7 56,0 7-56,0-2 80,-1-1-24,1 0-8,0-4-64,0 7 48,0 0-32,0-3 24,0 3-24,0-3 16,-1-4 16,1 5-64,0-1 48,0 0 16,0-4-32,0 7 0,0-2 32,0-1-48,0 0 16,0 1 40,0-6 8,0 6-48,0 2 0,0-2 0,0-7-32,0 7 64,0-5 32,-1 5-24,1 2-40,-1-8-24,1 8 24,0-3-32,-1-5 16,0 6 32,0-7 56,0 6-56,1 3-16,0-9 16,0 6-16,-1-5 16,1 6-16,0-1-16,-1-5 16,1 8 0,-1 0-32,0-3 32,0-4 32,0 7 16,1-3-48,0 0 16,0 3-16,-1-3 0,0 0 0,0 1 8,0-6-8,1 8 16,0-3-16,0 3 0,0-8 0,0 6 0,0-1-24,0-6 32,0 6 8,0-4 0,0 7-16,0-3 16,0-6-48,0 6 16,0-6 16,0 7 48,0-8-32,0 10-16,0-3-16,2-6 16,0 6 0,-2-5 32,0 6 16,0-5-32,0 7-16,0-2 8,0-6 8,0 6 0,2 0 16,-2-1-32,0 0 16,0 3-16,0-7 48,0 5-16,0-1-24,2-4-8,-2 5-24,0-1 24,0 3 0,0-8 16,0 7 24,0-2-72,0 0 64,0-5-32,0 6 16,0 2-16,0-8 48,0 5-32,0-4-32,0 5 16,0-6 16,0 5 16,0 3-32,0-9 0,0 6 0,0-8-32,0 8 32,0-6 16,0 6 0,0 3-16,0-10 0,0 7-16,0-6 16,0 7 0,0-6 0,0 6 16,0 2-16,0-3 0,1-5 0,-1 6 16,0-1-8,0-4-8,0 5 0,0 2 0,0-3 16,0 0 16,0 1-16,2-6-32,-2 6 0,0 0 0,0 2 16,0-8 32,-1 6 0,1-1-48,0-4 16,0 5-16,0-1 16,0 3 0,0-7 16,0 5 16,0-5-64,0 5 32,0-6 0,0 6 0,0 2 0,0-1 48,0-2-48,0-5-96,0 6 40,0 0-24,0-6 8,0 8 72,0-2 24,0 0 24,0-7 0,-1 7 0,1-1-8,0 1-24,0 2-16,0-3 0,0-5 16,0 7-32,0-1 16,0-1 32,0 0 0,0 3-32,0-7 16,0 7 0,0-3-48,0 0 0,0-4 16,0 5 32,0 2-16,0-2 64,-1-1-48,1 0-32,0-4 0,0 5 0,0-1 32,0 3-16,0-7 48,0 5-40,0-1-8,0-4 0,1 5 0,-1-1-8,0 3 8,0-8 0,0 6-16,0-1 16,0-5 24,0 7-24,2-2-8,-2 3 8,0-8-32,2 6 48,-2 1 0,0-2 24,0 0-24,0 0-32,0 3 16,2-3-16,-2 1 0,0-1 64,0 1-32,0 0 16,0 0-16,0 2-16,0-3 0,0 2 16,0-1-16,0 0-16,0 0 32,2 0-16,-2 2 0,0-3 32,0 1 0,2 1-48,-2-2-16,0 1 16,0-1 16,0 3 0,0-3 48,0 1-8,0-1-40,0-5-16,0 6-8,0 0 40,0 2-16,0-8 0,0 6 24,2-5 8,-2 5-32,0-1-16,0 0-24,0 3 40,0-7 0,0 5 24,1-1 8,-1 1 0,0-6-48,2 6-32,-2 2 48,0-3-24,0 1 48,0-6 8,0 8-16,0-3-16,0 1-16,0 2 16,0-3-16,0 0 32,0 0-16,0 1 16,0 0-16,0 0 0,0 2 0,0-3 16,0 0 0,0 1-48,0-1 32,0 1 0,0-1 0,0 3 0,0-3 32,0 0-16,0-4-48,0 5 16,0-1 16,0 0-16,0 3 16,0-7 48,-1 5-16,1-1 0,0-5-32,0 6-48,0 2 48,0-7-48,0 7 48,0-2 0,0-1 16,0-5 32,0 7-48,0-1-32,0 2 32,0-3-32,0 3 32,0-3-16,0 0 32,-1 0 32,1 1-48,0-1 0,0 3 0,0-3 0,0 3 0,0-3-32,0 1 48,0 1 0,-1-1-16,0 0 16,1 0 16,0 2-32,-1-2 0,1 0-32,0 0 32,-1 1 0,1-1 16,0 2-16,-1-2 48,1 2-48,0-3 8,0 0-32,0 0 8,0 1 0,0-1 0,-1 0 48,1 3-32,0-7 0,0 5-16,0-1 16,0-5-16,0 7-16,0-2 32,0 3 0,0-8 0,0 6 0,0-5 32,2 7 0,-2-3-80,0 0 16,0 3 32,2-7-16,-2 7 48,0-3-16,0 1 32,0 0-32,0 2-16,2-1-48,-2 1 48,0-2 0,0 0 0,1 0-16,-1 0 48,0-1-16,0 3-16,2-2-32,-2 2 32,0-2 0,2-1-32,-2 1 32,0-1 48,0 0 0,0-4-40,0 7-8,2 0-24,-2-3-24,0-4 32,0 5 32,0-1 32,0 3-48,0-8 16,0 8-16,0-2-16,0-1 32,0-4-8,0 5-8,0-1 16,0 3-16,0-3-16,0 3 16,0-8-56,0 6 40,0-1 0,0 0-16,0 0 0,0 3 32,0-2 0,0 2 0,0-3-16,0-5 32,0 8 80,0-2-40,0-1 8,0 0-16,0 3-48,0-3-32,0 1 32,0 0 32,2-1 0,-2 0-48,0 3 16,0-3 16,0 3-16,0-3-48,0-4 48,0 7 16,0-3-16,0-5 16,0 6-48,0 2 32,0-3-48,0-4 16,0 5 48,0-1 32,0-4-16,0 7-32,0-2-16,0 2 16,0-3-32,0-5 0,0 7 16,0-2 48,0-5 16,0 8-48,0-2-16,0 0 16,0-6-32,0 6 16,0 0 16,0-1 0,0 3 0,0-3 16,0-4-16,0 7 32,0-3-16,0 0-32,0 1 16,0 2 0,0-3 0,0 0 0,0 1 32,0-1-48,0 0 0,0 0 16,0 3 0,0-3 16,0 1 0,0 0 0,0-1 0,0 0-48,0 0 32,0 3 0,0-7 0,0 7-32,0-3 32,0 0-32,0 1 32,0-6 32,0 8-32,2-2 32,-2 0-32,2 0 0,-2-1-16,0 0 32,0 0 16,0 3-32,0-3 0,0 1-16,0-1-32,0 0 48,0 0 16,0 1 16,0 2-32,0-1 16,0-1-32,0-1 0,0 1 0,1 0 0,-1 0 0,0 2 16,0-2 16,0 0-16,0 0 16,2-1 16,-2 0-32,0 0 16,0 3-16,0-2 0,0-1-16,0 0 16,0 0-32,0-4 32,0 5-16,0 2 16,0-3 0,0 0 16,0-5-16,0 6 16,0-1-16,0 0 16,0 3-16,0-7-16,0 5 16,0 0-16,0-1 16,0 1 16,0-1 0,0 3-16,0-3 0,0 0-32,0 1 0,0 0 32,0 0 16,0-1 16,0 3-32,0-2 32,0-1-32,0 1-32,0 0 0,0-1 16,0 0 0,0 3 16,0-3 64,0 0-48,0 1-32,0-6 0,0 8-16,0-3 32,0 3 0,0-2 32,0-1 16,0-5-64,0 7-32,0-1 32,0-1 0,0 3 16,0-3 64,0 1 0,0-1-48,0 2-16,0-1-48,0 0 32,0 2 16,0-2-16,0 0 16,0 0 0,0 0 0,0 1 16,0 1-16,0-2-16,0 2-16,0-2 32,0 2-16,0-2 48,0 0-16,0 2-16,0-2-16,0 0 16,0 0-16,0 1 16,0-1 32,0 0-32,0 2 0,0-3 16,0 0-32,2 0 0,-2 1 0,0-1 0,0-5 16,0 8 0,0 0 16,0-2 0,0-6-32,0 6 0,0 0 32,0-6-32,0 8 16,0 0 32,0-3-16,0 0-32,2-4 16,-2 7-16,0-3-16,0 3 32,2-3-16,-2 2 48,0-2-16,0 0-16,0 1 0,0 0-32,0 2 32,2-2-16,-2 2 32,0-1 16,0-1-16,0 0-16,0 2-32,0 0 32,2-2-16,-2 0 16,0 2 32,2-2-16,-2 0-16,0 0 0,0 2 0,0-1 16,1-1-32,-1 0 16,0 0-16,0 0 0,0 0 48,0 2-32,2-2 16,-2-1 16,0 1-48,2-1 0,-2 1 0,0 0 0,0 2 16,0-2 0,0 0 32,0 0-48,2 0 0,-2 0-16,0 2 32,0 0 32,0 0 0,0-2-32,0 0 0,0 2-16,0 0 0,0 0 16,0-2 0,0 2 16,0 0 32,0 0-32,0-1-48,0-1 0,0 2 32,0 0-32,0-2 32,-1 0 48,1 2 0,-1-3-64,0 0 0,1 3 16,0-2-48,0-1 48,0 1 16,0-1-16,0 0-64,0 1 8,0 2 56,0-2-80,2 0 0,0 0 80,-2 0 16,0 0 16,0 0 16,0 2-48,0-1 80,0-1-72,0 2 24,0-2-32,2 0-16,-2 2 0,0 0 16,0-2 16,0 2 0,0 0-32,2 0 0,-2 0 32,0 0-16,0 0-16,0-2 32,0 2 0,0 0-16,0 0-16,0-2 16,0 1 16,0-1 0,0 0-16,0 2 0,0 0-16,0-2-16,0 0 32,0-1 16,0 0 16,0 1-32,0 2 0,0-3 16,0 1-32,0 0 16,0 0-16,0 0 0,0 2 16,0-1 16,0 1 16,0 0-96,0-2 40,0 2 24,0 0-16,0-2 48,0 2-8,0 0-24,0-2-16,0 2 32,0-2 16,0 0 0,0 2-64,0 0 32,0-2-48,0 1-8,0 1 88,0-2-16,0 0 8,1 0 8,-1 2-32,0-2-48,0 0 40,0 0 16,0 0 8,0 1 48,0-1-48,0 2-16,0 0-16,0-2 16,0 0-48,0 0 48,0 2 16,0 0-16,0-2 0,0 0 0,0 2 32,0 0-32,0 0-32,0-1 32,0 1 32,0 0-64,0 0 64,0 0-64,0 0 32,0-2-32,0 2 48,0 0-32,0-2 32,0 2 0,0 0-32,0 0 16,0-2-16,0 0 16,-1 0 16,1 0 16,0 2-32,0-1-32,0 1 32,0-2-40,0 0 24,0 0 56,0 0-24,0 0 16,0 0-48,0 2 16,0 0-48,0-2 48,0 1-8,0-1 16,0 2 8,0 0-40,0 0 24,0-2-16,0 2 40,0 0-8,0 0-56,0 0 40,0 0 16,0 0-32,0 0 0,1 0 56,-1 0-40,0 0-24,0 0 48,0-2-64,2 2 8,-2 0 96,0 0-56,0 0-8,2-2 16,0 0-16,-2 2 0,0 0-24,0 0 24,0-2 0,0 2 8,0-1 24,0 1-48,2 0 32,-2 0-16,0 0 0,0 0-16,0 0 48,0-2-48,0 2 32,0 0-16,0 0-16,0 0-16,0 0 64,0 0-16,0 0-16,0 0 16,0 0-48,0 0 16,0 0 32,0 0 0,0 0-16,0 0 16,2 0-32,-2 1 0,0 0 32,0-1-48,0 0 32,0 0-24,0 0 8,2 0 0,-2 1 16,0-1-48,0 0 0,0 0 48,0 0-88,0 0-40,2 0 40,-2 0-80,0 0-16,0 0-80,0 0 264,1 0-296,-1 0-80,2 0-64,-2 0-57,2 1-47,-2 0-72,0-1 616,2 1-688,-2 2-168,2-1-336,0 1-441,0-1-399,-1 1-409,-1-3 2441,2 3-2808,0 5-505,0-7-480,1 2-2744,-3-3 6537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9:17.284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7 46 968,'0'0'0,"-1"0"976,0-2-408,-1 2-128,2 0-440,-1-2 496,1 0 136,-1 0 105,1 1 23,0-1-16,-1 0-96,1 2-648,0-2 608,0 0-32,0 0-32,0 2 24,0-2 1,0 2-17,0 0-552,2 0 552,-2 0-24,0 0-16,2 0-16,1 0 24,-1 1-24,-2-1-496,3 1 488,0 1-31,0 1-25,0 0 8,-2-1 8,2 2 24,-3-4-472,3 3 440,4 0-24,-5 0-24,0-1-24,1 1-16,-3-3-352,3 3 376,-3-3-376,3 2 337,4-1 31,-7 0-40,3 0-48,4 0 16,-7-1-8,0 0-288,3 0 280,5 0 16,-8 0-64,2 0 16,1 0-8,-3 0-240,8 0 256,-8 0-256,1 0 248,2-2 0,5 0-32,-6 0-16,0 0-16,-2 2-184,9-2 176,-9 2-176,0-2 193,3 0-1,4 2 8,-5-1 8,1 1 0,-1 0-32,-2 0-176,3 0 168,0-2-16,0 2-24,0 0 24,-1 0-16,1 0 24,-3 0-160,3 0 120,0 0-16,0 0-24,-1 0-48,1 0 40,0-2 0,-3 2-72,3-2 96,0 2 8,4-2-64,-7 0-8,3 0 32,-3 2-64,3-1 88,-3 1-88,7-2 120,-7 2 8,3-2-56,4 0 0,-7 0-48,0 2-24,3-2 48,-3 2-48,3 0 72,0-2 32,0 2 24,5-1-72,-8 1 16,0 0-72,3 0 120,-1 0-80,0 0 48,1 0 32,0 0-80,0 0 48,-3 0-88,3 0 80,-2 0-40,1 0 24,1 0-24,0 0-8,-1 0 8,-2 0-40,3 0 80,-1 0-23,0 0-25,1 0-48,-1 0 32,1 0-16,-3 0 0,2 0 56,1 0 0,0 0-56,0 0 0,-1 0-8,0 0-8,-2 0 16,2 0 16,1 0-8,0 0 24,0 0 0,0 0-16,4 0-32,-7 0 16,2 0-16,1 0 48,-1 0 56,1 0-88,0 0 16,-3 0-16,2 0 0,0 0-48,1 0 96,-2 0-8,2 0 24,0 0-24,-3 0-40,2 0-8,0 0 8,0 0 8,0 0 8,1 0 16,0 0 32,-3 0-64,3 0 8,-1 0 24,0 0-16,0 0-48,1 0 16,-1 0 16,-2 0 0,2 0 32,1 0 32,-1 0-24,0 0-40,1 0-16,0 0 8,-3 0 8,3 0 0,-1 0 8,1 0 24,0-2-16,0 2 0,0 0-32,-3 0 16,2 0-16,1 0 16,0 0 0,0-2 32,0 2-16,-1-2-16,-2 2 0,3 0-16,0 0 16,0 0 16,0 0 24,-2 0 8,2 0-32,-3 0-16,3 0-32,-1 0 16,0 0 96,0 0 8,-1 0 16,2 1 0,-3-1-104,2 0 16,0 1-32,1-1 8,-1 0-8,0 1 16,0-1 16,-2 0-16,0 1 56,2-1-56,1 0-16,-1 0 0,1 0-8,-1 0 64,-2 0-40,2 1 80,1-1-24,-1 0 24,1 1-40,0-1-40,-1 0 0,-2 0 0,3 1-24,5 0-8,-8 0 32,2-1 48,1 1-24,0-1-24,-3 0 0,2 1-24,0 0-8,1-1 48,-1 0 24,1 1-8,0-1-88,-3 0 56,3 0-112,-1 0 24,-1 1 24,1 0 112,0 0 40,0-1-56,-2 0-32,2 0 16,0 0-48,0 0-8,0 0 40,0 0 8,-2 0-8,2 0 16,-2 0-16,2 0 16,0 0 0,0 0 0,0 0-16,-1 0-32,1 0 16,-2 0 16,3 0 32,0 0 32,-1 0-32,1 0-24,-2 0-8,1 0-8,-2 0 8,3-2 8,0 2 24,-1 0-16,0 0 16,-1 0-16,2 0-64,-3 0 48,3 0-32,-1 0 16,1 0 32,-1 0 48,0 0-32,1 0-64,-3 0 32,2 0-32,1 0-56,-1 0 56,0 0 80,0 0-80,0 0 48,-2 0-16,3 0 16,0 0-32,0 0 32,-1 0-16,1 0 0,0 0 16,-3 0-16,2 0 8,1 0 8,-1 0-56,1 0-40,0 0 32,0 0 80,-3 0-32,3 0 0,-1 0 32,1 1-32,0 0-48,5 0 32,-8-1 16,0 0 16,0 0-32,3 1 16,5 0 16,-8 0 16,2-1-64,-1 1 48,1 0-16,-2-1 0,2 1-56,1 0 56,0 0 0,-1-1 16,0 1 24,1 0-40,-3-1 0,3 1-16,0 0 0,-1-1 16,0 0 0,0 0 48,0 0-32,-2 0-16,2 0-16,1 0 0,-1 0-16,0 0 24,-2 0 16,0 0 8,0 0-16,2 0 32,0 0-32,8-2-32,-10 2 16,0 0 8,0 0 8,2-2 24,-2 2-24,3 0 64,0-2-32,4 2-64,-7 0-16,2 0 32,-2 0 16,2 0 32,-2 0-32,2 0 16,1 0 16,0 0-64,-2 0 0,1 0 32,1 0-16,-3 0 16,2 0 0,0 0 32,0 0-16,0 0 32,1 0-32,-1 0-16,-2 0 0,2 0-32,0 0 16,1 0 0,-1 0 48,0 0-16,1 0-32,-3 0 16,2 0-16,0-2-48,1 2 48,-2 0 32,2-1 0,-1 1 64,-2 0-80,2-2 16,1 0-16,0 2-32,-1 0-16,1-2 16,-1 2 32,-2 0 0,3 0 16,0 0 0,-1 0-48,1 0 16,-1 0 48,0 0-32,-2 0 0,3 0 64,-1 0-48,-1 0-32,1 0 16,0 0-32,-2 0 32,2 0 32,-2 0-32,2 0-16,0 0 48,0 1 0,-1-1-48,1 0 16,-2 0 0,2 0-48,-2 0 48,2 0-48,-2 0 32,2 0 32,0 0 16,0 0-16,0 0 0,-2 0-16,1 0-16,2 0 0,-1-2 32,0 2 0,0 0-16,0 0 32,-2 0-32,2-2 0,-1 2 0,2-2-32,-1 2-16,0-2 48,1 2 48,-3 0-48,2-1 56,-1 1-56,1 0-24,0 0-40,0 0 96,-2 0-32,2 0 48,-2 0-48,2 0 40,0 0-24,-1 0-64,1 0 8,0 0 24,-2 0 16,2 0-16,-2 0 16,2 0 16,0 0 0,0 0 24,0 0-40,-1 0-8,1-2-40,-2 2 48,2 0-64,0 0 128,0 0-8,1 0 40,-2-2-64,-1 2-32,2 0-16,-2 0 16,3 0-16,-1 0 0,0-2 32,0 2 0,0 0-16,-2 0 0,1-2 16,-1 2-16,2 0 16,1 0-64,0 0 32,-1 0 0,1 0 32,-3 0-16,1 0 48,-1 0-48,3 0 16,0 0-16,-1 0-32,0 0 0,1 0 32,-3 0 0,1 0 16,-1 0-16,2 0 32,1 0-16,0 0-32,0 0 16,-1 0-48,0 0 16,-2 0 32,3 0 0,0 0 32,0 0 16,0 0-32,-1 0-48,-2 0 32,2 0-32,1 0 48,0 0-16,-1 0 64,0 0-56,1 0-48,-3 0 40,2 0-32,0 0 0,0 0 32,0 0 32,0 0-16,-1 0-48,-1 0 32,2 0-32,0 1 48,0-1-16,0 1 64,0 0-32,0 0-24,-2-1-8,2 1 32,1 0-16,-1 0-16,0 0 0,1-1-48,-1 0 48,-2 0 0,2 0 16,0 1-32,0-1 32,1 1-40,0 0 8,-1-1 0,-2 0 16,3 0 0,-1 0 16,0 1-32,1-1 48,0 0-32,4 0-32,-7 0 32,2 0 0,0 0 16,0 0-32,0 0 56,0 0-24,1 0-72,-3 0 56,3 0-16,0 0-16,-1 0 16,0 0 80,0 0-32,1 0-32,-3 0 0,3 0-32,0 0 0,-2 0 16,2 0 48,-1 0-32,0 0 32,-2 0-32,3 0 88,-1 0-72,0 0 32,0 0-16,0 0-48,0 0 56,-2 0-40,2 0 32,1 1-16,-1-1-16,0 1-32,1 0 0,-3-1 32,3 1 0,0-1 0,-1 1 16,0 0 0,0-1-32,1 1 32,0-1-48,-3 0 32,3 0-24,-2 0 8,1 0 32,0 1 8,1-1 8,0 0-48,-3 0 16,2 0-40,0 0-8,0 0 64,0 0 16,0 0-8,1 0 24,-3 0-48,2 0-72,0 0 40,-1 0 32,1 0 0,1 0 32,-1 0 8,-2 0-40,3 0-16,0 0-8,-2 0 8,2 0 0,-1 0 48,0 0-8,-2 0-24,2 0 0,1 0 16,-1 0-56,1 0 24,-1 0 32,0 0-16,-2 0 0,3 0 24,-1 0-24,0 0-24,1 0-8,0 0 16,4 1 0,-7-1 16,0 0 16,2 1 0,1-1 0,0 0 24,0 0-64,-1 0-8,-2 0 32,2 0-32,0 0 0,0-2 48,0 2 32,1 0-32,-1-2-16,-2 2 0,3 0-32,0-2 0,-1 0 16,0 2 32,0 0 16,0-2 0,-2 2-32,2 0 40,1 0-48,-1-2 8,0 2-32,0 0 64,0 0-8,-2 0-24,2 0 16,1 0 0,0 0-88,-1 0 24,0 0 0,0 0 80,-2 0-32,1 0 32,2 0-16,0 0-16,0 0-48,-1 0 16,0 0 16,-2 0 16,1 0 32,1 0-16,1 0 16,0 0-32,-1 0-16,1 0 16,-3 0 0,1 0-16,1 0 16,0 0 16,0 0-16,0 0-16,-2 0 16,2 0-16,-2 0 16,2 0-16,0 0 0,0 0 64,-2 0-32,2-2-16,1 2 16,-3 0-16,3 0 0,-1 0-16,0 0-16,0 0 0,0 0 80,-2 0-48,2 0 32,1 0-48,0 1 0,-1-1-32,0 1 80,0 0 0,-2-1-32,2 0 48,1 1-24,-1-1-96,1 1 56,0-1-16,-1 1 16,-2-1 16,2 1 32,0-1-32,0 1 0,1-1-32,0 0 16,-1 0 0,-2 0 16,2 0 32,0 0 16,0 0-48,1 0 16,0 0-32,0 0-16,-3 0 32,3 0 0,-1 0-16,1 0 0,0 0 32,0 0 0,4 0-16,-7 0 0,2 0 0,0 0 0,0 0-48,0 0 48,0 0 32,-1 1-16,-1-1-16,8 1 32,-6 0-32,0 0-32,0 0 16,0 0 16,0-1 48,-2 0-48,3 0 16,0 0-32,4 0 0,-7 0-16,3 0 32,-1 0 16,-2 0-16,2 0-16,1 0 32,-2 0-16,2 0-48,0-1 64,-3 1-16,3-2-24,-3 2 24,2 0 56,-1 0 40,2-2-8,0 2-40,0-2-64,0 2-16,-3 0 32,2 0-32,1 0 64,0 0 0,0 0 0,0 0-16,-3 0-16,2 0-16,-2 0 16,2 0-16,0 0 32,0 0 0,0 0-16,1 0 0,-1 0 16,-2 0-16,3 0 0,0 0-16,0 0-32,0 0 16,-1 0 16,0 0 48,-2 0-32,3 0 32,5 0-32,-7 0-16,1 0-88,0 0 24,-2-2 48,0 2 32,3-2-48,0 2 80,0 0 16,-1-2-32,0 2 0,0 0-16,-2 0 0,2 0 0,0 0 16,0 0 16,0 0 40,1-1-56,-3 1-16,3 0 64,-3 0-64,3 0 56,-1 0-24,0 0 0,0 0 0,1 0-32,0 0-96,-3 0 96,3 1-40,0-1-8,-1 1 0,0-1 80,1 1-32,-3-1 0,3 0-16,-3 0 16,7 1-16,-5-1 32,0 1-16,1 0 16,0-1 16,-3 0-32,1 1 0,-1-1 0,3 0 0,0 0-32,-1 0 32,0 0 0,0 0 0,-2 0 0,1-2 48,-1 2-48,2 0-16,0 0 48,1 0 8,0-2-56,-1 2-8,-2 0 24,2 0-32,-2 0 32,1 0 0,1 0 56,1 0 8,0 0-32,0 0-80,-3 0 48,2 0-32,-2 0 32,1 0 0,2 0 32,-1 0 16,1 0-32,-1 0-32,-2 0 16,2 0-120,-2 0 120,2 0-32,0 0 48,0 0 0,0 0 40,1 0-40,-3 0-16,3-2 0,-3 2 0,2 0-16,0 0 32,0 0-32,1 0 16,-1-1 16,-2 1-16,3 0 48,-3 0-48,1 0 0,2-2-16,-1 2 16,0 0-48,1-2 48,-3 2 0,2 0 16,0 0-32,1 0 32,0 0-32,0 0 32,0 0-48,-3 0 32,1 0-32,1 0 64,0-2-32,1 2 32,0 0-16,0 0-64,-3 0 48,1 0 0,1 0-16,1 0 32,0 0 0,0 0-16,-1 0 0,-2 0 0,2 0-32,0 0 32,0 0-16,0 0 16,1 0 32,-1 0 0,-2 0-32,3 0 0,0 0 0,0 0-32,-1 0 16,1 0 32,-3 0-16,2 0 32,-2 0-32,3 0 32,5 0-64,-8 0 16,1 0 0,2 1 32,-1-1-16,-2 0 0,3 1 16,0-1-16,-1 0-32,1 0 32,0 1-32,0-1 24,-3 0 8,2 0 8,1 1-8,-1-1 32,1 0 0,0 0-64,-1 0 0,-2 0 32,2 0-8,-1 0-24,1 0 64,1-2 8,0 0-24,0 2-32,-3 0 16,2-2-32,0 2 8,0 0 8,1-2 48,0 2-24,0 0-8,-3 0 0,2-2-8,1 2-24,-1 0 16,0 0 48,1 0-16,0 0 8,-3 0-24,2 0 16,0 0-48,1 0 24,0 0 8,-1 0 0,0 0 8,-2 0-8,1 0 0,2 0-8,0 0 8,0 0-16,0 0 16,-2 0 16,-1 0-16,3 0 8,0 0-8,0 0 0,0-2 0,-1 1-24,0 1 8,-2 0 16,3 0-32,-1-2 32,1 2 48,0-2-64,-2 2 32,1 0-32,-2 0 16,2-2-48,0 2 48,0 0 16,1-2-16,-1 2 32,1 0-32,-3 0 0,3 0 0,0 0-16,-1 0 0,0 0 16,0 1 48,1-1-48,-3 0 0,3 0-16,0 0 0,0 1-16,-1-1 48,0 1 16,1-1-16,-3 0-16,3 0 0,0 0-64,-1 0 48,1 0 0,0 0 0,-3 0 16,2 0 16,-2 0-16,3 0 16,-1 0-16,1 0 16,0 0-48,0 0 0,-1 0 32,-2 0 0,2 0 0,1 0 32,0 0 0,-1 0-64,1 0 16,-1 0 16,-2 0 0,3 0-32,0 0 48,0 0 48,0 0-80,-1 0 32,1 0-16,-3 0 0,3 0-48,0 0 48,0 0 16,-1 0 0,1 0 16,0 0-16,-3 0-16,3 0-32,0 0-16,-1 0 16,1 0 32,0 0 48,0 0-16,-3 0-32,3 0 32,-1 0-80,1-2 16,0 2 0,0 0 32,-1 0 64,-2 0-64,2 0 32,0 0-32,1 0 0,0 0-48,0 0 16,-1 0 32,-2 0 0,2 0 16,6 0 16,-6 0-48,0 0 0,0 0 0,1 0-40,-3 0 56,3 0 56,0 0-24,0 0-16,-1 0 16,1 0-64,0 0 0,-3 0 32,2 0 16,0 0-32,0 1-40,1 0 80,0-1-8,4 0-16,-7 0 0,0 0 64,2 0-112,1 0 8,0 0 48,5 0 8,-8 0 0,0 0-16,2 0 16,1 0-32,-1 0 0,1 0 32,-1 0-16,1 0 0,-3 0 0,3 0 16,0 0-32,5 0 0,-8 1 16,3-1-16,-3 0 16,7 1 0,-7-1 0,0 1 16,3 0 0,0 0-32,0-1 16,4 1-16,-7-1 32,0 0-16,3 1 16,0 0 16,-1-1-16,0 0-48,0 1 32,1-1-48,-3 0 48,3 0-24,0 0 40,0 0-8,-1 0 24,0 0-16,0 0-16,-2 0 0,3 0-16,0 0 0,-1 0 32,1 0 0,0 0 16,0 0-16,-3 0-16,3 0-32,-1 0 0,1 0 16,0 0 0,0 0 48,0 0-32,-3 0 0,2 0 16,0 0 0,1 0-48,0 0 16,-1 0 0,1 0 32,-3 0-16,7 1 16,-5 0 32,0 0-48,0-1-48,0 1-24,0 0 56,-2-1 16,3 1 32,0 0 8,0 0 8,-1-1-96,1 1 8,0-1 24,-3 0 16,3 0 0,0 0 32,-1 0-8,1 0-8,0 0-16,0 0 16,-3 0-16,3 0-16,4 0 0,-4-2 16,4 0 16,-7 2-32,0 0 16,3-2-16,0 2-8,0-2 40,-1 2-8,1 0-8,0 0 32,-3 0-32,2 0 0,1 0 16,-1 0-16,0 0-16,1 0 32,0 0-16,-3 0 0,3 0 48,0 0-32,-2 0-48,1 0-16,0 0 8,1 1 8,-3-1 32,3 0 40,-1 1-8,-1-1-32,1 1 0,0 0-16,1-1 16,-3 0 0,3 1 16,-1-1 0,0 0 0,1 0-80,0 0 40,-3 0 24,2 0-16,-2 0 16,2 0-32,1 0 104,-2 0-24,2 0-48,0 0 16,-3 0-16,2 0-32,-2 0 32,2 0-32,1 0 8,-2 0 64,2 0-24,0 0 16,-3 0-32,2 0 16,-2 0-16,2 0-16,0 0 16,0 0-32,0 0 0,0 0 8,-2 0 24,3 1-32,-3-1 32,3 0-32,0 1 32,-2-1-16,1 1 0,1 0 0,-3-1 16,3 1-56,-3-1 56,2 0 24,0 1-24,0-1 32,0 1 0,1-1-104,-3 0 72,3 0-32,-3 0 32,3 1 16,-1-1 0,0 0 40,1 0-40,-1 0-80,0 0 40,-2 0 24,2 0 0,0 1 24,0-1 8,1 0 32,-1 0-96,-2 0 32,2 0-16,0 1-16,0 0 8,0 0 32,1 0 24,0 0 0,-3-1-32,3 0 16,0 0-64,-1 0 8,1 0 40,0 0 8,0 0 40,-3 0-48,3 0 48,-1 0-64,6 0 16,-5 0-32,-1 0 16,-2 0 16,3 0-16,0 0-8,0 0 24,0 0-16,-1 0 0,1-2-16,-3 2 32,3 0 16,-1 0 16,1 0-16,-1 0 24,0 0-56,1-2-8,-3 2 24,2 0-16,0 0-16,1 0 32,-1 0 0,1 0 0,-1 0 0,-2 0 0,2 0 0,1 0-16,-1 0 16,1 0 48,0 0-24,0 0-24,-3 0 0,2 0-8,1 0-40,-1 0 16,1 0 64,0 0 16,0 0-40,-3 0-8,2 0 0,0 0-24,1-2-8,0 2 32,-1 0 32,1 0-16,-3 0-16,1 0 0,2 0 0,0-2-16,-1 2 0,1 0 32,0 0-16,-3 0 0,2 0 0,1 0 16,-1 0-16,1 0-16,0 1 0,-1 0-32,-2-1 48,3 1 32,0 0 0,0 0-8,0 0 24,-1-1-96,1 0 8,-3 0 40,3 0-16,-1 1 16,0-1 0,0 0 48,0 0-64,0 0 32,-2 0-16,2 0-16,1 0-32,0 0 32,-1-2 32,1 2 0,0-2 40,-3 2-56,2-2-8,1 2-40,-1-2 32,0 1-32,0-1 48,1 0 80,-3 2-80,3 0 72,0-2-40,-1 2 0,1-2-48,0 2-32,0-2 64,-3 2-16,7 0 0,-7-2 32,2 2-48,0 0-16,1-1 32,0 1-32,-3 0 32,2 0 32,1 0-16,0 0 16,0 0-32,0 0 0,-1 0 16,-2 0-16,3 0-32,0 0 16,0 0 32,-1 1 0,1 0 0,0 0-16,-3-1 0,3 0-64,0 1 24,-1 0 24,1-1 32,-1 0 24,0 0-8,-2 0-32,2 0 16,0 1-16,0-1-16,1 0 0,0 0 16,0 0 32,-3 0-32,3 0 32,-1 0-32,0-2 0,1 2-48,0 0 32,0-2 16,-3 2 0,3 0 16,-1 0 16,0 0-48,1 0 0,0-2 0,0 2 0,-3 0 16,7 0-32,-5 0 32,0 0 0,0 0 16,0 0-16,-2 0 0,3 0-16,0 0 32,0 0 0,0 0 16,-2 0-48,2 0-32,-3 0 48,2 0-8,1 1-8,0 0 40,-1-1 8,0 1 0,1-1-16,-3 0-16,3 0 0,-1 0 0,1 0-32,-1 1 32,1-1-16,0 1 32,-3-1-16,3 0 32,4 1-32,-7-1-48,2 0 32,1 0-8,0 1 32,-3-1-8,2 0 64,1 0-64,-1 0 0,0 0-88,1 0 40,0 1 16,-3-1 32,2 0-16,0 0 64,0 1-80,0-1 0,1 1 16,0-1 0,-3 0 16,2 1 32,0 0-32,0-1 0,0 0 0,0 1 0,0 0 16,-2-1-16,2 0 0,1 1 0,-1 0 16,0-1 0,1 0 0,-1 0-16,-2 0 0,2 0-16,0 0-16,0 0 16,0 0 48,0 0 0,0 0-16,-2 0-16,2 0 0,0 0-16,0 0 16,0 0 16,1 0-16,0 0 0,-3 0 0,2 0-16,0 0 0,0 0 0,1 1 16,0-1 16,-3 0-16,2 1 80,0-1-80,-1 1 0,1-1-32,1 1-64,-3-1 96,2 0 0,-2 0 0,3 1 16,0 0-16,-2-1 32,2 1-32,-1-1 0,0 1-16,-2-1 16,3 1-16,0 0 16,-2 0 0,1-1 16,0 0 0,-2 1-16,0-1 0,3 0-48,0 0 64,0 0-16,-1 1 0,0 0 48,0-1-64,-2 0 16,3 1-16,-1-1 0,1 0 16,-1 1 0,0-1 0,-2 0 0,3 1 0,-3-1 0,2 1 16,1-1-32,-2 1 16,2 0-16,0 0 0,-3-1 16,3 1 16,-3-1-16,2 1 32,0-1-16,-1 1-48,2 0 16,0-1-16,-1 0 80,-2 0-48,2 0 48,1 0-16,-2 0-32,1 0-48,1 0 16,-1 0 16,-2 0 16,2 0-16,1 0 48,-2 0-16,2 0-32,-1 0 32,0 0-48,-2 0 32,3 0-32,0 0 48,-1 0 0,0 0 0,0-2 32,1 2-64,-3 0 16,3 0-64,0 0 48,-1 0 32,1 0 0,0 0 32,-1 1-48,-2-1 0,3 1 0,-2-1 16,2 0-64,0 1 32,0 0 128,-3-1-112,3 1 0,-3-1 0,2 1 104,1-1-16,0 0-112,-1 1 80,1-1-72,-3 0 16,2 1 16,-2-1-16,3 1 16,-1 0-16,1-1 32,-1 0-16,1 0-48,-3 0 32,1 1 0,-1-1 0,3 0 0,-1 0 0,0 0 48,1 0-16,0 0-80,-3 0 48,1 0-64,-1 0 64,3 1-16,0-1 16,0 0 64,0 0-16,-1 0-64,-2 0 16,3 0-112,-3 0 112,3 0-40,0 0 24,0 0 48,-1 0 72,1 0-72,0 0-64,-3 0 32,3 0-16,0 0-16,-1 0 16,0 1 32,1-1 16,-1 0-16,-2 0-16,2 0-16,1 0 0,-2 0-32,2 0 8,0 1 80,-3-1-40,3 0 32,0 0-16,-1 0-16,1 1-16,0-1 16,0 0 0,-3 0 0,3 1 32,-1-1-32,1 0-32,0 0 32,0 1-16,0-1 0,-3 0 16,7 1 16,-5 0-16,0-1 32,0 1 0,1-1-16,0 0 0,-3 0-16,3 0-48,0 0-16,-1 0 64,1 1 0,0-1 48,0 0-48,-3 0 0,7 1 0,-4-1-32,0 1 48,0-1-16,-1 0-16,-2 0 16,3 1 16,0-1 0,-1 1-32,1-1 32,0 1-32,-2 0 16,-1-1 0,3 1 32,-1-1-16,0 1-32,1 0-16,0-1 0,-2 1 8,-1-1 24,3 1 24,0-1-8,0 1-16,0-1 0,-1 0-16,0 1-8,-2-1 24,3 0 16,0 0-32,-1 0 56,0 0-8,1 0-16,0 0-32,-3 0 16,3 0-16,0 0 0,-1 0 0,0 0 64,1 0-64,0 0 16,-3 0 0,3-2 0,-1 2-56,1 0 40,0 0 0,0 0 32,-1 0 24,-2 0-40,3 0 32,-1 0-16,1 0-48,0 0 16,-1 0 8,1 0 32,-3 0-24,2 0 16,1 1 16,5-1-64,-8 0 0,2 1 32,6-1 0,-8 0 0,2 0 32,0 0-16,0 0-32,1 0 0,-1 0 0,1 0 8,-3 0 8,3 0 0,-1 0-16,1 0 40,0 0-24,0 0 0,0 0 0,-3 0 0,2 0-8,1 0 8,0-2 0,0 2 8,0-2-16,-1 2-8,-2 0 16,3 0 0,0-1 0,0 1 24,0 0 8,-1 0-32,6 0 16,-8 0-16,2 0-16,0 0-24,0-2 8,1 2 0,0 0 32,0 0 48,-3 0-48,3 0 40,4 0-24,-7 0-56,3 0-8,0 0 48,-1 1 16,-2-1-16,2 0 40,1 0-8,0 0-64,-1 0-8,0 0 40,1 0 0,-3 0 0,2 1 40,1-1-24,0 0-32,-1 0 8,0 0-24,1 0 16,-3 0 16,3 0 16,0-2 0,-1 2 8,0-2 8,1 2-32,-3 0 0,3-2-16,-3 2 16,3 0-40,0 0 24,-2-2 32,2 2-16,0 0 40,0 0-56,-3 0 16,3 0-40,-1 0 8,1 0 32,-1 0 0,0 0 48,1 0-8,-3 0-40,3 0-16,-1-2-8,1 2-8,0 0 0,0 0 64,-1 0 16,-2 0-48,2 0 0,1 0 8,0 0-32,4 0-8,-7 0 64,3 0-32,-3 0 0,3 0 0,-1 0 16,1 0-48,-1 0 48,1 0-16,0 0-16,-3 0 16,3 0 16,-1 0-32,1 0 56,-1 0-64,1 0 8,0 0 0,-3 0 16,3 0-32,0 0 64,-1 0 0,0 0-48,1-2 32,0 2-32,-3 0 16,3 0 0,-1 0 16,1 0-32,0 0 32,-1 0 8,0 0 8,-2 0-32,2 0 0,1 0-16,6 0 0,-9 0-40,2 0 72,0 0 0,-2 0-16,2 0 16,1 0-16,0 0 8,0 0-16,-1 0 8,1 0 8,-3 0-8,2 0 0,1 0 16,0 0-16,-1 0-16,0 0-8,0 0-8,-2 0 32,3 0-16,-1 0 48,5 0-32,-7 0 16,2 0-32,1 0-32,-3 0 48,3 0 0,-1 0 32,1 0 0,0 0-16,5 0-32,-8 0 0,0 0 16,1 0-16,2 0 32,-3 0 0,3 0-32,0 0-112,0 0-8,-3 0 136,7 0-56,-7 0-8,3 0 112,-1 0 8,0 0-40,0 0-16,-2 0 0,2-1 48,1 1-64,0 0 0,0 0 16,-2 0 16,2 0 16,-3 0-32,2 0 0,1 0-16,0 0-16,0 0-16,-1 0 40,1 0 8,-3 0 0,8 0 0,-8 0 24,2 0 8,1 0-48,0 0 16,0 0-16,-3 0 16,3 0 32,-1 0 0,1 0 0,0 0-64,4 0-16,-7 0 16,0 0 32,3 0 0,-1 0 32,0 0 0,1 0-104,-1 0 56,1 0-80,-3 0 96,3 0-104,0 0 104,-1 0-48,0 0 96,-1 0 0,-1 0-48,3 0 16,-3 0-16,3 0 0,0 0-80,0 0 64,-1 0 32,0 0 0,-2 0-16,3 0 16,-3 0-16,3 0 16,0 0-64,-1 0 32,1 0 0,0 0 16,0 0 16,-3 0-16,3 0 32,-1 0-32,6 0 0,-6 0 16,0 0-80,-2 0 64,2 1 0,-2-1 0,2 1 32,1 0-32,0-1 32,0 1-32,-1-1-32,1 0 16,-3 0 16,3 0 32,0 0-16,0 0-16,-1 0 32,1 0-48,0 0-32,-3 0 48,3 0-16,0 0 0,-1 0 16,1 0 48,0 0-32,-3 0-16,7 0 16,-7 0-16,2-2-32,1 2-16,0 0 48,0 0 48,0 0 0,-3 0-48,2 0 16,-2 0-16,3 0-32,5-2 0,-8 2 16,2 0 16,0 0 32,-2 0-32,3 0-32,-3 0 32,3 0-16,0 0 16,4 0-16,-7 0 32,3 0-16,-1 0-32,-2 0 32,2 0 0,0 0 16,1 0-16,0 0 32,0 1-64,-3-1 32,3 0 0,-3 0 0,2 0 0,0 0 0,1 0 48,0 0-48,0 0 16,-3 0-16,2 0-16,-2 0 16,3 0-48,-1 0 32,0 0 16,0 0 16,1 0 0,-3 0-16,7-1 0,-7 1-40,3 0 24,-1-2 32,0 2 8,-1 0 8,-1 0-32,3 0 16,0 0-48,0-2 0,-1 2 32,0 0 0,0 0 0,-2 0 0,3 0 16,0 0 16,0 0-32,0 0 0,-1 0 0,0 0-56,-2 0 56,2 0 8,0 0 8,1 0 0,0 0 0,-1 0-48,1 0 8,-3 0 24,3 0 0,0 0 24,-1 0-48,1 0 32,0 0-8,0 0-8,-3 0 8,2 0 8,1 0-8,-1 0-8,1 0 32,0 0-8,0 0-16,-3 0 0,2 0 16,0 0-64,0 0 64,0 0-16,1 0 16,0 0 32,-3 0-48,2 0-16,1 0-32,-1 0 32,1 0 8,-1 0 8,1 0 72,-3 0-72,2 0 0,1 0 16,0 0-48,0 0 0,0 0 48,-2 0-32,-1 0 16,3 0 32,0 0 0,0 0-48,0 0 0,-1 0-16,0 1 8,-2-1 24,2 0 24,1 0-8,0 0 0,0 0-16,-1 0-32,6 0 16,-8 0 16,0 1 0,2-1 16,0 0 0,0 0-72,1 0-24,0 0 8,-3 0 72,7 0-64,-7 0 48,2 0 16,0 0 0,1 0 0,0 0 16,-3 0-16,2 0 0,1 0-32,-1 0 48,0 0-16,-2 0 32,3 0-16,-3 0-16,3 0 0,-1 0-16,1 0-32,0 0 48,-1 0 0,0 0 32,-2 0-32,2 0 48,1 0-16,0 0-64,5 1 16,-8-1-32,1 1 48,-1-1 0,2 0 48,0 0-32,1 0 0,0 0-48,0 0 16,-1 0 0,-2 0 16,2 0 16,0 0 0,0 0-16,0 0-32,0 0 96,0 0-8,-2 0-56,3 0 48,-1 0 24,0 0-128,0 0 8,1 0 8,-1 0-24,-2 0 64,3 0-16,-1 0-32,0 0 48,0 0 32,0 0-16,0 0 16,-2 0-32,1 0 0,2 0-64,0 0 64,-1 0 16,1 0 16,-2 0 32,-1 0-64,2 0-32,1 0 32,0 0-16,0 0-16,-1 0 32,-1 0 0,-1 0 0,2 0 0,1 0 0,0 0 0,-1 0-32,0 0 32,-2 0 0,2 0 16,-2 0-16,0 0-16,1 0 32,1 0 0,1 0-48,-1 0 48,0 0-32,-2 0 16,2 0-16,-1 0 48,1-2 0,0 2-32,0 0 32,1 0-64,-3 0 32,3 0-48,-1 0 48,-1 0 48,2 0-32,0 0-16,-3 0 0,2 0-16,0 0 16,0 0 0,-1 0 0,-1 0 0,2 0 16,0 0 0,0 0-32,0 0 16,0 0 0,0 0-16,-1 0 48,-1 0-32,2 0 16,0 0-32,0 0 0,0 1-32,0-1 32,0 0 32,-2 0-16,2 0 32,-2 0 0,0 0 0,2 0-32,0 0-48,0 0 32,-2 0 16,2 0-16,0 0 16,0 0 0,-2 0 16,1 0-48,-1 0 32,2 0-16,0-2 16,0 2 32,1 0-16,4 0-32,-7 0 16,0 0-48,0 0 64,0 0 16,2 0-32,0 0 16,0 0-32,-2 0 16,2 0 0,0-2 16,0 2-16,-1 0 0,-1 0-32,0 0 32,0 0 32,3 0-48,-1 0 32,0 0-32,0-2-16,-2 2 64,0 0-32,2 0 0,-2-2 48,1 2-64,1 0-32,0-2 32,-2 2-8,0 0 24,0 0 8,2 0 24,0 0-32,0-2-16,-2 2-24,0 0 40,2 0 16,0 0 8,-2 0-8,1 0-16,1 0 0,0 0-40,-2 0 40,2 0-32,0 0 64,-2 0-24,0 0 8,2 0 0,-2 0-32,0 0 16,0-1-16,2 1 8,-2 0-24,1 0 64,-1 0-24,2 0 40,-2 0-48,3-2 0,-3 2-16,3 0-16,-1-2-8,0 2 72,-2 0-32,1 0 24,-1 0-40,2-2-8,-2 2 8,2 0 0,0 0 32,-2 0-16,0 0 56,0 0-8,0 0-96,0 0-8,0 0 88,2 0-32,-2 0-16,0 0 0,0 0 56,0-2-80,0 2 40,2 0-32,-2 0 32,0 0 16,2-2 40,0 2-24,-2-2-64,0 2 8,0 0 24,0-1-16,0 1-16,1 0 136,-1 0-24,0 0-8,0 0 8,0 0-80,0-2-16,0 2-32,0 0 32,0-2 32,2 2 0,-2 0-16,0 0-16,0 0 0,0 0 0,0-2 16,0 2 0,0 0-72,0 0-144,0 0-152,0 0-249,0 0-231,0 0 2969,0 0-5338,0 0 6434,0 0-7810,-1 0 2672,0 0-615,0 0-665,1 0-944,0 0 4145,-1 0-4617,1 0 4617,-2-2-6905,2 2 6905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8:01.7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6 347 2936,'0'0'0,"-1"0"1336,0 0-663,0 0-137,0 0 40,1 0-576,-1 0 648,0 0 64,1 0 64,0 0-24,0-2-15,0 0-49,0 2-688,0-3 616,2 0-48,-2-6-32,3 7-40,1-7 0,-1 6 8,-3 3-504,8-13 505,-6 10 47,1-10 56,0 4 16,7-1 8,-10 10-632,3-11 584,-3 11-584,13-11 552,-10-2-80,8-1-40,-8 1-47,8 1-33,-8 0-16,-3 12-336,12-11 288,-9-1-32,8 1-24,-8 0-40,5 1-40,-5 1-56,-3 9-96,10-9 80,-7-1-32,6 1 8,-7 1 16,1-1-32,-3 9-40,9-8 56,-9 8-56,2-9 32,1 1-32,0 5-48,1-7-104,-1 7-248,-1 0-256,-2 3 656,3-9-896,-1 9-297,1-3-175,-1 0-152,0 1-241,1 0-199,-3 2 1960,2-2-2273,0 0-495,1 0 383,0 0-1159,-3 2 3544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9:08.9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11 72,'0'0'0,"-2"0"576,2 0-576,-1 1 800,-1 0-72,1 0-184,0 0-144,0-1-8,0 1 0,1-1-392,-1 0 512,0 0 65,1 0 15,-1 0 0,1 0-40,0 0-64,0 0-488,0 0 448,0 0-24,-1 0 0,1 0 8,0-2 25,0 0-17,0 2-440,0 0 448,0-2 0,0 2 0,0-2 24,0 0 8,0 2 16,0 0-496,2-2 496,-2 2 8,2-2-23,-2 1 7,2 1-16,-2 0-24,0 0-448,0 0 424,2 0 0,-2 0-48,2 0 8,-1 0-16,-1 0-40,0 0-328,2 0 320,-2 1-64,2-1 8,0 1-23,-2 0-25,0 0-16,0-1-200,2 1 168,-2 0-40,3 0 24,-1 0-16,-2 0 24,2 0-8,-2-1-152,3 0 120,-1 0-16,1 1-24,0-1 32,-2 0 40,2 0-8,-3 0-144,8 0 128,-6 0-56,-1 0 8,2 0 24,-1 0 8,1 0 8,-3 0-120,3 0 112,-1 0-8,1 0 0,0 0 32,-3 0 24,2 0 24,-2 0-184,2 0 184,0 0 16,6 0-40,-8 0 0,2 0-40,-2 0-120,2 0 104,-2 0-104,2 0 129,-1 0-49,1 0 16,0 0-16,1 0-16,-1 1-48,-2-1-16,2 1 0,0 0 0,-1 0 0,1-1 40,0 0 0,-2 0-40,2 1 40,-2-1-40,2 0 56,0 1-40,0-1-16,-1 1 24,1-1 8,1 0 48,-3 0-80,3 0 16,0 0 0,0 0-16,-2 0-16,1 0 72,1 1-16,-3-1-40,3 0 40,0 0 0,-1 0-24,1 0 8,-1 1-8,0 0 8,-2-1-24,2 0 48,1 0-8,-1 1-16,1-1-8,-1 1-16,0-1-16,-2 0 16,0 1 32,3-1-24,0 0 8,-2 0 0,1 0-32,0 0 32,-2 0-16,2 0 16,0 0-32,0 0 32,0 0-8,-1 0-8,1 0 32,-2 0-32,2 0 16,0 0-48,0-2 32,1 2 16,-1 0 40,-2 0-56,1 0 24,1 0-24,0-2-40,0 2 40,0 0 16,-2 0-16,2 0 24,-2 0 16,3 0-40,-2 0-24,1 0 8,-2 0 16,2 0-24,0 0 24,0 0 56,1 0-56,-2 0-16,1 1 0,-2-1 16,2 0-24,0 0 48,0 1 16,0-1-40,1 0 16,-2 0-40,-1 0 24,2 0-16,-2 0 16,2 0 16,1 0-8,-1 0 24,1 1-48,-1-1 32,-2 0-16,2 0-32,-2 0 32,2 0 0,0 0 0,0 0-24,0 0 48,1 1-8,-3-1-16,1 0 40,2 0-8,-1 0-64,-2 0 24,2 0-24,0 0 32,-2 0 0,2 0 16,-2 0-16,2 0 16,-1 1 8,2-1-40,-1 0 16,0 1-8,-2-1 8,2 0 0,-2 0 0,2 0 8,0 0 8,-1 0 0,2 0-32,-1 0 0,-2 0 16,2 1-40,0-1 56,1 1 24,-1-1-24,0 0 0,0 0-48,-2 0 32,2 0-56,0 0 40,-2 1 48,2-1-8,0 0-8,-1 1-32,-1-1 16,2 0 0,0 0-8,-2 1 16,2 0 40,0 0-8,-2 0 0,0-1-40,2 1 0,0-1 0,-2 0-24,1 1-8,-1-1 48,2 0-16,-2 0 0,2 0-32,-2 0 64,2 0-64,-2 0 24,2 0-40,-2 0 48,2 0-160,-2 0 160,0 0-208,2-2-152,-2 2-168,0 0-241,0 0-535,0 0-552,0 0 1856,1 0-2401,-1 0-800,0 0-1103,2 0 47,0 0-648,-2 0 4905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9:06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 2936,'0'0'0,"0"0"1745,-1 1-585,1 0-224,0 0-24,0 0 72,0-1-984,0 0 1009,0 0-65,2 0-104,0 0-104,1-2-56,-3 2-680,2-2 616,-2 2-616,3-2 625,0 0-49,4 0-56,-5 1-8,1 1-32,-3 0-480,8-2 472,-8 2-472,2-2 464,1 2-40,6-2-48,-8 2-32,7 0-8,-8 0-336,3 0 265,-3 0-265,7 0 208,-5 0-48,5 0-56,-5 0-24,6 0 0,-8 0-80,2 1 56,-2-1-56,7 1 64,-4-1-16,5 1-24,-6-1-72,6 0-88,-8 0 136,2 0-320,-2 0 320,8 1-657,-6-1-431,6 1-448,-6-1-473,6 0-543,-8 0 2552,2 0-3273,-2 0 3273,8-2-3032,-6 0-1513,-2 2 4545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9:05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2032,'0'0'0,"0"1"1744,0-1-1744,0 1 1313,0 0-281,0 0-80,0 0-32,0-1-48,0 0-39,0 0-833,0 0 688,2 0-120,-2 0-120,2 0-80,0 0-80,-2 0-32,0 0-256,2 0 232,0-1-16,0-1-8,1 2-8,0-2 8,0 0-24,-3 2-184,2 0 208,-1-2 24,2 0-23,0 0 31,0 1-24,0 1 16,-3 0-232,2-2 272,1 0-16,0 0-16,0 0-16,0 0-56,-1 0-24,-2 2-144,3-1 120,0 1 8,0-2 0,-1 2 16,-1-2 16,-1 2 16,0 0-176,2 0 160,-2 0 0,2 0-16,-2 0 32,0 0-24,0 0-152,0 0 128,0 0-256,2 0 376,-2 1-160,0 0-16,0 1-16,0 0 32,0 1-40,0-3-48,0 2 32,0 1-8,0 0 0,0-1 0,0 1 0,0 0-8,0-3-16,0 3 24,0 0 8,0 1-16,0 4-8,0-6 8,0 1-16,0-3 0,0 8 8,0-5 33,0 5-17,0-5 0,0 4 0,0-4-16,0-3-8,0 9 16,0-5 8,-1 4-24,0-4 8,0 6 16,0-2-8,1-8-16,0 8 0,0 0 0,-1-1 0,1 1 24,-1 0-8,1-1 8,0-7-24,-1 8-16,1-1-8,0 1 40,0-5 8,0 7-16,0-6 8,0-4-16,0 8-16,0-4 8,0 4 8,0-5 8,0 5 8,0-6-16,0-2 0,0 4 24,0 0-24,0-1 0,0 0 0,1 1-48,-1-1 8,0-3 40,0 1-112,0 1-81,0-1-55,2 0-160,-2 1-168,0-1-176,0-1 752,2 1-984,-2-1-200,0 0-249,0 0-303,0 0-401,0 0 2137,0 0-2576,2-2 295,1 0 57,0 0 152,-3 2 2072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8:57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8 8,'0'0'0,"0"0"216,-1 0 104,1 0-320,-1 0 360,0 0-8,0 0 24,0 0 32,0 0-24,0 0-56,1 0-328,-1 0 328,0 0-56,0 0 32,0 0 0,0 1 8,0-1 24,1 0-336,0 0 321,-1 1-1,0 0 16,0-1 8,0 1 56,0-1 8,1 0-408,-1 0 440,0 0 32,0 0 16,-1 0 32,1 0 40,0 0 33,1 0-593,-1 0 624,0 0 56,0-2-24,0 2 8,0 0 8,0 0-32,1 0-640,-1-2 689,0 2-17,-1 0 8,1-2 16,-1 2 8,1 0-16,1 0-688,-1 0 696,1 0-55,-1 0-9,0 0-16,1 0-32,-1 0-32,1 0-552,-1 0 536,1 0-56,0 1-64,-1 0-80,1-1-55,0 1-65,0-1-216,0 0 224,0 1-32,0-1 0,0 0 16,2 1-40,-2-1-168,2 0 224,-2 0-224,1 1 184,2 0-32,-1-1 0,0 0-8,1 0 0,4 0-16,-7 0-128,2 0 128,1 0-32,4 0-8,-5 0 16,7 0 24,-9 0-128,2 0 112,-2 0-112,9 0 120,-6 0-48,6 0-48,-6 0 48,5 0 0,-5 0-8,-3 0-64,10 0 72,-2 0-48,-6 0-8,9 0 16,-4 0 24,-4 0-24,-3 0-32,11 0 0,-4 0 0,1 0 0,-5 0 16,8 0 8,-8 0 24,-3 0-48,11 0 16,-8 0-48,8 0 72,-8-1-24,6 1 0,-7 0 16,-2 0-32,8 0 16,-6 0-16,6-2 24,-7 2 8,1-2-48,1 2 48,-3 0-32,3 0-16,0 0 16,4 0 16,-7-2-16,3 2 24,0 0 8,-3 0-32,3-2 0,-2 0 32,2 2-48,-1 0 48,1-2 8,-3 2-40,2 0 32,-2 0-32,2 0 72,-2 0-40,0 0-8,0 0-8,0 0-16,0 0 64,0 0-128,0 0 168,0 0-32,1 0 9,-1 0-9,0 0-32,-1 0 40,1 0-80,0 0 56,-1 0 24,1 0-8,0 0-32,0 0 8,-1 0-16,1 0-32,-1 0 40,-1 0-8,-6 1 0,8 0-16,-2 0 16,-1 1-24,3-2-8,-3 2 0,0 0 32,-4-1-16,6 1-16,-3-1 32,4-1-32,-4 2 32,-3 0-8,5-1-24,0 1 0,-1-1 0,-4 1 0,5-1 32,2-1-32,-4 1 16,1 0-16,-1-1 16,-4 1 16,8-1-64,-3 0 32,3 0 0,-4 0 0,1 0-32,0 0 48,1 0-32,-1 0 16,3 0 0,-2-1 0,2 1 0,-2-2 0,1 2 32,0-2-16,0 0-32,0 0-64,1 2 80,-1 0-104,1 0 104,0-2-120,-1 2-40,1-2-80,0 2-121,0-1-79,0 1 440,0-2-552,0 2 552,0 0-696,1-2-192,-1 0-408,2 0-465,0 0-519,-2 2 2280,2 0-2809,-2 0 2809,2-2-3377,1 2-991,4 0 111,-4 0-488,-3 0 4745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8:46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24 109 64,'0'0'0,"-2"0"248,-1 0-16,0 0-64,2-2 0,0 2 88,1 0-256,-1-2 288,1 2-288,0 0 288,-1-2-24,-2 0-88,1 0 0,1 0 8,1 2-184,-1 0 184,1-2 40,-1 2 16,0-1-8,0-1 64,0 2-8,1 0-288,-1-2 280,1 0 24,0 0-7,0 0-1,0 0 16,0 1 0,0 1-312,0-2 312,2 0-24,0 0 0,0 0-8,1 0 0,-1 0 48,-2 2-328,2-1 352,0-1 8,1 0 0,5 2 24,-7-2-7,2 0-9,-3 2-368,8 0 376,-6 0-24,0-2 0,6 2-16,-5 0-8,6 0-24,-9 0-304,7 0 296,-4 0 8,7 0-16,-8-2-16,9 2-16,-3 0-24,-8 0-232,9-2 224,2 2 16,0-1 25,-1-1-1,0 2-16,0-2 32,-10 2-280,12-2 264,2 0 32,-1 0 32,0 2-16,-1-2-8,1 1-16,-13 1-288,12-2 224,3 2 0,0 0-16,0 0-24,-1 0 32,0 0-32,-14 0-184,13 1 184,1 0-32,2-1-8,-1 2-8,1 0-15,0 0-1,-16-2-120,15 2 88,1 1-8,0 0 8,-1-1-32,0 1 24,2 0-24,-17-3-56,17 3 80,1 0 0,0 0 24,1 0-16,0 0-8,0-1 0,-19-2-80,20 2 112,-2 0 24,2 0 16,-1 0-16,1-1-24,1 1-8,-21-2-104,21 3 112,0-1 32,2-1-8,-1 1 8,1 0-32,0 0 8,-23-2-120,24 2 80,-2 0-32,2 0 16,0-1 16,-1 1 40,2 0 8,-25-2-128,25 2 88,-1 0-8,-1 1 0,0-1-56,2 1-8,1-1 0,-26-2-16,27 2 8,-2 0 48,0-1-8,-2 0 8,2-1-16,-1 0-16,-24 0-24,26 0 56,-1 0 0,2 0-8,-1 0 8,0 0-48,0 0 8,-26 0-16,27-2 80,-1 2 16,1 0 8,0 0 8,0-2-72,-2 2 0,-25 0-40,24 0 40,2-2 8,0 2 32,0 0 8,2 0-64,-2 0 17,-26 0-41,25 0 16,1 0-16,-2 0 40,0 0 0,-1 1 0,1 0-16,-24-1-24,23 0 16,0 1-16,0 0 16,2 0 24,-2-1 16,0 1-32,-23-1-24,25 1 112,-3 0-8,1-1 24,0 1-8,0-1-80,-23 0-40,24 0 32,-24 0-32,23 0 16,1 0-16,-1 0 0,0 0-16,1 0 32,1 0-8,-25 0-8,24 0 32,1 0-24,-1-1 8,1-2 0,-1 1 0,-1 0 8,-23 2-24,23-2 32,1 0-8,-1 0-24,1 1 16,-1-1-8,1 0-32,-24 2 24,23-2 24,-1 0-24,0 2 72,-2-2 24,0 2 0,1-2-40,-21 2-56,23 0 56,-2-1 0,1 1 16,-3 0 56,3-2-72,-2 2-32,-20 0-24,22-2 0,1 2 0,-2 0 0,2 0 32,-1 0 8,0-2 0,-22 2-40,23 0 32,-2 0-48,0 0 16,0 0 0,0 0 16,1 0 24,-22 0-40,22-2 32,1 2 32,-1 0 8,-1 0-40,1 0-16,-2 0-64,-20 0 48,21 0 16,0 0 0,0-2 40,-1 2 0,3 0-40,-23 0-16,21-2 0,-21 2 0,20-1 16,-1 1-8,1 0 8,-1-2 0,2 2 8,0-2-24,-21 2 0,22 0 32,-3 0-16,2 0 0,-2 0 8,-1 0-8,1-2 0,-19 2-16,18 0 0,0 0 8,0 0-8,-1 0 48,2 0-32,0 0 8,-19 0-24,18 0 16,1 0-16,1 0 16,-1 0-32,0 1 40,1 0-8,-20-1-16,20 0 16,-2 1-32,2-1 0,0 1 16,-1-1 32,-19 0-32,21 0 40,-21 0-40,20 0 56,0 0-40,0 0-16,1 1 0,-2-1 0,3 0 48,-22 0-48,22 0 40,0 0-8,1 0-8,-2 0 8,0 0-32,-1 0 16,-20 0-16,21 0 24,-2 0 8,3 0 8,-2 0 32,1 0-40,0 0-8,-21 0-24,21 0 16,-1 0 32,3 0-8,-3 1 0,1-1 24,-1 0-56,-20 0-8,21 1 16,-1 0-16,1 0-16,-1 1 32,1-1 16,1 1 24,-22-2-56,20 2 32,1 0-16,-1 0-16,3-1-32,1 0 48,0 1 8,-24-2-24,24 1 48,0 1-32,-1-1-16,0 1-16,1-1 16,-24-1 0,24 1 16,-24-1-16,24 1 24,0-1-40,1 1 16,-1 0-24,0 0 40,0 0 40,-24-1-56,24 1 72,1 1-40,-3-1-8,1 1-24,-1 0-8,-1 0 48,-21-2-40,23 2 16,-2 1 0,-1-1-8,0 1 8,1 0-32,-21-3 16,20 2 0,-20-2 0,21 2 16,0 1-16,1-1 64,-1 0-40,0 0 24,0-1-8,-21-1-40,20 0 16,1 1-16,-1 1 0,2 0 0,-1-1 16,-21-1-16,22 2 40,-22-2-40,23 1 48,0 0-32,1-1-32,0 0 0,0 0-104,-1 0 32,-23 0 88,24 0-24,2 0 8,-1 0 0,0-2 48,0 0-96,-25 2 64,24-2-72,-24 2 72,23 0 48,1-2-32,1 0-16,0 1 24,0-1-24,-25 2 0,25 0-24,-25 0 24,22-2 0,0 0-16,0 0 16,0 2 0,0-2 16,-1 0-16,-21 2 0,20-1 0,1-1 24,0 0-80,1 0 0,-1 0-8,1-1 24,-22 3 40,20-2 88,1 1-104,-1-1 32,1 0 0,-2 2-48,-19 0 32,22-3 32,-2 1-8,1 0-8,-2 0-16,1 1 0,-1-1 0,-19 2 0,21-2 32,0 0-32,3 0 16,-2 0-16,0 0-16,0 1 16,-22 1 0,20-2 0,0 0 0,-1 0 0,2-1 24,-2 0-32,3 2 8,-22 1 0,20-2 8,0 0-8,-1 0 32,0 0 0,1 0-32,-3 0 0,-17 2 0,19-2-16,-2 1-40,-1-1 24,0 2-24,0-2 24,-16 2 32,16 0 0,-16 0 0,17 0-16,-1-2 0,1 2 16,-2 0 16,0-2 16,-1 2 0,-14 0-32,14 0 8,1-2-32,0 2 24,1 0 0,0 0 16,1-2 24,-17 2-40,16 0 0,2 0-16,-1-1 32,-1 1 0,-1-2 0,2 0-8,-17 2-8,16-2 16,0 0-32,0 2 48,0-2-32,1 0-16,0 1 16,-17 1 0,18 0 0,-1-2 32,-1 0 8,1-1-80,1 1-32,-1 0 0,-17 2 72,17-2-88,0 1 104,0 1-48,0-2 0,0 0-8,0 0-32,-17 2 72,17 0 0,1-2 0,-2 2 16,2-2-8,-2 2 24,0-2-16,-16 2-16,15 0-16,0 0 0,1-1 16,0 1 16,1 0 16,0-2-8,-17 2-24,17 0 0,2 0 0,-3-2 0,1 2 16,-1-2 0,0 2 0,-16 0-16,17 0 40,0-2-56,0 2 32,0 0-32,0 0 16,1-2-8,-18 2 8,17 0 8,2-2 24,1 2 0,0-2-8,-2 2-32,1 0 8,-19 0 0,20 0-48,0-1 8,2 1-8,-2 0 8,1 0 40,-1 0-16,-20 0 16,22 0 0,-1 0 0,1 0 16,-1 0 8,0 0-8,1 0 0,-22 0-16,24 0-16,-1 0-16,-1 0 32,0 0 16,-1 0 32,-1-2-24,-20 2-24,21 0 16,-2 0-32,1 0 8,0 0 16,0 0 8,0 0-16,-20 0 0,20 0-16,1 0 16,-1 0-24,1 0 24,-3 0 16,1 0-8,-19 0-8,18 0 0,2 0 16,-1 0-16,-1 0-16,2 0 16,-2 0-8,-18 0 8,17 0 8,2 0 8,-3 0-16,1 0-16,0 0 16,2 0-8,-19 0 8,19 0 8,0 0-8,2 0 0,-3 0 16,1 0-16,-1 0 0,-18 0 0,17 0 0,0 0 0,0-2-16,-1 2 48,-1 0-16,0-2-16,-15 2 0,15 0 0,0 0-16,-1 0 0,0-2 48,0 2 0,-1-2-32,-13 2 0,13 0-16,0-2 0,0 2 0,0 0 32,-1 0 16,0 0-24,-12 0-8,13 0 16,-1 0-40,0 0 8,0 0 0,-1 0 32,1 0 0,-12 0-16,12 0 8,-3 0-8,2 0-24,-1 0 24,1 0 0,1 1 16,-12-1-16,10 0 8,-2 1-8,2-1-8,-1 0-8,-1 1 0,3-1-56,-11 0 72,8 0-120,1 1-64,0 0-152,-2 0-96,-4 0-216,5 1-288,-8-2 936,2 2-1313,6 0-351,-8 1-368,1 0-337,1-1-335,-2 1-593,0-3 3297,-1 3-3697,1 6-2400,0-9 6097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8:30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2 3136,'0'0'0,"-1"0"1921,-1 0-753,-1 0-184,2 0 24,0 0 120,0 0 25,0 0-89,1 0-1064,-1 0 952,0 1-128,0-1-87,1 1-49,0-1-24,0 1-48,0-1-616,0 0 648,0 0 24,0 0-16,0 0 41,3 0-25,-1 0-80,-2 0-592,2 0 592,1 0-8,-1 0-48,0 0 0,1 0-24,-3 0-512,2 0 472,-2 0-472,2 0 465,1 0-97,6-2-24,-8 2-40,2-2-16,-3 2-288,8 0 336,-8 0-336,2 0 296,5 0-24,-4 0-32,6 0-48,-7 0-24,-2 0-168,8 0 160,-8 0-160,2 0 176,6 0-48,-5 0-24,5 0-8,-5 0-16,5 1-24,-8-1-56,3 0 56,4 1-40,-4 0 24,5-1 40,-6 0-72,-2 0-8,8 0 32,-8 0-32,2 1 0,1-1 0,4 0 32,-5 1-8,0 0-8,5 0 48,-7-1-64,0 1 8,2 0 24,0 0 16,0 1-24,0 0 24,-1 0 24,-1-2-72,0 2 56,2-1-24,-2 1 32,2 1-64,-2-1 24,0 1 41,0-3-65,0 2 72,0 0-40,0 1 24,-1 0-72,0 0 32,0 0 40,1-3-56,-2 3 64,0 0 8,0 1-56,0 0 0,-1-1-16,0 5 16,3-8-16,-3 2 16,0 0 0,-1 2 8,0 0-40,2 0 16,-6-1-8,8-3 8,-2 4-16,0 0 32,-6 3-8,5-5 8,0 1-16,3-3 0,-7 7 0,7-7 0,-3 3 0,0 1 0,-4 3 32,4-4 0,0 1-32,3-4 0,-3 8-16,-5-5 0,6 4-32,-1-4 40,-1 5 8,0-6 8,4-2-8,-4 8 16,2-5 16,-1 5-48,0-5-16,-1 5 32,1-4-8,3-4 8,-4 9 24,1-5-8,0 6-16,1-7-16,1 5 0,-2-5 8,3-3 8,-3 9 0,1-7 24,-1 6-40,2-5 48,0 0-32,1-1-40,0-2 40,0 3-32,-1 0 0,1 0 32,0-1 48,0-1 8,0 1-72,0-2 16,0 2-40,0 1-8,0-1 32,0 0 32,1 0 32,1 0-64,-2-2 16,0 3-16,2-1-16,0 1 16,0 0 32,0-1-16,-2 0 16,0-2-16,3 2 32,-2 0-16,1 0-16,1-1-16,-1 0-16,0 0 32,-2-1 0,2 1 32,0-1 0,1 0-8,5 0-24,-6 0 0,-1-2 16,-1 2-16,8-2 16,-6 0 32,6-1 24,-6 0 16,5 1-8,-4-1-24,-3 3-56,9-3 88,-7 1-8,7 0 72,-7 0 0,5 1-32,-5-1-64,-2 2-56,7-2 64,-5 2 0,1-2 8,6 2 40,-8 0-8,7 0-40,-8 0-64,2 0 40,5 0-24,-5 0-16,1-2 64,4 2-48,-5 0 64,-2 0-80,8-2 56,-7 0-56,7 0 48,-6 1-32,1-1 0,4 0 32,-7 2-48,2-2-16,1 0-64,-1-1 0,7 1-88,-9-1-104,3 0-128,-3 3 400,2-3-600,0 1-192,6 0-209,-8 1-447,3-1-576,-1 0-841,-2 2 2865,3-3-3961,-1 0-1472,5 0-3145,-7 3 8578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8:29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84 480,'0'0'0,"2"-2"672,-2 2-672,0-3 592,0 0 16,2 2 48,-2-1 72,0 0 40,0 0 41,0 2-809,0 0 824,0-2 8,0 0 0,0 2-24,0-2 1,0 2-1,0 0-808,0-1 760,0 1-24,0-2-40,0 0-72,0 0-24,0 2-23,0 0-577,0-3 576,0 1 0,0 0 0,0 1 16,0-1 16,2 0 16,-2 2-624,0-2 584,2 0-23,-2 2-9,0 0-24,0 0 24,0 0-552,0 0 536,0 0-1072,0 0 1560,0 0-568,0 0-32,0 0-56,0 1 0,0 2-7,0-3-361,0 3 312,0-1-64,0 2 16,0 5-40,0-7-16,0 7 40,0-9-248,0 3 224,0 7-24,0-7-16,0 8-48,0-2-8,0-9-128,0 9 128,0-9-128,0 10 120,0 0 8,0 1-16,0-1-56,0 2 32,0-12-88,0 9 88,0-9-88,0 9 104,-1 1 8,0 0-8,1-1-32,0-1-32,0-8-40,-1 9 72,1-9-72,0 8 32,0 1 0,0-1 40,-1 0-48,1 1 40,0-9-64,-1 7 56,1-7-56,-1 9 32,1-2-16,0 1 24,0 0-40,-1-1 32,1-7-32,-1 4 56,1-4-56,0 8 0,0-5 48,0 5-48,0-6-16,0 1 56,0-3-40,0 4 48,0-4-48,0 3 56,0 0-8,0-1-64,0-1 0,0 0-16,0-1 32,0 1 16,0 0 0,0-1 32,0 0-24,0 0 8,0 0 8,0 0-40,0-2 80,0-1 9,0 1-17,0-7-16,0 7-8,2-6-16,-2 8-32,0-3 40,0-7-8,0 3 32,2-2-40,-2 1 24,2-1-16,-2 9-32,2-9-16,-2-1 32,2 0-8,-1 0 24,-1 0 32,0-1-40,0 11-24,2-11 32,0-1 0,-2 0 0,2 1-16,-2 0-32,2 0 0,-2 11 16,2-11 32,0-1-8,0 2 24,-1 1-64,1 0 0,-2 0 0,0 9 16,2-8 16,-2-1 48,2 2-40,0-1 8,0 1-72,-2 4 24,0 3 16,2-10-16,-2 7 48,1-6-8,-1 6-24,2-4-16,-2 5 16,0 2 0,2-3-24,-2-4 8,0 7 0,0-3-48,0 0-64,2 0-96,-2 3 224,0-3-344,0 1-89,0 1-119,0 1-112,0-2-184,0 0-256,0 2 1104,0 0-1441,0 0-407,0-2-424,0 2-369,0 0-448,0 1-687,0-1 3776,0 1-3593,2 1-1536,-2-2 5129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8:28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37 2008,'0'0'0,"-1"0"1512,1 0-1512,-1 0 1193,0 1-81,0 0 24,0 0 72,-1 0 9,1 1-41,1-2-1176,-2 1 1056,1 0-88,0 1-72,1-1-103,0 0-25,0-1-768,-1 1 728,1-1-728,0 1 736,0 0 8,0-1-24,0 1-40,0 0-55,0 0-49,0-1-576,0 1 568,0-1 16,0 1 0,2-1-8,-2 1-64,0-1-512,2 0 480,-2 0-480,2 0 409,-2 0-41,2 0 0,-2 0-48,2 0 32,0 0-64,-2 0-288,0 0 272,1-2-8,2 2-16,-1-2-40,0 0 8,-2 2-216,2-1 208,-2 1-208,2-3 144,0 0-16,1 0 0,0 0-24,0 1-16,-3 2-88,3-3 88,-3 3-88,2-3 72,1 0-24,5-4-8,-8 7-24,2-2 24,0-1 8,-2 3-48,3-3 56,0 1-8,0 1 8,0-1 8,-1 0-24,-2 2-40,2-2 48,0 0-40,-2 2 24,0 0 16,2 0 9,-2 0-1,0 0-56,2 0 32,-2 0 0,0-2 0,0 2 40,0 0 0,0 0 16,0 0-88,0 0 64,0 0-48,0 0 24,0 0-24,2 0 48,-2 0 24,0 0-88,0 0 72,0 0 24,0 0-88,0 1 24,0 1 16,0 1-8,0-3-40,0 3 80,0-1-48,0 1 8,0 0-40,-1 0 16,1 1 32,0-4-48,-1 3-16,1 1 80,-1 0-40,1 3-40,-1-5 48,1 1-64,0-3 32,0 7-24,0-4 40,0 0-32,-1 4 40,0-4 8,1 1-16,0-4-16,0 7 16,0-4-32,0 6 32,0-7 0,-1 7 16,1-6-8,0-3-24,0 7 16,0-3-32,0 4 8,0-5 8,-1 6 0,1-5 8,0-4-8,0 8 48,0-5-32,0 6-48,0-6 16,0 5 0,0-6 32,0-2-16,0 4 48,0 4 0,0-6-48,2 1-16,-2 1 0,0-1 48,0-3-32,0 4 16,0-2-16,0 1 0,0 0-48,2 0 16,-2-1 48,0-2-16,0 3 16,0-1-32,0 0 48,2 0-32,-2-1-32,0 1 32,0-2 0,0 2-48,2-2 8,-2 2-24,0-1 16,0 0-8,2 0-80,-2-1 136,0 1-240,1 0-120,-1 0-88,0 0-81,0 0-87,0 0-176,0-1 792,0 1-1032,0-1-376,2 0-497,-2 0-479,0 0-505,0 0-592,0 0 3481,0 0-4129,0-2 329,2 2-833,-2 0 4633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8:27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66 640,'0'0'0,"-1"0"976,-1 0 80,1-1-72,0-1-112,1 2-872,-1 0 873,1 0-873,-1-2 856,0 2 32,1-2 16,-1 0-24,0 0-31,1 2-849,0 0 816,-1 0-24,0-2-40,0 2-32,0-2-56,0 2-39,1 0-625,-1 0 576,1 0-8,-1 0 8,1 0-16,-1 0 24,0 0-24,1 0-560,-1 0 544,0 0-8,0 0-47,1 1-25,0 0-24,-1 1-40,1-2-400,-1 3 384,0 0-16,0 0-16,0 0 8,1 5-16,0-5-24,0-3-320,0 7 264,0-3-24,0 5 8,-1-5-7,1 5-9,0-1-56,0-8-176,0 7 192,0 0-24,0 1 8,0-1 48,0-3-32,0 6-8,0-10-184,0 8 184,0-1-32,0 1 8,0 0-8,0 0-24,0 0 32,0-8-160,0 8 128,0 0-16,0-1-24,0 2 8,0-2-24,0 1 64,0-8-136,0 8 128,0-1-24,0-3 8,2 6-72,-2-7 24,0 6 24,0-9-88,0 3 88,0 5-16,2-6 16,-2 2-32,0-1-8,0 0 8,0-3-56,-1 3 40,1-2 8,0 1 40,-1-1-40,1 0 24,0-1-48,0 0-24,2 0 16,-2 0 16,0 0 0,0 0 73,0-2-17,0 0-16,0 2-72,0-2 48,0-6-48,0 5 0,0-5 24,0 1 56,0-1-56,0 8-24,2-7 48,-1-3 0,-1 1-80,2 0 48,0-1 8,-2 0 8,0 10-32,0-10 80,2-1-40,-2-1-40,0 0 0,2 1-16,0-1 32,-2 12-16,0-11 16,2-1 0,-1 0 16,1 0-32,0 0 16,0 2-8,-2 10-8,0-10 0,2 2 16,0-1-16,-2 6 0,2-8 32,-2 8-16,0 3-16,2-9 16,-1 6-16,-1-4 0,0 5 32,0-5-32,0 5 0,0 2 0,0-3-32,0 1-48,0 0-8,0 0-64,0 0-80,0 1-145,0 1 377,0-2-496,0 0-232,0 2-144,0-2-232,0 2-240,0-2-265,0 2 1609,0 0-1936,0 0-289,0-2-343,0 2-297,0 0-424,0 0 105,0 0 3184,2 0-2825,0 0-7,-2 0 2832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8:25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80 1264,'0'0'0,"0"0"0,0 0 2096,-1 0-695,0 0-265,0 1-48,1 0 32,0-1-1120,-1 1 1136,1-1-63,0 0-97,0 0-168,0 1-144,0-1-96,0 0-568,0 0 536,0 0-23,0 0 23,0 0 8,0 0-32,0 0 0,0 0-3665,2 0 6810,-2 0-3169,0-2-16,2 2-16,0-2-23,0 0-33,-2 2-400,1 0 368,1-3-32,1 1-24,-1 0 8,0-1-40,1 0 16,-3 3-296,7-3 256,-5-4-24,1 7-32,4-3-16,-7-4-40,3 5 24,-3 2-168,3-2 160,4-1 8,-5-4-8,0 7 0,1-3 8,0 0-24,-3 3-144,1-3 153,2 0-33,0 1 0,0-1 32,0 0-32,-1 0 24,-2 3-144,2-2 96,0 0-16,0 1 16,0 1-16,-2-2 32,2 2-24,-2 0-88,2 0 48,-2 0 24,1 0 0,-1 0 24,2 0 16,-2 1-16,0-1-96,2 1 72,0 0-16,-2 2 0,0 0 0,0 0 0,0 4 16,0-7-72,2 2 88,-2 2-48,2 3 0,-2-4-24,0 1 0,0 4 8,0-8-24,0 3 56,0 5-8,0-5-8,0 5 16,0-6-8,0 8-8,0-10-40,0 3 56,0 6-16,0-5-24,0 5 40,0-2-8,-1 1 8,1-8-56,-1 8 40,0 1-8,0-1-32,0 1 40,0 1-8,1-1-16,0-9-16,-1 8 8,1 2-16,-1-1 8,0 0 24,1 1 24,0-2-24,0-8-24,0 8 16,0 1-48,0-1-48,0 1 48,0-2 16,0 0 48,0-7-32,0 4 56,0 5-24,0-6-32,0 7 0,0-8 0,0 6 56,0-8-56,2 3-32,0-1 16,-2 1-64,2 0-136,0-1-104,-2 0-160,0-2 480,2 1-728,0-1-248,-1 0-377,1 0-487,0-2-537,1 0-687,-3 2 3064,3-3-3825,0-6-440,5 7-1744,-8 2 6009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8:01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73 912,'0'0'0,"-1"0"1696,1-2-1096,-1-1-72,1 3-528,0-3 664,-1 1 145,1-1 119,0 1 48,0-1-72,0 0-80,0 3-824,0-3 761,0-6-73,0 7-56,2 0-40,0-1-24,0-5-48,-2 8-520,2 0 512,-2-3-24,2 0-31,0 0-41,0 1-56,1-1-8,-3 3-352,3-2 328,0 0-24,0 0 16,1 0-32,-1 2-48,0 0 0,-3 0-240,9-3 224,-7 3 8,1 0-40,0 0 0,6 0-40,-7 2 0,-2-2-152,3 3 120,6 0-8,-7 0-16,6 0-16,-6 1 8,6 0-8,-8-4-80,2 8 72,1-5-31,7 5-9,-7-4 8,6 5 16,-6-6-8,-3-3-48,9 10 40,-7-7 0,1 7-16,5-5 8,-5 5 16,0-6-32,-3-4-16,8 9 24,-6-6-16,0 7 16,1-6 8,0 5-24,0-5 8,-3-4-16,3 9 0,5-5 8,-8 7 32,3-2-32,1-1-8,4-4-8,-8-4 8,2 10 0,1-7 8,5 1 8,-6 5-16,1-6 8,5 0 8,-8-3-16,2 4 0,7-1 8,-7 0 8,1-2-16,5 0 16,-6 0-32,-2-1 16,8 1-24,-6-1 8,1 0 32,0 0-8,0 0 8,6-2 0,-9 2-16,0-2-16,3-1 16,0 0 16,0 0-8,0-5-8,0 5 16,-3 3-16,3-8-40,-1 6 0,1-7-56,-1 7-112,0-8-145,0 7-207,-2 3 560,2-11-792,-2 8-216,2 0-208,-2-5-249,0 8-215,0-2-248,0 2 1928,0-2-2281,0 0-31,3 0 263,-3-1-1079,0 3 3128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8:24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 5089,'0'0'0,"-2"0"1512,0 0-448,2 0-1064,-2 0 1000,0 0 65,1 1 7,1 0-112,-1 0-152,0 0-144,1-1-664,-1 1 552,0 1-63,0-1-105,1 1-64,0-1-24,0 0-24,0-1-272,2 0 296,0 1 8,-1-1 32,1 0 32,0 0-8,0 0 24,-2 0-384,3 0 376,0 0-16,-1 0-16,1 0-23,0 0-41,0 0-8,-3 0-272,7 0 248,-5 0-24,1 0-64,0 0-8,-1 0-16,0 0-16,-2 0-120,3 0 120,0 0-40,0 0-32,4 1-8,-5-1 0,0 1 24,-2-1-64,3 1 64,4 0 24,-7 0-8,3-1-40,0 0-16,0 0 0,-3 0-24,2 1-16,1-1-16,0 1-64,0-1-96,-1 0-136,0 1-104,-2-1 432,1 0-576,-1 0-104,2 0-121,0 0-151,-2 0-160,2 0-248,-2 0 1360,2 0-1681,0-2-287,0 1-457,-2 1-407,1-2 327,2 2-647,-3 0 3152,0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8:23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25 1632,'0'0'0,"0"-2"1360,0 2-1360,0-2 952,0-1-55,0 1 15,0 0 32,0 0-8,0 0-32,0 2-904,0-2 841,0 0-73,0 2-64,0-2-40,0 1-88,0 1-24,0 0-552,0 0 520,0 0-16,0 0 1,0-2-33,0 2-8,0 0-16,0 0-448,0 0 448,0 0-48,0 0 24,-1 0-32,1 1-16,0 0 0,0-1-376,-1 2 384,1 1-23,-1 0 23,1 0 0,0 0-24,0 1 0,0-4-360,0 8 352,0-6-32,-1 6-8,0-5 8,1 5 16,0-4-32,0-4-304,0 9 320,0-5-112,0 5-8,0-1 16,0-1-32,0 1 49,0-8-233,0 8 192,0-1-32,0 2-16,0-1 0,0 1-32,0-1 16,0-8-128,0 8 104,0 1-16,2 0 24,-2 0-32,0 1 16,2-1-24,-2-9-72,0 10 88,0 0-24,0-2 24,2 0-32,0 0 24,-2 0-24,0-8-56,0 8 0,0-1 48,0-3-8,0 5 0,2-6 120,-2 4-88,0-7-72,1 2 64,-1 1-32,0 0-32,0 0 72,0-1 24,0-1 24,0-1-120,0 1 96,0 0-56,0-1 8,0 0 8,0 0 16,0 0 32,0 0-104,0-2 112,0 0-72,0-1 24,0-5 8,0 6-72,0-6 56,0 8-56,-1-3 56,1-6-24,0 6-8,0-6 8,0 6-32,0-6 16,0 9-16,-1-3 40,1-6-8,0 6 0,0-8-24,0 2-8,0 1 16,0 8-16,0-9 16,0 0 0,0 0 16,0 0-24,0 1 8,0 0 0,0 8-16,0-9 16,0 1-32,0-1 16,0 2 32,2 4 24,-2-7-40,0 10-16,1-3 0,-1-4-16,0 5-32,0-1 24,0 0-96,0 1-96,0 2 216,0-1-432,0 1-224,0-2-392,0 2-433,0 0-551,-1 0-577,1 0 2609,0 0-3232,0 1-777,0 0-376,2-1-1656,-2 0 6041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8:14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 1800,'0'0'0,"-1"0"1488,1 0-1488,-2 0 1048,0 1-199,0 0 55,1 0 152,0-1 96,-1 1 17,2-1-1169,-1 0 1064,0 1-128,0-1-136,1 0-104,0 0-48,0 0-47,0 0-601,0 0 584,0 0-16,2 0-16,0 0-8,0 0 8,0 0-16,-2 0-536,2 0 528,0 0-32,2 0-39,-1 0-25,0 0-40,0 0-16,-3 0-376,3 0 360,5 0-8,-6 0-16,1 0 0,0 0-48,6 0-24,-9 0-264,2 0 208,7 0-8,-7 0 0,7 0-32,-7 0 24,7 0-56,-9 0-136,2 0 104,1 0-7,7 0-25,-8-2-8,6 2 16,-6 0-8,-2 0-72,8 0 56,-6 0-32,1 0 0,6 0-24,-7 0 48,2 0-8,-4 0-40,3 1 64,0 0-8,0 1-40,0 1 24,0-1 0,-1 0 32,-2-2-72,0 3 104,2 0 8,-2 0-40,0 1-32,0 0 0,0 4-8,0-8-32,0 2 64,0 2 8,0-1-32,0 1 8,-1 0-24,0 0-8,1-4-16,-3 4 24,1 1 24,-1-1 8,0 4 0,0-5-16,0 1-16,3-4-24,-4 8-8,1-5 32,0 1-8,-1 6 24,0-7 16,0 5-56,4-8 0,-4 3 16,-4 5-16,6-5 0,-1 5 0,-1-4 16,-1 5-8,5-9-8,-4 3 0,0 5 16,1-5-32,0 6-24,0-6 40,0 8 0,3-11 0,-3 3 40,0 7 32,1-7-56,1 6-48,-1-6 8,0 7-16,2-10 40,-1 3-72,0 5 40,0-5 8,1 1-8,0 0 64,0 0-32,0-4 0,0 3-32,0 1 24,0-1 32,2 2 16,0-2-24,0 0-32,-2-3 16,2 3-24,0-1 8,1-1 48,0 0-24,0 0 8,0 0-16,-3-1 0,8 0-16,-6 0 48,1 0-8,7 0 8,-8 0 40,6 0 8,-8 0-80,2 0 112,6 0 16,-5-2-40,6 2 0,-6 0 24,7 0 16,-10 0-128,3 0 152,7 0-32,-7 0-48,7 0-48,-7 0 24,7 0 40,-10 0-88,3 0 96,0 0-24,7 0-24,-7 0-24,5-2-8,-5 2 0,-3 0-16,9 0 40,-7-2-8,1 2 0,6-2 8,-7 2-24,0-2-72,-2 2 56,2 0-64,1 0-104,-1 0-120,0 0-256,-2-2-376,2 2-528,-2 0 1448,2-2-2081,0 0-792,0 0-951,-2-2-1513,4 1-2385,-4 3 7722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8:13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7 2440,'0'0'0,"0"0"0,0 0 2449,-1 0-1409,0 0-352,0 0 72,-1-2 192,1 2 145,1 0-1097,-1 0 1104,1-2-112,0 2-192,0 0-160,0 0-104,0 0-64,0 0-472,0 0 473,0-2-25,0 2 8,2 0 0,1 0-80,-1 0 8,-2 0-384,2 0 368,1 0 0,0 0 32,0 0 0,0 0 0,-3 0-400,3 1 345,-3-1-345,8 1 328,-6 0-8,1-1 8,0 1 8,7 0-24,-8 0-16,-2-1-296,3 1 256,5 1 0,-8-1-40,8 1-8,-6-1-40,1 0-16,-3-1-152,8 2 128,-5-1-24,6 0-8,-6 1-72,5-1 0,-5 0 16,-3-1-40,9 0 56,-6 1 8,8-1 0,-8 0 8,6 0-48,-6 0 40,-3 0-64,9 0 72,-7 0-32,8 0 24,-8 0-48,6 0-8,-8 0-8,2-2-24,-2 2 24,3 0-16,0-2 56,0 2 8,0 0 32,5 0-40,-8 0-32,0 0-8,2 0 16,-2-2 0,0 2 24,0 0 40,0 0 25,0 0-33,0 0-72,0 0 56,-1-2-56,0 2-16,-1 0 32,0 0-8,-1-2 8,3 2-16,-3 0-16,0 0-48,0-2-49,-1 2-47,0-2-96,-4 2-48,8 0 304,-3 0-424,0 0-152,0 0-120,-1 0-216,-4 0-200,6 0-249,2 0 1361,-3 0-1648,-1 0-257,0 1-399,1 0-625,0 1-191,-1-1-169,4-1 3289,-1 1-2368,1-1 2368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8:12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16 113 8,'0'0'0,"0"0"104,0-2 192,0-1-96,0 1 16,0 0 0,0 2-216,0 0 208,0-2 8,0 0-48,-1 2 32,1-2-8,-1 2-8,1 0-184,0-2 184,-1 2-8,1-3-16,0 1-24,-1 2-8,1-2-24,0 2-104,-1-2 104,1 0-8,0 0 40,0 0 24,0 0 32,0 0 32,0 2-224,0-3 248,0 1 8,0-1 17,0 1 47,0 0 24,0-1 16,0 3-360,0-2 392,0-1 0,0 1 16,-1-1 0,1 3-16,-1-2 48,1 2-440,-1-2 448,1 0 32,0 0 33,-1 0-49,1 0-8,-1 2-16,1 0-440,0-2 424,-1 0-8,1 2-32,-1-2-16,0 2-64,0-2 32,1 2-336,-1 0 352,1-2 8,0 2 41,0 0-49,0 0-56,0 0-296,-1 0 288,1 0-288,0 0 248,0 0-8,0 0-16,0 0 8,0 1 8,0 1-8,0-2-232,0 2 240,0 1-48,0 0-16,0 0-24,0 1 0,0-4-152,0 4 144,0-4-144,2 5 128,-2 3 16,0-5-40,2 5-32,-2-5 40,2 6-32,-2-9-80,0 4 96,2 7-24,-2-7-8,2 7 9,-2-3 7,0 0 32,0-8-112,2 10 136,0 0-56,-2-1 0,2 1 0,-2 1 0,0-1-56,0-10-24,0 10 48,2 0-48,-2 0-24,3 0 32,-3-1-16,2 0 32,-2-9-24,0 9 48,2-1 16,-2-4 32,2 5 40,0-6-32,-2 5-72,0-8-32,2 2 56,-2 1-24,0 1 32,0-2 40,0 0-32,0-2-72,2 1 88,-2-1-88,0 1 88,0-1-24,0 0 16,0 0-32,0 0 0,0 0 8,0 0-56,0-2 72,2 0 8,-2-1-16,0-1-24,0-5 8,0 7 0,0 2-48,0-3 80,0-6 24,0 6-16,0-6-24,0 5-8,0 4-56,0-11 72,0 11-72,0-8 40,0 5 40,0-9-16,0 3-24,0 1 40,0 8-80,0-9 40,0 0 0,0 1 8,0-3 8,-1 3 48,1 0-24,0 8-80,0-9 64,0 9-64,0-10-24,-1 2-8,0-1 64,1 0 8,-1 1 88,1 8-128,0-9 104,0 9-104,-1-8 32,0 0 8,1 0-32,-1 5 64,1-9 8,0 9-32,0 3-48,-1-9 32,0 7-8,1-6 0,0 6-8,0-1 8,0 3-24,0-3 16,-1 1 0,1 0 40,-1 0-8,1 0-48,0-1 0,0 3 0,-1-2-24,1 0-32,0 0 0,0 2-72,0-2-128,0 0-136,0 2 392,0 0-608,0 0-136,0-2-152,-1 2-200,1 0-209,-1 0-287,1 0 1592,0 0-1897,-1 0-263,1 0-425,0 0-495,0 0 391,0 0-647,0 0 3336,0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6:34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 1 4344,'0'0'0,"-2"0"1033,0 0-489,-1 0-64,1 0 64,1 0 184,1 0-728,-1 0 880,0 0 65,0 0-81,0 0-112,0 1-152,0 0-88,1-1-512,-1 2 464,0 0-48,0 1-56,0 0 8,0 0-31,1-3-337,-1 3 344,1-3-344,0 3 376,0 0-8,0 1 8,0 0 0,0 5 16,0-9-392,-1 3 424,1-3-424,0 8 440,0-5-16,0 6-16,0-6-24,0 8 1,0-11-385,0 8 384,0 2-40,0 0-24,0 2-32,-1 1 0,1-1 8,0-12-296,-1 13 240,0 1-48,0 0 16,0-1-24,0 3 0,0-2 8,1-14-192,-1 15 136,0 0-8,1-1 16,-1 1-24,1-1-16,-1 1-24,1-15-80,0 16 56,0-1 24,0 0-16,0 0 48,0 0-8,0 1-24,0-16-80,0 15 80,0 1-8,0 0-7,0-1 7,0 0-16,0 1 8,0-16-64,0 16 56,0 2-16,0-3 0,2 0 16,-2 2-32,0-2 48,0-15-72,0 16 64,0 0-8,0 0 0,0 0 16,0 1-32,0 0 16,0-17-56,0 17 80,0 0-24,0 1 0,0 0-16,0 0 0,0 0-24,0-18-16,0 17 24,0 0 24,0-2-24,0 3 16,0-2-40,0 1 0,0-17 0,0 16 16,0 0 8,0 1 32,0-3-24,0 2-32,2-2 16,-2-14-16,0 14-32,0 1 64,0-3 8,2-1-24,-2-1 24,2 0-40,-2-10 0,0 10 24,0 0-24,2 0 16,-2 2 16,2-1-24,-2-1 24,0-10-32,0 11 0,0 1 0,2 0 0,-2 0 16,0 2-8,0-2 40,0-12-48,0 12 8,-1-2-8,1 3 32,-1-2-16,0 1-8,0 0 24,1-12-32,-1 11 24,0-1-8,0 0 24,0 1-24,0-2 0,0 0-48,1-9 32,-1 9 0,0 1 0,0-1 32,0-5 24,0 6-40,0-6 8,1-4-24,0 9-16,0-5-24,0 4 40,-1-5-16,0 5 32,1-5 16,0-3-32,0 4 8,0 4-8,0-5-8,0 2-8,0 3 16,-1-5 24,1-3-24,-1 8 32,1-5-16,-1 1-32,1 5 0,-1-6-24,0 7 8,1-10 32,-1 3 0,0 7-8,-1-6-8,1 6 16,0-1-56,1-5 24,0-4 32,-1 11 0,0-7 16,1 7 16,-1-2-8,0-1-24,1 0 16,0-8-16,-1 8 0,0 0-16,1 2 0,-1-6 8,0 7 32,1-7 32,0-4-56,-1 11 56,1-3-56,-1-3-16,0 6-8,0-7 40,0 7 24,1-11-40,-1 4 40,0 8-64,0-8 8,0 6 0,0-6 16,0 5 40,1-9-40,0 4 16,-1 7 0,0-7-16,0 7 16,0-3-8,1 0-16,0-8 8,-1 9 0,0-1 0,0 0 8,0 0 24,1 0-16,-1 1 0,1-9-16,-1 9-32,0-1 16,0 2 16,0 1 16,0-2-32,0 1 32,1-10-16,-1 9-16,0-1 16,0 1 0,-1-1-16,1 0 32,0-4 0,1-4-16,-1 10 0,0-1 56,0-5-72,0 6-8,0-7 24,0 7-16,1-10 16,-1 3 40,1 7-24,0-6-16,-1 5 0,1-5-24,-1 6 24,1-10 0,-1 8 8,1 1-8,0-5 0,0 7 0,-1-2 0,1-1 0,0-8 0,-1 10 0,0-1-24,1-1 8,-1 2 16,1 0 0,-1 0 0,1-10 0,0 10 0,-1 0-32,1 1-8,-1 0 16,0-1 80,0 0 16,1-10-72,-1 10 112,0 0-16,0 0-80,0 0-16,0 0-32,0-1 24,1-9 8,0 8 0,0 1 24,0-1 8,0 1-64,0-1 16,0-4 16,0-4 0,-1 10-8,1-7 32,-1 8 8,1-6-48,0 5 0,-1-6 32,1-4-16,0 11 0,0-7 0,0 7 16,0-3-32,0 0 40,0-8-24,-1 4 32,1-4-32,-1 11 16,0-2-16,0-1-16,1 0 0,0 2 16,0-10 0,-1 9 16,1-9-16,0 11 0,-1-1 0,1 0 16,0 1-16,-1 1 0,1-2 16,0-10-16,0 12 8,0 1-8,0-1 16,0 0-16,0-1 0,0 0-16,0-11 16,0 10-8,0 0 16,0 0 8,0 1 0,0-2-16,0-9 0,0 9-32,0-9 32,0 9-8,0 0 8,2 0 24,-2-1-8,0 2 8,2-1-48,-2-9 24,0 11 0,0-1-16,0 0 32,0 0-16,0 0 16,0 0-8,0-10-8,0 8 0,0 1 16,0 1 0,0 0-48,0 0 32,0 0-24,0-10 24,0 10-32,0 0 32,0-1 56,0 0 8,0 0 0,0 1 8,0-10-72,0 9 0,0 1 32,0 0-8,0 1-8,0-2-16,0-9 0,0 10-16,0-10 16,-1 9-40,0 2 72,0-2-32,0 0 24,0 0 8,0 0-64,1-9 32,-2 11-16,1-2 16,1 1 0,-1 0 16,0 1 16,1-11-32,-1 9 16,1-9-16,-1 9-16,0 0 16,0 1-16,0-1 32,0 1-16,1-10 0,-1 9 0,1-9 0,-1 10 16,0-1-16,0 0 8,0-1-8,0 1-8,0 1 16,1-10-8,-2 8 0,1 2 0,-1-1 32,1 2-32,-1-2 0,2-9 0,-1 9 0,0-1 0,0 0-16,-1 2 48,1-2-32,0-4 16,1-4-16,-1 11-16,0-3-32,-1 2 40,1-1-8,0-1 16,1 1 40,0-9-40,-1 8 32,1 2-32,-1-1 0,1 0-16,-2 1-16,2 1 32,0-11 0,-1 9 16,1 2-32,0-1 48,-1 2-32,1-2 0,-1 1-32,1-11 32,-1 10-24,0 2 8,1-2 16,-1 0 0,0 0-16,1 2-8,0-12 24,0 10 8,0-10-8,-1 10 48,0-1 40,0 1 24,1-2-72,-1 0-8,1-8-32,0 9-16,0-9 16,-1 9-40,0-5 40,0 7-16,1-3 48,-1-4-8,1-4-24,0 11-16,0-11 16,0 5 16,0 5-32,-1-6 16,1 6 0,-1-6-8,1-4 8,-1 10-16,1-5 32,-1 5-8,0-6-8,0 5 0,1-5 16,0-4-16,-1 11-16,0-8 32,1 7 0,0-7-16,0 5 32,0-5-48,0-3 16,0 9-32,-1-6 32,1 7-16,0-6 32,0 5 16,0-6-8,0-3-24,0 9-8,0-5-40,0 6 32,0-7 8,0 5 48,0-5 16,0-3-56,0 4 32,0 5-48,0-7 0,0 2 0,0 1-24,0-1 80,0-4-40,0 4 0,0-1 16,0 1 0,0 0-16,0 4-16,0-6-40,0-2 56,0 3-16,0 0 16,0 2 48,0-2-8,0 0-40,0 0-16,0-3 16,0 3-24,0 0-8,0 0 32,-1-1 16,1-1-16,0 0-16,0-1 16,0 1-32,0 0-64,0-1-80,0 1-96,0-1-48,0 0-176,0 0 496,0 0-696,0 0-304,0 1-425,0-1-447,-1 1-545,0 0-1640,1-1 4057,0 3-9954,0-3 9954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7:30.573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28 3 2488,'0'0'0,"0"0"0,-2 0 1400,-1 0-495,0-1-49,0-1 24,3 2 64,-2 0 64,2 0-1008,0 0 961,-2 0-41,0 0-96,0 0-48,2 0-24,-2 0-48,2 0-704,0 0 705,-2 0 63,2 0 64,-2 0 32,2 3 16,0-3-40,0 0-840,-2 2 793,2-2-41,0 2-16,0 0 0,0-2 24,0 2-32,0-2-728,0 2 697,0 0-81,0-2-80,1 2-48,0 0-32,0 1-32,-1-3-424,2 2 384,1 1-64,1 0-16,0 5-40,5-5 0,-6 0-16,-3-3-248,9 3 208,-6 6 1,5-5-65,-5 5 24,7-6-32,-6 7 40,-4-10-176,11 3 152,-8 7-16,7-6-32,-6 5-56,6-6 24,-2 6 16,-8-9-88,9 3 80,-5 6-32,8-5-24,-4 5-8,-4-6 16,-4-3-32,11 10 48,-11-10-48,3 2 16,8 6 16,-8-6 8,5 1-24,-5 1 0,-3-4-16,4 9 16,-4-9-16,8 0 0,-7 3 16,2 0 0,0 6 32,0-7-8,-3-2-40,2 3 64,-2-3-64,1 9 64,0-7-40,0 7 24,-1-6-32,0 8 32,0-11-48,0 9 64,0-9-64,0 9 24,-2-1 24,0 2-32,-1-7-32,1 6 48,-1-5 32,3-4-64,-3 9 48,0-6-8,-6 8-40,7-8-32,-1 8 48,3-11-16,-9 3 16,7 7 48,-7-7-16,6 7-48,-7-7 0,2 7 0,8-10 0,-3 2-16,-8 6 32,8-6 16,-9 1-32,9 7 0,-5-8 0,8-2 0,-2 3 0,-7 6 16,7-7-16,-6 1-48,6 0-16,-1 6-24,3-9 88,-9 0-128,7 3 24,0-1-64,-1 1-64,1 0-104,-1 6-56,3-9 392,-2 3-544,0 5-137,0-6-255,0 1-312,2 1-344,0-1-441,0-3 2033,0 2-2376,0 0-329,0-2-920,1 0-2248,1 0-592,-2 0 6465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7:31.662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6 583 9466,'0'0'0,"0"0"2512,-2-2-1328,0-3-191,0-4 199,2 9-1192,0-9 1512,0 5 280,0-6-103,2 1-209,1 0-272,0-2-319,-3 11-889,4-13 736,-1 1-96,5-2-48,-6 1-32,3 0-24,3-1-104,-8 14-432,4-15 432,6-1-63,-6 2-25,5-1 0,-4 0-32,6 0-24,-11 15-288,9-16 264,-1 1-24,2-1-40,-2-1-32,2 0-32,-2 1-24,-8 16-112,3-18 64,8 1 8,-7-1-24,7 2 32,-8 0-16,7 2 8,-10 14-72,3-14 64,6 1-16,-6 0-32,1 0-16,5 2 16,-9 11-16,2-11-32,1 2-64,0-1-120,1 1-136,0 0-216,-3 5-176,-1 4 744,3-9-928,-2 5-209,1 1-295,-1-1-320,0 0-393,0 1-479,-1 3 2624,2-4-3105,-1 2-1424,0 1-4401,-1 1 8930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7:31.115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5 94 7145,'0'0'0,"0"-1"1568,0 1-1568,-2-2 921,0-1-49,2-1 64,0 0 144,0-5 32,0 6-103,0 3-1009,1-4 904,0 0-88,1-5-112,0 7-24,1-1-72,0-1-31,-3 4-577,5-9 616,-1 7-48,4-1 0,-5 0-32,2-2-80,4 1-48,-9 4-408,3-4 352,7 1-32,-7 0-8,6 1-32,-5 1-39,6 0-17,-10 1-224,3-2 216,7 2-24,-6 0 0,4 0 0,-4 0-48,0 4-8,-4-4-136,8 3 144,-5 5-24,2-5 8,3 8-16,-6-3-40,0 3-16,-2-11-56,4 10 56,-1 2-16,1 1 8,-1-1-8,0 1 0,0 2 16,-3-15-56,1 14 48,3-1-8,-2 1-24,1 0 8,0-1-8,0 2 16,-3-15-32,3 15 24,1-1-8,-1-3 16,1 1 8,4-2 16,-4 1 0,-4-11-56,3 11 48,6-2 24,-6 1 24,6-1 48,-5-6 0,6 8-16,-10-11-128,4 2 88,5 6-24,-5-6 8,6 2 0,-7-2 16,7 1-32,-10-3-56,8 0 40,1 2 8,-5-2-32,5 0 40,-6 0-40,-3 0-16,9 0 0,-9 0 0,3 0 0,8-1-48,-7 0 8,4-2 24,-5 0-16,2-1 32,-5 4 0,4-3-8,0-1-56,0 0-24,-1 0-56,1-5-56,-1 6-104,-3 3 304,4-3-360,0-6-120,-1 7-112,-1-1-144,1-5-152,-2 5-185,-1 3 1073,1-3-1240,0-1-176,0 0-249,-1 0-183,0 1-433,0 3 2281,0-4-3016,0 4 3016,-2-3-4161,0 0-1648,2 3 5809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0:49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6 3080,'0'0'0,"-1"0"1336,0 0-335,0 0-137,1 0-864,-2 0 944,1 0 24,0 0 40,0 0 1,1 0-137,-1-2-64,1 2-808,0 0 712,0-2-120,0 2-56,0-2-7,0 2 31,0 0 56,0 0-616,0 0 656,0 0-24,3 0-8,-1 0-48,0 0-24,-2 0-552,2 0 481,-2 0-481,4 0 456,-1 1-48,0 0-64,0 1-16,0 2-16,0-1-56,-3-3-256,8 3 240,-6 5-8,1-5 0,5 5-48,-6-5 0,-2-3-184,4 9 160,-4-9-160,8 4 104,-6 5 8,1-5-24,6 6 8,-7-2-16,6-4 24,-8-4-104,2 11 64,1-3 24,1-5-8,5 7-32,-7-2 24,6-5 8,-8-3-80,2 12 56,1-3-32,5-1 41,-8 2-9,2 0 16,1 0-24,-3-10-48,4 10 48,-1 0-48,0 2 40,-1 0 8,0-1 8,-2-11-56,2 11 72,-2-11-72,2 12 16,0 0-8,-2 0 8,0 2 8,0-1 24,0 0-24,0-13-24,-1 14 16,0 1-8,0 0 24,-1 1-32,1-1 16,-1-1-16,2-14 0,-2 15 0,-1-2-16,1-1 0,0 1-8,-1-1-48,1-2 8,2-10 64,-2 10-96,0-1-40,1-5-88,0 6-17,0-7-39,1-3 280,-1 8-360,1-8 360,-1 1-424,-1 2-96,1 0-112,0-2-72,0 0-96,0-1-97,1 0 897,-1 0-1016,1 0-104,0 0-144,-1-3-377,0-1-575,1 4 2216,-1-3-3161,1 3 3161,-1-3-6625,1 3 6625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8:00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 5553,'0'0'0,"-1"-2"2648,0 2-1728,0 0-135,0 0 143,1 0-928,0 0 1072,0 0 24,0 0-128,0 1-207,0 0-169,0 0-136,0-1-456,0 1 344,0 0-96,0-1-56,0 0-64,2 0-56,0 0-40,-2 0-32,0 0 32,2 0 16,0 0-40,-2 0-64,2 0-184,-2 0-288,0 0 528,0 0-856,2 0-377,-2 0-439,0 0-504,0-2-809,3 2 272,-3 0 2713,2-2-4008,-2 2 4008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0:49.5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59 248,'0'0'0,"0"0"320,0 0-16,0 0-304,0-2 368,0 2 48,0-2 24,0 2 120,0-2 48,0 0 8,0 2-616,0 0 632,0-2-7,0 0 15,0 2-16,0-2-88,0 2-536,0-2 536,0 2-536,0-2 520,0-1-8,0 3 24,0-2 17,0 0-17,0 2-16,0 0-520,0-2 544,-1 2-40,1 0-32,-1 0-8,0-2-56,1 2-408,-1 0 400,1 0-400,-1 0 368,0 0-31,0 0-41,1 0-16,0 0-24,0 0-256,-1 0 192,1 0-192,-1 0 176,1 0-8,0 0-24,-1 1 8,0 0-8,0 2-32,1-3-112,-1 3 128,-1 1 0,1-1 48,0 0 8,1 1-48,0-4-136,0 3 8,0-3-8,-1 3 72,1 1-8,0 0 32,-1 0 56,1 0-96,0-4-56,0 4 56,0 1-8,0 3-24,0-5 48,0 1-88,0 4 8,0-8 8,0 3 32,0 7-40,2-6 56,-2 6 8,2-7-32,0 7 0,-2-10-24,0 3 32,2 7-16,0-5-8,0 5 8,1-7-32,0 8 32,-3-11-16,2 4 16,0 7-16,2-6 0,-1 4 24,0-5-8,0 5-8,-3-9-8,3 3 16,6 0-16,-7 5-16,1-5 32,0 0 8,6 0 0,-9-3-24,3 3 32,6-1-16,-7 0 8,1 0 56,5-1 0,-6 0 16,-2-1-96,3 1 64,6-1 8,-6 0 24,1 0 0,-1 0 8,0 0 8,-3 0-112,3-2 97,0 0-17,5-1 24,-6 1 0,0 0-16,0-1 32,-2 3-120,2-3 136,0-1-8,1-4-16,-1 6 8,2-7-32,-1 6 8,-3 3-96,0-9 112,2 6 8,1-10-32,-1 5 0,1 0 0,0 0 8,-3 8-96,3-8 88,0 4 16,-1-8-40,0 9 24,-2-8-8,2 3-16,-2 8-64,2-3 80,0-9-48,0 9 24,-2-6 8,0 6-16,0-6 8,0 9-56,2-3 48,0-7-24,-2 8-8,0-7 8,0 7 8,0-6 0,0 8-32,0-2 32,0-1-8,0-5 0,0 5 0,0 0 8,0 0 8,0 3-40,0-8 48,0 8-24,-1-2-8,0-1-16,0 1 16,0 0 32,1 2-48,-1-2 24,0 0 8,0 0-24,0 0-16,1 0 16,-1 2 24,1 0-32,-2-2 24,1 2-48,-1 0-48,1 0-72,-1-2-88,1 2-112,1 0 344,-1 0-480,0 0-96,0 0-168,-1 0-185,1 0-255,0 0-392,1 0 1576,-1 1-2217,0 0-903,0 1-2153,1 0 632,0-2 4641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0:49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 2424,'0'0'0,"0"0"1512,0 0-471,-1 0-73,0 0-32,0 0 40,1 0-976,-3 0 984,2 0-143,0 0-129,0 0-96,0 1-80,0 0-80,1-1-456,-1 1 416,0 1-56,0 1-8,0-1-16,1 0-16,0 1-31,0-3-289,0 3 264,0 0 8,-1 5 8,0-5 16,1 1-24,0 5-16,0-9-256,-1 3 240,1 7 8,-1-2-24,0 0 8,0 1-16,0 0-24,1-9-192,0 10 224,0 1-16,0 1 16,-1 1-24,0 0 24,-1 2-16,2-15-208,0 14 168,0 0-24,0 1-23,0-1-25,0 1 0,0 1 24,0-16-120,3 16 72,-1 2-16,1-1 0,0 0-32,0 1 0,0-2 8,-3-16-32,9 16 8,-7-2 16,1-1-8,7 1-8,-7-3 8,6 1-32,-9-12 16,2 10 0,7 1 0,-7-2 16,6 0-8,-6 1-8,8 0 0,-10-10 0,2 8-8,7 0-16,-7-5-24,7 7-64,-7-7-16,1 7 0,-3-10 128,10 3-184,-7 0 15,0 0-71,6 0-48,-9 0-72,3-2-104,-3-1 464,3 2-624,-1-1-176,0 0-200,0 0-401,0 0-471,-2-1-769,0 0 2641,0 0-3920,0 0-625,0 0 4545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0:49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54 4168,'0'0'0,"0"0"1649,0 0-1649,-1 0 1008,1 0-120,0 0 56,0 0 57,0 0 39,0 0-64,0 0-976,0 0 936,0 0-128,3 0-103,0 0-57,0 0-48,0 0 16,-3 0-616,8-2 624,-6 2-16,2-2 40,4 2-56,-6 0-23,7-2-41,-9 2-528,2 0 464,7-2-88,-7 2 0,8-2-80,-7 2 0,6-2-64,-9 2-232,3 0 200,8-2-8,-8 2-48,9-2-8,-9-1-56,8 3 0,-11 0-80,3-2 88,9 2-32,-4-2-8,-4 0-16,8 0-32,-9 0-40,-3 2 40,11 0-120,-3-2-120,1 0-152,0 0-152,-6 0-176,9 0-120,-12 2 840,3 0-968,7-2-177,-7-1-207,6 1-440,-6 0-729,7 0-1384,-10 2 3905,3-3-6609,-3 3 6609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0:49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12 2072,'0'0'0,"0"0"1080,-1 0-176,0-2 17,0 0 95,0 2 48,1-2-40,0 2-104,0 0-920,-1-2 785,1 2-177,-1-2-104,0 2-32,0 0 0,0 0-8,1 0-464,-2 0 456,2-2-72,0 2-40,-1 0-48,0 0-7,0 0-25,1 0-264,-1 0 256,0 0-32,1 1 0,-1 0-8,0 0-16,-1 2 0,2-3-200,-3 2 160,1 1 24,0 0-32,0 1 32,0-1-16,0 0 8,2-3-176,-2 3 160,-1 0 8,0 0 40,1 1-8,0-1-24,1 1-16,1-4-160,-2 4 112,0 4 0,-2-6 8,2 2-8,0 0-8,0-1-8,2-3-96,-1 4 96,-1 4 0,1-6 17,-1 1-17,1 5 0,0-6-8,1-2-88,-1 5 80,0 3-8,0-5 8,1 5-8,0-5 16,0 6 8,0-9-96,0 3 88,0 7 8,0-7 16,0 7 0,2-6 16,-2 7 8,0-11-136,2 8 128,0 1-8,1 0 0,0 0 0,-1 0 0,0 2-48,-2-11-72,2 10 104,1-1-16,0 2 16,0 1-16,-1-1-32,0 0 24,-2-11-80,3 11 32,-1 1 32,-2-1 32,2 0-48,0 0 8,0 0-8,-2-11-48,2 10 56,-2 0 24,0 1-16,0-1-16,0 1 32,0-1-24,0-10-56,0 11 48,0 0-16,0 1-32,0 0 24,-1 1 16,0-1 0,1-12-40,-1 11 40,-1 2-16,1-3-8,-1 2-16,1-2 40,-1 2-32,2-12-8,-2 10-8,-1-1-8,1 0-40,0 0 56,1-5-8,-1 5 8,2-9 0,-3 3 0,1 6-16,0-6-8,-1 1-16,1 0-24,-1 1-72,3-5 136,-3 4-192,0 0-48,0-1-56,0 0-88,0 0-88,3-3 472,-2 1-560,0 0-88,-1 0-129,1 0-87,-2-1-232,1 0-216,0 0-409,3 0 1721,-3 0-2208,0-2-681,1-1-1200,1 0 113,1 3 3976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0:49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12 215 272,'0'0'0,"-1"0"496,1 1 40,-1 0 112,0 1 88,1-2-736,-1 1 776,0 1 16,0-1 1,0 0-1,1 0 0,0-1-792,-2 1 744,2-1-744,-1 1 688,0 0-24,1 0-48,-1 0-23,1 0-1,0-1-592,0 2 624,0-2-624,0 1 616,0 0-8,0 1-32,0-1-40,0 0-24,0-1-512,0 1 449,0-1-449,0 1 432,0 0-40,0 0-8,0 0 0,0 0 16,0-1 0,0 0-400,0 0 368,0 0-24,0 1 16,0-1-16,2 1 16,-2-1-360,3 0 353,-3 0-353,2 0 352,0 0-16,1 0 24,0 0-8,0-3-48,5 0 16,-8 3-320,2-3 256,6-6 0,-5 7 32,7-1 0,-7-7-16,-3 10-272,9-3 320,-9 3-320,3-10 336,7 7-16,-7-9-31,8 4-33,-8-1-32,7 0 8,-10 9-232,3-10 208,6 0 0,-6 0-32,9 0-8,-9 1 16,-3 9-184,9-8 184,-9 8-184,2-8 184,6 0-40,-5 0-8,5 5-8,-6-10 0,-2 13-128,9-3 144,-7-7-40,1 7-16,0-6 0,5 7 8,-8-1 8,0 3-104,3-4 72,0 1-32,0 0 8,-1 0-8,0 1 32,0-1 0,-2 3-72,2-2 32,0 0 0,1 0-16,-1 2 8,0-2 8,-2 2-8,0 0-24,2-2 16,-2 2-32,2 0 32,0-2 16,0 2-32,-2 0 32,0 0-32,2 0 8,-2-2 40,0 2-16,2 0-24,-2 0 8,2 0-32,-2 0 16,0 0 48,0 0-8,0 0 8,2 1 8,-2 0-40,0 0 0,0-1-16,0 1 16,0 0 72,0 1-56,0 0-8,0 0 48,0 0-80,0-2 8,0 3 8,0 0-16,0-1-24,0 1 64,0 0-32,0 1 24,0-4-24,0 3 0,0 0 0,2 0 32,-2 1-32,0 4 48,2-5-48,-2-3 0,0 8 0,0-5 8,2 6-16,0-6 8,0 8-16,0-7-32,-2-4 48,2 11 32,0-2 8,1 0-7,0 0-50,0 0-7,0 0 8,-3-9 16,8 11 0,-8-2 16,3 0 8,0-1-40,0 2-24,5-2 56,-8-8-16,2 8 16,1 0 25,6 0 7,-7-4-64,0 7 0,6-8-33,-8-3 49,2 10-56,1-7 24,6 1-8,-7 4-8,0-7-8,1 2-80,-3-3 136,4 4-216,-1-1-96,5 0-88,-8-1-104,2 0-168,0-1-248,-2-1 920,0 1-1168,2 0-209,-2 0-239,0 0-185,0 0-415,0 0-993,0-1 3209,0 0-5225,0 0-1528,0 0 6753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2:29.095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13 147 8,'0'0'0,"0"0"56,0 0 40,0 0-96,-2 0 128,0 0 32,1 0 56,1 0 16,0 0-24,0 0 8,0 0-216,0 0 216,0 0 24,-2 0 8,0 0 32,2 0 0,0 0-16,0 0-264,0 0 264,0 0-16,0 0 16,0 0 40,-2 0 24,2 0 0,0 0-328,0 0 377,0 0-9,0 0-16,0 0 8,0 0 0,-2 0-8,2 0-352,0 0 376,0 0 32,0 0 0,0 0 32,0 0 24,0-1 32,0 1-496,0 0 545,0-1 7,0 0-24,0 0-8,0 0-56,0 0-32,0 1-432,0 0 408,0-1-8,0 0-8,0 0 0,1 0-15,0 0-33,-1 1-344,1 0 336,0-1-24,1 0 0,-1 1 16,-1-1 0,1 1 24,-1 0-352,0 0 336,3-1-40,0 1-16,0 0-16,-1 0-16,0 0 0,-2 0-248,2 0 240,0 0-23,1 0-41,0 0-8,-1 0 24,0 0-40,-2 0-152,2 0 176,1 2-16,0-2-24,0 0 24,4 0-24,-5 0-8,-2 0-128,3 0 152,-1 0 16,0 0-16,1 0 24,1 0-32,0 0-32,-4 0-112,7 0 144,-4 0-24,0 0 8,0 0 16,-1 0-16,2 0 32,-4 0-160,8 0 144,-6-1 0,1 0-24,1 0-16,0 0 32,-1 0-16,-3 1-120,4 0 152,4-1-32,-6 1 8,2-1-16,0 1 1,3 0 7,-7 0-120,2 0 104,6 0-8,-6 0-8,6 0-8,-5 0-24,4 0-32,-7 0-24,3 0 72,1 0-16,3 0 24,-4 0-16,4 0-16,-4 2-48,-3-2 0,8 0 24,-7 0 16,3 0 16,4 2 0,-6-2-40,6 0 0,-8 0-16,3 0 8,4 0 24,-4 2-8,0-2 8,4 0-24,-4 2 8,-3-2-16,8 0 32,-4 0-24,4 0 24,-5 0-16,0 0 8,4 0 32,-7 0-56,3-1 88,6 0-32,-2 0-32,-4 0 8,5 0-24,-5 0 48,-3 1-56,8-1 72,-5 0-16,5 0 0,-6-1-24,7 1-48,-6-1-24,-3 2 40,3-1-16,5 0-16,-5 0 64,4 0 8,-4 0-24,5-1-32,-8 2 16,3-1-16,5 1 32,-6-1 0,1 0 56,5 0-32,-6 0-24,-2 1-16,9-1 8,-6 0-32,5 0 40,-5 0 8,0 0 8,6 0-8,-9 1-24,3-1 16,5 0-32,-5 1 64,6 0-48,-6-1 8,1 1 24,-4 0-32,8 0 16,-6 0-16,5 0 8,1 0-16,-5 0-24,4 0 32,-7 0 0,3-1 32,0 1-32,6-1 24,-6 1-8,5-1-32,-5 1 48,-3 0-32,3-1 16,5 1-16,-5 0 40,6-1-24,-1 1-48,-5-1 48,-3 1-16,8 0-32,-6 0 32,1 0 16,6 0 0,-6 0 24,0 0-56,-3 0 16,9 0 0,-7 0 0,1 0-8,1-1 16,4 1 8,-6 0-16,-2 0 0,4 0 16,5 0-16,-7 0 0,2-1 16,3 1-16,-4 0 0,-3 0 0,9 0 16,-7 0-8,2 0 8,4-1-16,-6 1 0,2 0-16,-4 0 16,8 0 16,-6 0 0,2 0 0,4 0-8,-7 0-8,3 0-8,-4 0 8,8 0-16,-6 0 32,2 0-8,4-1 24,-6 1-16,-2 0-16,4 0-16,-4 0 16,4-1-32,0 0 8,3 0 8,-4 0 56,1 1-8,3-1-16,-7 1-16,3 0 16,0-1-48,0 0 16,5 0 16,-6 0 0,1 1 0,-3 0 0,8 0 16,-6 0-16,0-1 16,2 1-16,0-1 0,-4 1 0,7-1-32,-7 1 32,3-1 32,0 0-48,4 1 16,-5-1 0,1 0-32,5 0 48,-8 1-16,2-1 0,2 1 16,4 0-16,-5-1 16,1 1-16,0-1-16,-4 1 16,3-1 16,1 1-16,0-1 16,3 0 8,-4 1-8,-3 0-16,4-1 16,-4 1-16,7 0-48,-4 0 64,0-1-16,5 1 0,-5 0 40,-3 0-40,4 0-40,-4 0 40,4 0 0,-1 0 0,0 0-16,1 0 32,3 0-16,-7 0 0,2 0 16,2 0 0,0 0-32,-1 0 0,1 0 16,0 0 16,3-1 0,-7 1-16,2 0-32,5 0 64,-4-1-80,0 1 40,5 0 32,-8 0-24,2-1 0,-2 1 0,3 0 32,5 0-24,-7 0-8,3 0-24,0 0 8,-4 0 16,4-1 0,-4 1 0,3 0-24,5 0 24,-6 0-16,5-1 16,-5 0 24,-2 1-24,3 0 48,-3 0-48,4 0 0,-1 0-32,1 0 8,3 0-8,-5-1 64,-2 1-32,4 0 24,-4 0-24,4 0-24,-1 0 32,0 0-16,5 0-8,-6 0 56,1 0-8,-3 0-32,8 0-32,-6-1 32,0 1-16,6-1 16,-6 1 16,-2 0-16,3 0 0,4 0 32,-5 0-24,1 0 8,-1-1-16,2 1-24,-4 0 24,8 0-48,-6-1 40,2 0 8,0 0 24,0 0-24,3 0-16,-7 1 16,2-1 0,2 0 0,3 1 16,-4-1 0,0 0-32,0 0 16,-3 1 0,4 0-16,-1 0 16,1 0-8,-1 0-8,5 0 32,-6 0-8,-2 0-8,3 0 48,-1 0-48,1 0-16,1 0 0,-1 0 0,0 0 48,-3 0-32,4 0 24,0 0-8,0 0 0,-2 1-32,1-1 0,0 0 8,-3 0 8,4 0-16,-1 0 32,1 0-16,-1 0 8,0 0-8,-1 0-8,-2 0 8,3 0-16,1 0 32,0 0-16,-1 0 0,-1 0 24,1 0-64,-3 0 40,3 0 16,0 0-8,0 0-16,0 0 8,0 0 8,0 0-8,-3 0 0,3 0 32,-1 0-32,2 0-16,0 0-8,0 0-8,-2-1 48,-2 1-16,3 0 16,0 0-16,0 0 8,0 0-16,-1 0-24,1 0 32,-3 0 0,3 0-16,0 0 32,0 0 16,-1 0-32,2 0 8,-1 0-16,-3 0 8,4 0 0,-2 0-16,1 0 0,0 0 48,-1 0-64,1 0 32,-3 0 0,2 0-16,1 0 32,0 0 24,0 0-40,-1 0-8,0 0-8,-2 0 16,1 0-16,2 0 0,0-1 32,0 0-32,0 1 16,-1-1 16,-2 1-16,3-1 16,-1 1 0,1-1-8,0 0-48,-1 0 40,1 0-16,-3 1 16,3 0 16,-1 0-16,0-1 0,1 1-24,-1-1 24,1 1-16,-3 0 16,3 0 16,0 0-8,0 0 8,-1 0 0,1-1-32,0 1 0,-3 0 16,3 0 16,0 0-40,-1 0 32,1 0 40,-1 0-48,0 0 0,-2 0 0,2 0-16,0 0-16,1 0 32,0 0 16,0 0 16,0 0-32,-3 0 0,2 0-32,-1 0 32,2 0-24,0 0 24,0 0 8,0 0-8,-3 0 0,2 0 48,0 0-48,0 0-16,1 0-16,0 0 32,-1-1 0,-2 1 0,3 0 16,0 0 40,-1-1-72,0 1 8,-1 0 8,1 0-48,-2 0 48,1-1 16,1 1 16,0 0-24,1 0 8,-1 0 0,1-1-88,-3 1 72,2 0-72,0 0-8,0 0 32,0 0 48,0 0 16,-2 0-16,1 0 0,-1 0 0,3-1-56,-2 1 40,1 0 16,0 0 0,0-1 56,-1 1-40,-1 0-16,1 0-16,1 0 16,0-1-24,0 1 32,1 0-8,-1-1 16,-2 1-16,3 0 0,-2-1-24,2 1 32,-1 0-8,1 0 0,-1 0 0,-2 0 0,2-1 16,-1 1 0,0 0-16,1 0 0,0 0 0,1 0-16,-3 0 16,3 0 16,-2 0-16,1-1 0,-1 1 0,0 0-16,2-1 16,-3 1 0,1 0-16,2 0 48,-1-1-32,-1 1 16,0 0-16,1 0-32,-2 0 32,1-1 0,2 1-40,-2-1 40,2 1 0,-2-1 40,0 1-8,-1 0-32,1 0 16,0 0-16,1-1-48,-1 1 32,1 0 8,-2 0 8,0 0 0,1 0 8,1-1 8,-1 1-16,0 0 0,0 0 0,-1 0 0,1-1 0,-1 1 0,1 0 0,0 0 16,1-1-32,-1 1 16,0 0-16,0-1 8,-1 1 8,1 0 24,0 0-40,0-1 32,0 1-16,0 0-16,-1 0 16,1 0 16,-1 0-16,2 0-24,0-1-8,-1 1 32,0 0 16,1 0 8,-2 0 8,0 0-32,1 0-32,1 0 24,-1 0-8,1 0 0,1 0 48,-2-1-24,-1 1-8,1 0 0,1 0 0,-2 0-24,2 0 24,1 0 0,-3 0 0,1 0 24,-1 0-24,2 0 32,-1 0-32,0 0 0,1 0-16,0 0 0,-1 0 16,-1 0 0,2 0 32,-1 0 0,0-1-32,1 1 8,-1 0-48,1 0 8,-2 0 32,2 0-8,0 0-8,-2 0 16,1 0 24,-1 0-24,1 0 0,1 0 0,0 0 0,-1 0-8,0 0 8,0 0 24,1-1-40,-2 1 16,1 0 0,0 0-8,0-1-24,0 1 32,0-1 16,0 1 24,-1 0-40,1-1 0,0 1 0,0-1-16,0 1-8,1 0 48,-1 0-8,-1 0-16,1 0 0,-1 0 16,1 0-32,0 0 32,-1 0-16,0 0 0,1 0-16,-1 0 16,1 0 0,0 0 0,0 0 0,0 0 16,0 0-32,1 0 0,-2 0 16,1 0-8,1 0 16,0 0 8,-1 0-16,-1 0 16,0 0-16,2 1-16,-2-1 16,1 0 0,2 0-16,-1 0-8,-1 0 8,1 0 48,-1 0-48,-1 0 16,1 0 0,0 0 24,1 0-32,0 0 32,-1 0 8,1 0-16,-2 0-16,1-1-16,0 1 0,0 0-16,1-1 24,-1 1 8,-1 0 0,0 0 8,1-1-8,0 1 16,0 0-16,0 0 0,0 0-16,-1 0 16,1 0-8,0 0-24,0 0 16,-1 0 8,1-1-40,0 1 8,-1 0 40,2 0-40,-1 0-32,-1 0 40,1 0 16,-1 0 8,1 0-24,-1 0 32,1 0-56,0 0-16,0 0 8,0 0-8,-1 0-16,1 0 24,-1 0 64,1 0-88,0 0 8,0 0-48,0 0-8,0 0-16,-1 0-48,0 0 200,0 0-200,0 0-144,1 0-105,-1 0-183,1 0-192,-1 0-136,0 0 960,0 2-1104,0-2-169,0 1-127,0-1-224,0 2-465,-2 0-551,2-2 2640,-2 2-3513,2 0-2504,0-2 6017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0:49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11 72,'0'0'0,"-2"0"576,2 0-576,-1 1 800,-1 0-72,1 0-184,0 0-144,0-1-8,0 1 0,1-1-392,-1 0 512,0 0 65,1 0 15,-1 0 0,1 0-40,0 0-64,0 0-488,0 0 448,0 0-24,-1 0 0,1 0 8,0-2 25,0 0-17,0 2-440,0 0 448,0-2 0,0 2 0,0-2 24,0 0 8,0 2 16,0 0-496,2-2 496,-2 2 8,2-2-23,-2 1 7,2 1-16,-2 0-24,0 0-448,0 0 424,2 0 0,-2 0-48,2 0 8,-1 0-16,-1 0-40,0 0-328,2 0 320,-2 1-64,2-1 8,0 1-23,-2 0-25,0 0-16,0-1-200,2 1 168,-2 0-40,3 0 24,-1 0-16,-2 0 24,2 0-8,-2-1-152,3 0 120,-1 0-16,1 1-24,0-1 32,-2 0 40,2 0-8,-3 0-144,8 0 128,-6 0-56,-1 0 8,2 0 24,-1 0 8,1 0 8,-3 0-120,3 0 112,-1 0-8,1 0 0,0 0 32,-3 0 24,2 0 24,-2 0-184,2 0 184,0 0 16,6 0-40,-8 0 0,2 0-40,-2 0-120,2 0 104,-2 0-104,2 0 129,-1 0-49,1 0 16,0 0-16,1 0-16,-1 1-48,-2-1-16,2 1 0,0 0 0,-1 0 0,1-1 40,0 0 0,-2 0-40,2 1 40,-2-1-40,2 0 56,0 1-40,0-1-16,-1 1 24,1-1 8,1 0 48,-3 0-80,3 0 16,0 0 0,0 0-16,-2 0-16,1 0 72,1 1-16,-3-1-40,3 0 40,0 0 0,-1 0-24,1 0 8,-1 1-8,0 0 8,-2-1-24,2 0 48,1 0-8,-1 1-16,1-1-8,-1 1-16,0-1-16,-2 0 16,0 1 32,3-1-24,0 0 8,-2 0 0,1 0-32,0 0 32,-2 0-16,2 0 16,0 0-32,0 0 32,0 0-8,-1 0-8,1 0 32,-2 0-32,2 0 16,0 0-48,0-2 32,1 2 16,-1 0 40,-2 0-56,1 0 24,1 0-24,0-2-40,0 2 40,0 0 16,-2 0-16,2 0 24,-2 0 16,3 0-40,-2 0-24,1 0 8,-2 0 16,2 0-24,0 0 24,0 0 56,1 0-56,-2 0-16,1 1 0,-2-1 16,2 0-24,0 0 48,0 1 16,0-1-40,1 0 16,-2 0-40,-1 0 24,2 0-16,-2 0 16,2 0 16,1 0-8,-1 0 24,1 1-48,-1-1 32,-2 0-16,2 0-32,-2 0 32,2 0 0,0 0 0,0 0-24,0 0 48,1 1-8,-3-1-16,1 0 40,2 0-8,-1 0-64,-2 0 24,2 0-24,0 0 32,-2 0 0,2 0 16,-2 0-16,2 0 16,-1 1 8,2-1-40,-1 0 16,0 1-8,-2-1 8,2 0 0,-2 0 0,2 0 8,0 0 8,-1 0 0,2 0-32,-1 0 0,-2 0 16,2 1-40,0-1 56,1 1 24,-1-1-24,0 0 0,0 0-48,-2 0 32,2 0-56,0 0 40,-2 1 48,2-1-8,0 0-8,-1 1-32,-1-1 16,2 0 0,0 0-8,-2 1 16,2 0 40,0 0-8,-2 0 0,0-1-40,2 1 0,0-1 0,-2 0-24,1 1-8,-1-1 48,2 0-16,-2 0 0,2 0-32,-2 0 64,2 0-64,-2 0 24,2 0-40,-2 0 48,2 0-160,-2 0 160,0 0-208,2-2-152,-2 2-168,0 0-241,0 0-535,0 0-552,0 0 1856,1 0-2401,-1 0-800,0 0-1103,2 0 47,0 0-648,-2 0 4905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0:49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 2936,'0'0'0,"0"0"1745,-1 1-585,1 0-224,0 0-24,0 0 72,0-1-984,0 0 1009,0 0-65,2 0-104,0 0-104,1-2-56,-3 2-680,2-2 616,-2 2-616,3-2 625,0 0-49,4 0-56,-5 1-8,1 1-32,-3 0-480,8-2 472,-8 2-472,2-2 464,1 2-40,6-2-48,-8 2-32,7 0-8,-8 0-336,3 0 265,-3 0-265,7 0 208,-5 0-48,5 0-56,-5 0-24,6 0 0,-8 0-80,2 1 56,-2-1-56,7 1 64,-4-1-16,5 1-24,-6-1-72,6 0-88,-8 0 136,2 0-320,-2 0 320,8 1-657,-6-1-431,6 1-448,-6-1-473,6 0-543,-8 0 2552,2 0-3273,-2 0 3273,8-2-3032,-6 0-1513,-2 2 4545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0:49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2032,'0'0'0,"0"1"1744,0-1-1744,0 1 1313,0 0-281,0 0-80,0 0-32,0-1-48,0 0-39,0 0-833,0 0 688,2 0-120,-2 0-120,2 0-80,0 0-80,-2 0-32,0 0-256,2 0 232,0-1-16,0-1-8,1 2-8,0-2 8,0 0-24,-3 2-184,2 0 208,-1-2 24,2 0-23,0 0 31,0 1-24,0 1 16,-3 0-232,2-2 272,1 0-16,0 0-16,0 0-16,0 0-56,-1 0-24,-2 2-144,3-1 120,0 1 8,0-2 0,-1 2 16,-1-2 16,-1 2 16,0 0-176,2 0 160,-2 0 0,2 0-16,-2 0 32,0 0-24,0 0-152,0 0 128,0 0-256,2 0 376,-2 1-160,0 0-16,0 1-16,0 0 32,0 1-40,0-3-48,0 2 32,0 1-8,0 0 0,0-1 0,0 1 0,0 0-8,0-3-16,0 3 24,0 0 8,0 1-16,0 4-8,0-6 8,0 1-16,0-3 0,0 8 8,0-5 33,0 5-17,0-5 0,0 4 0,0-4-16,0-3-8,0 9 16,0-5 8,-1 4-24,0-4 8,0 6 16,0-2-8,1-8-16,0 8 0,0 0 0,-1-1 0,1 1 24,-1 0-8,1-1 8,0-7-24,-1 8-16,1-1-8,0 1 40,0-5 8,0 7-16,0-6 8,0-4-16,0 8-16,0-4 8,0 4 8,0-5 8,0 5 8,0-6-16,0-2 0,0 4 24,0 0-24,0-1 0,0 0 0,1 1-48,-1-1 8,0-3 40,0 1-112,0 1-81,0-1-55,2 0-160,-2 1-168,0-1-176,0-1 752,2 1-984,-2-1-200,0 0-249,0 0-303,0 0-401,0 0 2137,0 0-2576,2-2 295,1 0 57,0 0 152,-3 2 2072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0:49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8 8,'0'0'0,"0"0"216,-1 0 104,1 0-320,-1 0 360,0 0-8,0 0 24,0 0 32,0 0-24,0 0-56,1 0-328,-1 0 328,0 0-56,0 0 32,0 0 0,0 1 8,0-1 24,1 0-336,0 0 321,-1 1-1,0 0 16,0-1 8,0 1 56,0-1 8,1 0-408,-1 0 440,0 0 32,0 0 16,-1 0 32,1 0 40,0 0 33,1 0-593,-1 0 624,0 0 56,0-2-24,0 2 8,0 0 8,0 0-32,1 0-640,-1-2 689,0 2-17,-1 0 8,1-2 16,-1 2 8,1 0-16,1 0-688,-1 0 696,1 0-55,-1 0-9,0 0-16,1 0-32,-1 0-32,1 0-552,-1 0 536,1 0-56,0 1-64,-1 0-80,1-1-55,0 1-65,0-1-216,0 0 224,0 1-32,0-1 0,0 0 16,2 1-40,-2-1-168,2 0 224,-2 0-224,1 1 184,2 0-32,-1-1 0,0 0-8,1 0 0,4 0-16,-7 0-128,2 0 128,1 0-32,4 0-8,-5 0 16,7 0 24,-9 0-128,2 0 112,-2 0-112,9 0 120,-6 0-48,6 0-48,-6 0 48,5 0 0,-5 0-8,-3 0-64,10 0 72,-2 0-48,-6 0-8,9 0 16,-4 0 24,-4 0-24,-3 0-32,11 0 0,-4 0 0,1 0 0,-5 0 16,8 0 8,-8 0 24,-3 0-48,11 0 16,-8 0-48,8 0 72,-8-1-24,6 1 0,-7 0 16,-2 0-32,8 0 16,-6 0-16,6-2 24,-7 2 8,1-2-48,1 2 48,-3 0-32,3 0-16,0 0 16,4 0 16,-7-2-16,3 2 24,0 0 8,-3 0-32,3-2 0,-2 0 32,2 2-48,-1 0 48,1-2 8,-3 2-40,2 0 32,-2 0-32,2 0 72,-2 0-40,0 0-8,0 0-8,0 0-16,0 0 64,0 0-128,0 0 168,0 0-32,1 0 9,-1 0-9,0 0-32,-1 0 40,1 0-80,0 0 56,-1 0 24,1 0-8,0 0-32,0 0 8,-1 0-16,1 0-32,-1 0 40,-1 0-8,-6 1 0,8 0-16,-2 0 16,-1 1-24,3-2-8,-3 2 0,0 0 32,-4-1-16,6 1-16,-3-1 32,4-1-32,-4 2 32,-3 0-8,5-1-24,0 1 0,-1-1 0,-4 1 0,5-1 32,2-1-32,-4 1 16,1 0-16,-1-1 16,-4 1 16,8-1-64,-3 0 32,3 0 0,-4 0 0,1 0-32,0 0 48,1 0-32,-1 0 16,3 0 0,-2-1 0,2 1 0,-2-2 0,1 2 32,0-2-16,0 0-32,0 0-64,1 2 80,-1 0-104,1 0 104,0-2-120,-1 2-40,1-2-80,0 2-121,0-1-79,0 1 440,0-2-552,0 2 552,0 0-696,1-2-192,-1 0-408,2 0-465,0 0-519,-2 2 2280,2 0-2809,-2 0 2809,2-2-3377,1 2-991,4 0 111,-4 0-488,-3 0 4745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8:00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18 126 768,'0'0'0,"0"0"0,0 0 1016,-1 0-328,0 0-88,0 0-48,0 0 48,0 0 41,1 0-641,-2 0 624,2 0-16,-1 1-24,0 1-24,0-1-56,0 0-56,1-1-448,-1 2 408,0 0-32,1 0 9,-1 1-57,1-1-16,0 1-16,0-3-296,-1 2 272,0 0-8,0 1-24,1-1-16,-1 1-16,1 0 8,0-3-216,0 3 216,0 0 24,0 1 8,0-1 0,0 0 0,0 1-16,0-4-232,0 3 248,0 1-16,0 0 16,0 0-39,0 4-17,2-6-24,-2-2-168,0 4 160,2 5-16,0-6 0,0 5-24,0-5-32,1 1 8,-3-4-96,2 4 104,1 4-16,0-6 0,0 2 0,0-1 16,-1 0 24,-2-3-128,3 3 112,0 0 0,0-1-40,0 0 24,5 0-8,-8 0 16,0-2-104,3 1 96,1 0-16,4 0 40,-8-1-24,8 0 56,-8 0 24,0 0-176,3 0 168,0 0 24,0-3-16,0 1 24,0-1 24,0 0-8,-3 3-216,3-3 200,6-5-16,-9 6 9,2-2-9,0 1 0,0-5-24,-2 8-160,2-2 120,0-1 0,0-6-8,0 7-8,0-6-16,0 4-40,-2 4-48,0-8 72,2 6-8,-2-6-16,2 6 8,-2-6-8,2 6 16,-2 2-64,0-8 64,0 6-40,0-7 16,2 6-40,-2-5 32,0 6 32,0 2-64,2-3 56,-2-7-24,0 8 24,0-7-16,0 7 8,0-1 32,0 3-80,0-3 64,-1 0-16,0 0 16,0 0 16,1 1 16,-1 0-32,1 2-64,0-2 80,0 2-16,-1 0 0,0 0 32,-1-2-24,1 2-40,1 0-32,-1 0 64,1 0-40,0 0 16,0 0 8,0 0-32,0 0 0,0 0-16,0 0 8,0 1 8,0 0 0,0 0-8,0 1 8,0-2-16,0 2 24,0 1-24,0 0 0,0 0 0,2 0 0,-2-3 0,0 8 16,2-4 0,0 0-8,0 5-16,0-6 8,0 6 8,-2-9-8,2 3-8,2 5 16,-2-4-8,1 5 16,0-6-8,0 6 32,-3-9-40,3 3 16,0 1-32,0 4 16,5-5-8,-6 1-24,0 0 32,-2-4 0,3 4 0,6 0 0,-7 0 40,1-1-24,0 0-32,0-1-24,-3-2 40,8 2 0,-6-1-8,1 0 16,5 0 24,1-1-32,-9 0 0,2 0 8,1-2 24,5 0-48,-8-1 16,3-5-16,5 6 16,-8 2 0,0-3 32,3-5-24,0 6 24,0-9-8,1 8 0,-1-6 16,-3 9-40,3-3 56,0-8-8,0 8 24,-1-10-32,0 10-16,0-7 24,-2 10-48,2-8 72,0 0 16,-2-1-8,2 1-24,-2 0 0,2 0-8,-2 8-48,0-8 40,0 4 48,2-8-8,-2 9 0,2-7-16,-2 7-48,0 3-16,0-10 56,0 7-15,0-5 7,0 6 0,0-1-24,0-6-8,0 9-16,0 0 48,-1-3 8,0 0-16,0 0 0,0 1 0,0 0 8,1 2-48,-1-2 48,0-1 8,1 1-16,-1 2-48,0-2-64,1 2 72,0 0-120,-1 0-96,0 0-169,1 0-215,-1 0-296,1 0-256,0 0-216,0 0 1368,-1 0-1641,1 0-191,0 0-337,0 1-295,0 0-521,2 0 129,-2-1 2856,2 0-4481,-2 0 4481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0:49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2 3136,'0'0'0,"-1"0"1921,-1 0-753,-1 0-184,2 0 24,0 0 120,0 0 25,0 0-89,1 0-1064,-1 0 952,0 1-128,0-1-87,1 1-49,0-1-24,0 1-48,0-1-616,0 0 648,0 0 24,0 0-16,0 0 41,3 0-25,-1 0-80,-2 0-592,2 0 592,1 0-8,-1 0-48,0 0 0,1 0-24,-3 0-512,2 0 472,-2 0-472,2 0 465,1 0-97,6-2-24,-8 2-40,2-2-16,-3 2-288,8 0 336,-8 0-336,2 0 296,5 0-24,-4 0-32,6 0-48,-7 0-24,-2 0-168,8 0 160,-8 0-160,2 0 176,6 0-48,-5 0-24,5 0-8,-5 0-16,5 1-24,-8-1-56,3 0 56,4 1-40,-4 0 24,5-1 40,-6 0-72,-2 0-8,8 0 32,-8 0-32,2 1 0,1-1 0,4 0 32,-5 1-8,0 0-8,5 0 48,-7-1-64,0 1 8,2 0 24,0 0 16,0 1-24,0 0 24,-1 0 24,-1-2-72,0 2 56,2-1-24,-2 1 32,2 1-64,-2-1 24,0 1 41,0-3-65,0 2 72,0 0-40,0 1 24,-1 0-72,0 0 32,0 0 40,1-3-56,-2 3 64,0 0 8,0 1-56,0 0 0,-1-1-16,0 5 16,3-8-16,-3 2 16,0 0 0,-1 2 8,0 0-40,2 0 16,-6-1-8,8-3 8,-2 4-16,0 0 32,-6 3-8,5-5 8,0 1-16,3-3 0,-7 7 0,7-7 0,-3 3 0,0 1 0,-4 3 32,4-4 0,0 1-32,3-4 0,-3 8-16,-5-5 0,6 4-32,-1-4 40,-1 5 8,0-6 8,4-2-8,-4 8 16,2-5 16,-1 5-48,0-5-16,-1 5 32,1-4-8,3-4 8,-4 9 24,1-5-8,0 6-16,1-7-16,1 5 0,-2-5 8,3-3 8,-3 9 0,1-7 24,-1 6-40,2-5 48,0 0-32,1-1-40,0-2 40,0 3-32,-1 0 0,1 0 32,0-1 48,0-1 8,0 1-72,0-2 16,0 2-40,0 1-8,0-1 32,0 0 32,1 0 32,1 0-64,-2-2 16,0 3-16,2-1-16,0 1 16,0 0 32,0-1-16,-2 0 16,0-2-16,3 2 32,-2 0-16,1 0-16,1-1-16,-1 0-16,0 0 32,-2-1 0,2 1 32,0-1 0,1 0-8,5 0-24,-6 0 0,-1-2 16,-1 2-16,8-2 16,-6 0 32,6-1 24,-6 0 16,5 1-8,-4-1-24,-3 3-56,9-3 88,-7 1-8,7 0 72,-7 0 0,5 1-32,-5-1-64,-2 2-56,7-2 64,-5 2 0,1-2 8,6 2 40,-8 0-8,7 0-40,-8 0-64,2 0 40,5 0-24,-5 0-16,1-2 64,4 2-48,-5 0 64,-2 0-80,8-2 56,-7 0-56,7 0 48,-6 1-32,1-1 0,4 0 32,-7 2-48,2-2-16,1 0-64,-1-1 0,7 1-88,-9-1-104,3 0-128,-3 3 400,2-3-600,0 1-192,6 0-209,-8 1-447,3-1-576,-1 0-841,-2 2 2865,3-3-3961,-1 0-1472,5 0-3145,-7 3 8578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0:49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84 480,'0'0'0,"2"-2"672,-2 2-672,0-3 592,0 0 16,2 2 48,-2-1 72,0 0 40,0 0 41,0 2-809,0 0 824,0-2 8,0 0 0,0 2-24,0-2 1,0 2-1,0 0-808,0-1 760,0 1-24,0-2-40,0 0-72,0 0-24,0 2-23,0 0-577,0-3 576,0 1 0,0 0 0,0 1 16,0-1 16,2 0 16,-2 2-624,0-2 584,2 0-23,-2 2-9,0 0-24,0 0 24,0 0-552,0 0 536,0 0-1072,0 0 1560,0 0-568,0 0-32,0 0-56,0 1 0,0 2-7,0-3-361,0 3 312,0-1-64,0 2 16,0 5-40,0-7-16,0 7 40,0-9-248,0 3 224,0 7-24,0-7-16,0 8-48,0-2-8,0-9-128,0 9 128,0-9-128,0 10 120,0 0 8,0 1-16,0-1-56,0 2 32,0-12-88,0 9 88,0-9-88,0 9 104,-1 1 8,0 0-8,1-1-32,0-1-32,0-8-40,-1 9 72,1-9-72,0 8 32,0 1 0,0-1 40,-1 0-48,1 1 40,0-9-64,-1 7 56,1-7-56,-1 9 32,1-2-16,0 1 24,0 0-40,-1-1 32,1-7-32,-1 4 56,1-4-56,0 8 0,0-5 48,0 5-48,0-6-16,0 1 56,0-3-40,0 4 48,0-4-48,0 3 56,0 0-8,0-1-64,0-1 0,0 0-16,0-1 32,0 1 16,0 0 0,0-1 32,0 0-24,0 0 8,0 0 8,0 0-40,0-2 80,0-1 9,0 1-17,0-7-16,0 7-8,2-6-16,-2 8-32,0-3 40,0-7-8,0 3 32,2-2-40,-2 1 24,2-1-16,-2 9-32,2-9-16,-2-1 32,2 0-8,-1 0 24,-1 0 32,0-1-40,0 11-24,2-11 32,0-1 0,-2 0 0,2 1-16,-2 0-32,2 0 0,-2 11 16,2-11 32,0-1-8,0 2 24,-1 1-64,1 0 0,-2 0 0,0 9 16,2-8 16,-2-1 48,2 2-40,0-1 8,0 1-72,-2 4 24,0 3 16,2-10-16,-2 7 48,1-6-8,-1 6-24,2-4-16,-2 5 16,0 2 0,2-3-24,-2-4 8,0 7 0,0-3-48,0 0-64,2 0-96,-2 3 224,0-3-344,0 1-89,0 1-119,0 1-112,0-2-184,0 0-256,0 2 1104,0 0-1441,0 0-407,0-2-424,0 2-369,0 0-448,0 1-687,0-1 3776,0 1-3593,2 1-1536,-2-2 5129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0:49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37 2008,'0'0'0,"-1"0"1512,1 0-1512,-1 0 1193,0 1-81,0 0 24,0 0 72,-1 0 9,1 1-41,1-2-1176,-2 1 1056,1 0-88,0 1-72,1-1-103,0 0-25,0-1-768,-1 1 728,1-1-728,0 1 736,0 0 8,0-1-24,0 1-40,0 0-55,0 0-49,0-1-576,0 1 568,0-1 16,0 1 0,2-1-8,-2 1-64,0-1-512,2 0 480,-2 0-480,2 0 409,-2 0-41,2 0 0,-2 0-48,2 0 32,0 0-64,-2 0-288,0 0 272,1-2-8,2 2-16,-1-2-40,0 0 8,-2 2-216,2-1 208,-2 1-208,2-3 144,0 0-16,1 0 0,0 0-24,0 1-16,-3 2-88,3-3 88,-3 3-88,2-3 72,1 0-24,5-4-8,-8 7-24,2-2 24,0-1 8,-2 3-48,3-3 56,0 1-8,0 1 8,0-1 8,-1 0-24,-2 2-40,2-2 48,0 0-40,-2 2 24,0 0 16,2 0 9,-2 0-1,0 0-56,2 0 32,-2 0 0,0-2 0,0 2 40,0 0 0,0 0 16,0 0-88,0 0 64,0 0-48,0 0 24,0 0-24,2 0 48,-2 0 24,0 0-88,0 0 72,0 0 24,0 0-88,0 1 24,0 1 16,0 1-8,0-3-40,0 3 80,0-1-48,0 1 8,0 0-40,-1 0 16,1 1 32,0-4-48,-1 3-16,1 1 80,-1 0-40,1 3-40,-1-5 48,1 1-64,0-3 32,0 7-24,0-4 40,0 0-32,-1 4 40,0-4 8,1 1-16,0-4-16,0 7 16,0-4-32,0 6 32,0-7 0,-1 7 16,1-6-8,0-3-24,0 7 16,0-3-32,0 4 8,0-5 8,-1 6 0,1-5 8,0-4-8,0 8 48,0-5-32,0 6-48,0-6 16,0 5 0,0-6 32,0-2-16,0 4 48,0 4 0,0-6-48,2 1-16,-2 1 0,0-1 48,0-3-32,0 4 16,0-2-16,0 1 0,0 0-48,2 0 16,-2-1 48,0-2-16,0 3 16,0-1-32,0 0 48,2 0-32,-2-1-32,0 1 32,0-2 0,0 2-48,2-2 8,-2 2-24,0-1 16,0 0-8,2 0-80,-2-1 136,0 1-240,1 0-120,-1 0-88,0 0-81,0 0-87,0 0-176,0-1 792,0 1-1032,0-1-376,2 0-497,-2 0-479,0 0-505,0 0-592,0 0 3481,0 0-4129,0-2 329,2 2-833,-2 0 4633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0:49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66 640,'0'0'0,"-1"0"976,-1 0 80,1-1-72,0-1-112,1 2-872,-1 0 873,1 0-873,-1-2 856,0 2 32,1-2 16,-1 0-24,0 0-31,1 2-849,0 0 816,-1 0-24,0-2-40,0 2-32,0-2-56,0 2-39,1 0-625,-1 0 576,1 0-8,-1 0 8,1 0-16,-1 0 24,0 0-24,1 0-560,-1 0 544,0 0-8,0 0-47,1 1-25,0 0-24,-1 1-40,1-2-400,-1 3 384,0 0-16,0 0-16,0 0 8,1 5-16,0-5-24,0-3-320,0 7 264,0-3-24,0 5 8,-1-5-7,1 5-9,0-1-56,0-8-176,0 7 192,0 0-24,0 1 8,0-1 48,0-3-32,0 6-8,0-10-184,0 8 184,0-1-32,0 1 8,0 0-8,0 0-24,0 0 32,0-8-160,0 8 128,0 0-16,0-1-24,0 2 8,0-2-24,0 1 64,0-8-136,0 8 128,0-1-24,0-3 8,2 6-72,-2-7 24,0 6 24,0-9-88,0 3 88,0 5-16,2-6 16,-2 2-32,0-1-8,0 0 8,0-3-56,-1 3 40,1-2 8,0 1 40,-1-1-40,1 0 24,0-1-48,0 0-24,2 0 16,-2 0 16,0 0 0,0 0 73,0-2-17,0 0-16,0 2-72,0-2 48,0-6-48,0 5 0,0-5 24,0 1 56,0-1-56,0 8-24,2-7 48,-1-3 0,-1 1-80,2 0 48,0-1 8,-2 0 8,0 10-32,0-10 80,2-1-40,-2-1-40,0 0 0,2 1-16,0-1 32,-2 12-16,0-11 16,2-1 0,-1 0 16,1 0-32,0 0 16,0 2-8,-2 10-8,0-10 0,2 2 16,0-1-16,-2 6 0,2-8 32,-2 8-16,0 3-16,2-9 16,-1 6-16,-1-4 0,0 5 32,0-5-32,0 5 0,0 2 0,0-3-32,0 1-48,0 0-8,0 0-64,0 0-80,0 1-145,0 1 377,0-2-496,0 0-232,0 2-144,0-2-232,0 2-240,0-2-265,0 2 1609,0 0-1936,0 0-289,0-2-343,0 2-297,0 0-424,0 0 105,0 0 3184,2 0-2825,0 0-7,-2 0 2832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0:49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80 1264,'0'0'0,"0"0"0,0 0 2096,-1 0-695,0 0-265,0 1-48,1 0 32,0-1-1120,-1 1 1136,1-1-63,0 0-97,0 0-168,0 1-144,0-1-96,0 0-568,0 0 536,0 0-23,0 0 23,0 0 8,0 0-32,0 0 0,0 0-3665,2 0 6810,-2 0-3169,0-2-16,2 2-16,0-2-23,0 0-33,-2 2-400,1 0 368,1-3-32,1 1-24,-1 0 8,0-1-40,1 0 16,-3 3-296,7-3 256,-5-4-24,1 7-32,4-3-16,-7-4-40,3 5 24,-3 2-168,3-2 160,4-1 8,-5-4-8,0 7 0,1-3 8,0 0-24,-3 3-144,1-3 153,2 0-33,0 1 0,0-1 32,0 0-32,-1 0 24,-2 3-144,2-2 96,0 0-16,0 1 16,0 1-16,-2-2 32,2 2-24,-2 0-88,2 0 48,-2 0 24,1 0 0,-1 0 24,2 0 16,-2 1-16,0-1-96,2 1 72,0 0-16,-2 2 0,0 0 0,0 0 0,0 4 16,0-7-72,2 2 88,-2 2-48,2 3 0,-2-4-24,0 1 0,0 4 8,0-8-24,0 3 56,0 5-8,0-5-8,0 5 16,0-6-8,0 8-8,0-10-40,0 3 56,0 6-16,0-5-24,0 5 40,0-2-8,-1 1 8,1-8-56,-1 8 40,0 1-8,0-1-32,0 1 40,0 1-8,1-1-16,0-9-16,-1 8 8,1 2-16,-1-1 8,0 0 24,1 1 24,0-2-24,0-8-24,0 8 16,0 1-48,0-1-48,0 1 48,0-2 16,0 0 48,0-7-32,0 4 56,0 5-24,0-6-32,0 7 0,0-8 0,0 6 56,0-8-56,2 3-32,0-1 16,-2 1-64,2 0-136,0-1-104,-2 0-160,0-2 480,2 1-728,0-1-248,-1 0-377,1 0-487,0-2-537,1 0-687,-3 2 3064,3-3-3825,0-6-440,5 7-1744,-8 2 6009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0:49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 5089,'0'0'0,"-2"0"1512,0 0-448,2 0-1064,-2 0 1000,0 0 65,1 1 7,1 0-112,-1 0-152,0 0-144,1-1-664,-1 1 552,0 1-63,0-1-105,1 1-64,0-1-24,0 0-24,0-1-272,2 0 296,0 1 8,-1-1 32,1 0 32,0 0-8,0 0 24,-2 0-384,3 0 376,0 0-16,-1 0-16,1 0-23,0 0-41,0 0-8,-3 0-272,7 0 248,-5 0-24,1 0-64,0 0-8,-1 0-16,0 0-16,-2 0-120,3 0 120,0 0-40,0 0-32,4 1-8,-5-1 0,0 1 24,-2-1-64,3 1 64,4 0 24,-7 0-8,3-1-40,0 0-16,0 0 0,-3 0-24,2 1-16,1-1-16,0 1-64,0-1-96,-1 0-136,0 1-104,-2-1 432,1 0-576,-1 0-104,2 0-121,0 0-151,-2 0-160,2 0-248,-2 0 1360,2 0-1681,0-2-287,0 1-457,-2 1-407,1-2 327,2 2-647,-3 0 3152,0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0:49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25 1632,'0'0'0,"0"-2"1360,0 2-1360,0-2 952,0-1-55,0 1 15,0 0 32,0 0-8,0 0-32,0 2-904,0-2 841,0 0-73,0 2-64,0-2-40,0 1-88,0 1-24,0 0-552,0 0 520,0 0-16,0 0 1,0-2-33,0 2-8,0 0-16,0 0-448,0 0 448,0 0-48,0 0 24,-1 0-32,1 1-16,0 0 0,0-1-376,-1 2 384,1 1-23,-1 0 23,1 0 0,0 0-24,0 1 0,0-4-360,0 8 352,0-6-32,-1 6-8,0-5 8,1 5 16,0-4-32,0-4-304,0 9 320,0-5-112,0 5-8,0-1 16,0-1-32,0 1 49,0-8-233,0 8 192,0-1-32,0 2-16,0-1 0,0 1-32,0-1 16,0-8-128,0 8 104,0 1-16,2 0 24,-2 0-32,0 1 16,2-1-24,-2-9-72,0 10 88,0 0-24,0-2 24,2 0-32,0 0 24,-2 0-24,0-8-56,0 8 0,0-1 48,0-3-8,0 5 0,2-6 120,-2 4-88,0-7-72,1 2 64,-1 1-32,0 0-32,0 0 72,0-1 24,0-1 24,0-1-120,0 1 96,0 0-56,0-1 8,0 0 8,0 0 16,0 0 32,0 0-104,0-2 112,0 0-72,0-1 24,0-5 8,0 6-72,0-6 56,0 8-56,-1-3 56,1-6-24,0 6-8,0-6 8,0 6-32,0-6 16,0 9-16,-1-3 40,1-6-8,0 6 0,0-8-24,0 2-8,0 1 16,0 8-16,0-9 16,0 0 0,0 0 16,0 0-24,0 1 8,0 0 0,0 8-16,0-9 16,0 1-32,0-1 16,0 2 32,2 4 24,-2-7-40,0 10-16,1-3 0,-1-4-16,0 5-32,0-1 24,0 0-96,0 1-96,0 2 216,0-1-432,0 1-224,0-2-392,0 2-433,0 0-551,-1 0-577,1 0 2609,0 0-3232,0 1-777,0 0-376,2-1-1656,-2 0 6041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0:49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 1800,'0'0'0,"-1"0"1488,1 0-1488,-2 0 1048,0 1-199,0 0 55,1 0 152,0-1 96,-1 1 17,2-1-1169,-1 0 1064,0 1-128,0-1-136,1 0-104,0 0-48,0 0-47,0 0-601,0 0 584,0 0-16,2 0-16,0 0-8,0 0 8,0 0-16,-2 0-536,2 0 528,0 0-32,2 0-39,-1 0-25,0 0-40,0 0-16,-3 0-376,3 0 360,5 0-8,-6 0-16,1 0 0,0 0-48,6 0-24,-9 0-264,2 0 208,7 0-8,-7 0 0,7 0-32,-7 0 24,7 0-56,-9 0-136,2 0 104,1 0-7,7 0-25,-8-2-8,6 2 16,-6 0-8,-2 0-72,8 0 56,-6 0-32,1 0 0,6 0-24,-7 0 48,2 0-8,-4 0-40,3 1 64,0 0-8,0 1-40,0 1 24,0-1 0,-1 0 32,-2-2-72,0 3 104,2 0 8,-2 0-40,0 1-32,0 0 0,0 4-8,0-8-32,0 2 64,0 2 8,0-1-32,0 1 8,-1 0-24,0 0-8,1-4-16,-3 4 24,1 1 24,-1-1 8,0 4 0,0-5-16,0 1-16,3-4-24,-4 8-8,1-5 32,0 1-8,-1 6 24,0-7 16,0 5-56,4-8 0,-4 3 16,-4 5-16,6-5 0,-1 5 0,-1-4 16,-1 5-8,5-9-8,-4 3 0,0 5 16,1-5-32,0 6-24,0-6 40,0 8 0,3-11 0,-3 3 40,0 7 32,1-7-56,1 6-48,-1-6 8,0 7-16,2-10 40,-1 3-72,0 5 40,0-5 8,1 1-8,0 0 64,0 0-32,0-4 0,0 3-32,0 1 24,0-1 32,2 2 16,0-2-24,0 0-32,-2-3 16,2 3-24,0-1 8,1-1 48,0 0-24,0 0 8,0 0-16,-3-1 0,8 0-16,-6 0 48,1 0-8,7 0 8,-8 0 40,6 0 8,-8 0-80,2 0 112,6 0 16,-5-2-40,6 2 0,-6 0 24,7 0 16,-10 0-128,3 0 152,7 0-32,-7 0-48,7 0-48,-7 0 24,7 0 40,-10 0-88,3 0 96,0 0-24,7 0-24,-7 0-24,5-2-8,-5 2 0,-3 0-16,9 0 40,-7-2-8,1 2 0,6-2 8,-7 2-24,0-2-72,-2 2 56,2 0-64,1 0-104,-1 0-120,0 0-256,-2-2-376,2 2-528,-2 0 1448,2-2-2081,0 0-792,0 0-951,-2-2-1513,4 1-2385,-4 3 7722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0:49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7 2440,'0'0'0,"0"0"0,0 0 2449,-1 0-1409,0 0-352,0 0 72,-1-2 192,1 2 145,1 0-1097,-1 0 1104,1-2-112,0 2-192,0 0-160,0 0-104,0 0-64,0 0-472,0 0 473,0-2-25,0 2 8,2 0 0,1 0-80,-1 0 8,-2 0-384,2 0 368,1 0 0,0 0 32,0 0 0,0 0 0,-3 0-400,3 1 345,-3-1-345,8 1 328,-6 0-8,1-1 8,0 1 8,7 0-24,-8 0-16,-2-1-296,3 1 256,5 1 0,-8-1-40,8 1-8,-6-1-40,1 0-16,-3-1-152,8 2 128,-5-1-24,6 0-8,-6 1-72,5-1 0,-5 0 16,-3-1-40,9 0 56,-6 1 8,8-1 0,-8 0 8,6 0-48,-6 0 40,-3 0-64,9 0 72,-7 0-32,8 0 24,-8 0-48,6 0-8,-8 0-8,2-2-24,-2 2 24,3 0-16,0-2 56,0 2 8,0 0 32,5 0-40,-8 0-32,0 0-8,2 0 16,-2-2 0,0 2 24,0 0 40,0 0 25,0 0-33,0 0-72,0 0 56,-1-2-56,0 2-16,-1 0 32,0 0-8,-1-2 8,3 2-16,-3 0-16,0 0-48,0-2-49,-1 2-47,0-2-96,-4 2-48,8 0 304,-3 0-424,0 0-152,0 0-120,-1 0-216,-4 0-200,6 0-249,2 0 1361,-3 0-1648,-1 0-257,0 1-399,1 0-625,0 1-191,-1-1-169,4-1 3289,-1 1-2368,1-1 2368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0:49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16 113 8,'0'0'0,"0"0"104,0-2 192,0-1-96,0 1 16,0 0 0,0 2-216,0 0 208,0-2 8,0 0-48,-1 2 32,1-2-8,-1 2-8,1 0-184,0-2 184,-1 2-8,1-3-16,0 1-24,-1 2-8,1-2-24,0 2-104,-1-2 104,1 0-8,0 0 40,0 0 24,0 0 32,0 0 32,0 2-224,0-3 248,0 1 8,0-1 17,0 1 47,0 0 24,0-1 16,0 3-360,0-2 392,0-1 0,0 1 16,-1-1 0,1 3-16,-1-2 48,1 2-440,-1-2 448,1 0 32,0 0 33,-1 0-49,1 0-8,-1 2-16,1 0-440,0-2 424,-1 0-8,1 2-32,-1-2-16,0 2-64,0-2 32,1 2-336,-1 0 352,1-2 8,0 2 41,0 0-49,0 0-56,0 0-296,-1 0 288,1 0-288,0 0 248,0 0-8,0 0-16,0 0 8,0 1 8,0 1-8,0-2-232,0 2 240,0 1-48,0 0-16,0 0-24,0 1 0,0-4-152,0 4 144,0-4-144,2 5 128,-2 3 16,0-5-40,2 5-32,-2-5 40,2 6-32,-2-9-80,0 4 96,2 7-24,-2-7-8,2 7 9,-2-3 7,0 0 32,0-8-112,2 10 136,0 0-56,-2-1 0,2 1 0,-2 1 0,0-1-56,0-10-24,0 10 48,2 0-48,-2 0-24,3 0 32,-3-1-16,2 0 32,-2-9-24,0 9 48,2-1 16,-2-4 32,2 5 40,0-6-32,-2 5-72,0-8-32,2 2 56,-2 1-24,0 1 32,0-2 40,0 0-32,0-2-72,2 1 88,-2-1-88,0 1 88,0-1-24,0 0 16,0 0-32,0 0 0,0 0 8,0 0-56,0-2 72,2 0 8,-2-1-16,0-1-24,0-5 8,0 7 0,0 2-48,0-3 80,0-6 24,0 6-16,0-6-24,0 5-8,0 4-56,0-11 72,0 11-72,0-8 40,0 5 40,0-9-16,0 3-24,0 1 40,0 8-80,0-9 40,0 0 0,0 1 8,0-3 8,-1 3 48,1 0-24,0 8-80,0-9 64,0 9-64,0-10-24,-1 2-8,0-1 64,1 0 8,-1 1 88,1 8-128,0-9 104,0 9-104,-1-8 32,0 0 8,1 0-32,-1 5 64,1-9 8,0 9-32,0 3-48,-1-9 32,0 7-8,1-6 0,0 6-8,0-1 8,0 3-24,0-3 16,-1 1 0,1 0 40,-1 0-8,1 0-48,0-1 0,0 3 0,-1-2-24,1 0-32,0 0 0,0 2-72,0-2-128,0 0-136,0 2 392,0 0-608,0 0-136,0-2-152,-1 2-200,1 0-209,-1 0-287,1 0 1592,0 0-1897,-1 0-263,1 0-425,0 0-495,0 0 391,0 0-647,0 0 3336,0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7:57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1 392,'0'0'0,"0"0"0,-1 0 624,0 1-80,0 0 80,0 0-56,0 0 96,0 0-8,1-1-656,-2 1 705,1 0 7,0 0 16,0 0-8,0 0-32,0 0-8,1-1-680,0 1 664,0-1-7,-1 0 15,1 0 16,0 0-8,0 0-32,0 0-648,0 0 608,0 0-32,-1 0 17,1 0-25,0 0-24,0 0 0,0 0-544,2 0 488,0 0-8,0 0-48,-2 0-56,2 0-8,1 0-40,-3 0-328,3 0 336,5 0-23,-6 0-41,1 0-64,7 0-24,-7 0-32,-3 0-152,9 1 120,-6-1 16,6 0-32,-6 0-16,7 0-16,-6 0 8,-4 0-80,11 0 72,-8 0-24,7 0 8,-7 0-8,7 0 0,-6 0-8,-4 0-40,10 0 40,-7 0 0,9 0 8,-9 0-8,6 0-32,-6 0-40,-3 0 32,3 0-128,5 1-112,-8 0-200,2 0-256,0-1-297,0 1-311,-2-1 1304,3 0-1600,-1 1-385,-2-1-415,0 0-689,2 0 169,-2-2-1433,0 2 4353,0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2:30.771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96 5 3064,'0'0'0,"0"0"0,1 0 1136,-1 0-255,0-1-33,0 0 16,0 0-8,0 0-80,0 1-776,1 0 712,-1 0-71,0-1-33,0 1 32,1 0-40,-1 0-16,0 0-584,0 0 520,1 0-32,0 0-48,-1 0 9,1 0-9,0 0 0,-1 0-440,1 2 456,-1 0-24,1 0 0,0 0-24,-1 0-8,1 0 0,-1-2-400,0 2 400,0 1-24,0 0-16,1 4-31,-1-5-9,1 1-16,-1-3-304,1 8 280,-1-6-8,0 6-8,0-6-48,0 5 16,0-4-40,0-3-192,0 7 152,0-5 0,0 6 16,1-7-24,0 8 0,-1-7-16,0-2-128,0 8 96,0-6-8,0 6 16,0-6-8,0 6 40,0-7-24,0-1-112,0 8 120,0-6-24,0 5-16,0-4 16,0 5-32,0-6 48,0-2-112,0 9 104,0-7-8,0 8 1,0-7-33,0 8 16,0-8 8,0-3-88,0 10 80,0-3 40,0-4-40,0 8-8,0-3-16,0-6-32,0-2-24,0 10 88,-2-7-48,2 7 56,0-7-16,-2 8-24,2-8 24,0-3-80,0 10-8,0-7 16,0 6 24,0-6-16,0 7 80,-2-3-16,2-7-80,0 3 32,0 8-8,0-8-40,0 8 88,0-8 40,-2 7 0,2-10-112,0 8 112,0-5-80,0 7 8,0-3 0,0-4 0,0-3-40,0 11 72,0-11-72,0 8 72,-2-1 0,2 2-32,0-1-24,0 0 0,0-8-16,0 8 56,0-8-56,0 8 40,0 1 32,0-1-32,0 0 8,0 0-8,0-5 0,0-3-40,1 10 88,0-7-48,0 6 16,-1-6-8,1 6 24,0-6 0,-1-3-72,1 10 40,0-7 8,0 5 8,0-6 16,0 7 16,-1-9-88,1 2 72,-1-2-72,1 9 40,0-7 0,-1 5 24,1-4 24,-1 4-8,0-4 8,0-3-88,1 9 80,-1-7-24,0 9-16,1-4 8,0 1-8,-1-8-40,0 8 64,0-8-64,0 7 72,0 1 0,0 0 0,0 1-40,0-1-16,0 0-16,0-8 0,0 10 40,0-2 24,0 1-8,0 1-16,0-2-8,0-8-32,0 9 32,0 0 24,0 0-7,0 0-9,0-1 24,0 0-48,0 2 24,0-10-40,0 8 16,0-1-48,0 2 64,0-2-16,0 2 24,0-2 40,0-7-80,0 3 0,0 8 0,0-3-48,0-1 48,0 0 16,0-4-32,0-3 16,-2 11 16,2-4-48,0-4 32,0 9 0,0-5-24,0-7 24,0 8 8,0-8-8,-2 7 0,2 1 48,-1 0-16,1 0-16,0 0 0,0-8-16,0 7 0,0-7 0,0 8 40,0-1-40,0 2-16,0-2 32,0 1-32,0-8 16,0 7 48,0-7-48,0 7 16,0 1-16,0 0 16,0 0-16,0-1 0,0 1 8,0-8-8,0 7 16,0 1-32,0-6 16,0 10 16,0-10 0,0-2-16,0 10 0,0-10 0,0 2 32,0 7-48,0-6 16,0 6 48,0-6-48,0-3 0,0 9 0,0-9 0,0 3 16,0 7-8,0-7-8,0 6 0,0-6-24,0-3 24,0 9-32,0-9 32,0 3 0,0 6 56,0-7-24,0 8-32,0-8 0,0-2 0,0 10-32,0-10 32,0 3-8,0 7 32,0-3-24,0 1 0,0-1 16,0-7-16,0 8 0,0 0 16,0-1 0,0 1-16,0-1-16,0 2 32,0-9-16,0 7 0,0 2 16,0-2-32,0 1-16,0-1 64,0 0-64,0-7 32,0 8 16,0-1-32,0 2 0,0-2 48,0 1-16,0 0 16,0-8-32,0 7-32,0-4 32,0 8 16,0-3 16,0-5-8,0 8-48,0-11 24,0 3-32,0 8 16,0-8 0,0 8 32,0-4 0,0 1-96,0-8 80,0 7-8,0 1-40,0-6 32,-2 10 48,2-5-16,0-4-48,0-3 32,0 10-48,0-7 32,-2 6 16,2-6 32,0 7 16,0-2-8,0-8-40,0 7 16,0 1-16,0-1 0,0-4 0,0 8 16,0-3-16,0-8 0,0 7 0,0 0 0,0 1-16,0-1 0,0 2 16,0-2 32,0-7-32,0 8 16,0-1-16,0 1 16,0-1 0,0 0-32,0 1 48,0-8-32,0 3-48,-2 8 64,2-8 16,0 8-16,-2-8-16,2 8-16,0-11 16,0 8-32,0 0 16,-2 0 48,2 0-16,0-1 0,0 0-16,0-7 0,0 8 0,-2-1 8,2 2 24,0-2 16,-1 1-8,1 0-8,0-8-32,0 8 16,0 2-16,0-2 0,0 0 0,0 0 64,0 0-56,0-8-8,-2 8 32,2 0-48,-2 0-8,2 0 24,0-1 8,-2 1 8,2-8-16,0 7 48,-2 2-32,0-2-32,2 2 32,-2-1-32,2 0 0,0-8 16,0 10 0,0-1 0,-2-1 16,1 3-16,1-3-16,0 0 0,0-8 16,0 10-16,-2-3 32,2 2 16,-2-1 0,2 0-64,-2 1 0,2-9 32,0 8-88,0 1 24,0 0 80,-2-1 0,2 1 0,-2-2-16,2-7 0,-2 8-16,2 0 16,-1 0 16,1 1 32,0 0-32,-2 0-16,2-9 0,-2 9 0,2-1-16,-2 0 32,0 1-8,2-1-16,0 1 16,0-9-8,-2 8 32,2 0-32,0 1 16,-2 0-32,2-1 0,0 2 32,0-10-16,0 7 16,0 1 0,-1-6 0,-1 9-16,2-8-16,0 5 16,0-8 0,0 3-16,-2 6 0,2-6 16,0 5 0,-2-5 16,2-3-16,0 9 32,-2-7-32,2 7-16,0-8 0,-2 2 16,0 7 32,1-9-16,1-1-16,0 9 0,0-6-32,-2 5 0,2-6 48,0 7 16,-2-6-16,2-3-16,-2 11-16,2-3 16,-2-1-32,2-4 32,0 7 32,0-7-16,0-3-16,0 9 16,-3-1 0,0-6-32,2 9-16,1-4 16,0 1 0,0-8 16,0 2 16,0 10-16,-2-10 16,0 10 0,2-10-48,0 7 16,0-9 16,0 3-16,0 5 0,0-5 16,0 7 32,0-7-32,0-3 0,-2 10 0,2-10 0,0 3 16,-2 8-32,2-8 0,0 6 32,0-6-32,0 4 16,0-7 0,-2 2 16,2 7-16,-2-8-16,2 7 0,0-6 0,0 1 32,0-3-16,-1 8 16,1-5-32,-2 4 16,2-4-24,0 5-24,-2-6 16,2-2 32,0 9-32,0-7 8,-2 9 24,2-8 16,0 8-16,0-9 8,0-2-8,0 11-40,0-8 24,0 5 32,0-5 16,0 5 24,0-5-40,0-3-16,0 9 0,0-7 0,0 6-32,0-6 32,0 6-16,0-5 16,0-3 0,0 8 16,0-6-16,0 5 32,0-5-32,0 1-16,0 5 16,0-8 0,0 2 32,0 1-32,0 0 0,0 0 16,0 4-48,0-7 16,0 0 16,0 3 16,-2-1-16,2 0 0,0 1 16,0 0-32,0 0 16,0-3 0,0 2 0,0 1 0,0-1 16,0 1 0,0 0 0,0 4-8,0-7-8,0 0 16,1 3-32,-1 0-24,0 0 56,0 4-16,0-7 16,0 0-16,0 3 24,0 0-40,0 0 16,0-1 16,0 1-40,0-3 24,0 3 8,0-3-8,0 2 0,0 0-8,0 0 32,0-1-40,0 1-8,0 0 24,0-2 0,0 2-16,0 0 48,0-2-8,0 2-8,0-2-48,0 0-8,0 0 40,0 2 0,0-2-16,0 0 32,0 1-16,0-1 16,0 0-16,0 0-16,0 0 32,0 0-16,0 0-16,0 0 0,0 0 0,0 2-56,0-2-32,0 0 104,0 0-184,0 0-96,0 0-137,0 0-143,0 0-264,0 0 3089,0 0-5658,0 0 6786,0 0-8282,0 0 3064,-2-1-263,0 0-161,0 1-391,2 0 2640,-3-1-3825,3 1 3825,-2-2-8594,2 2 8594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1:50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44 8,'0'0'0,"0"0"0,0-1 0,0 0 0,0 0 80,0-1 72,0 1 96,-1 0 0,1 1-248,0-1 152,-2 1 8,2-1-56,0 1-32,0-1 0,-2 0 0,2 1-72,0-1 88,0 0 8,-2 1 8,2-1 0,0 0 16,0 0-8,0 1-112,0-1 104,0 0 0,0 0-32,0-1 8,0 1 16,0-1 32,0 2-128,0-1 176,0-1 16,0 2-8,0-1-32,0 0-8,-2 0-24,2 1-120,0-1 120,0 0 0,0 0-16,0 0 24,0 1-32,-2-1 0,2 1-96,0 0 88,-2 0-8,2 0-8,0 0 0,0 0 16,0-1-40,0 1-48,0 0 49,0 0-17,0 0-24,0 0 8,0 0-8,0 0 8,0 0-145,0 0 282,0 0-145,0 0 16,0 0-32,0 0-8,0 0-145,0 0 314,0 0-145,1 0 32,-1 0 8,1 0 48,0 0 40,-1 0-136,0 0 192,1 0 16,0 0 24,0 0 32,-1 0 16,0-1 24,0 1-304,0 0 320,1-1-24,0 0 0,0 0-16,0 0 8,-1 1-48,0 0-240,0 0 216,0 0-24,0-1-8,0 1-8,0 0 8,0 0-184,0 0 193,0 0-386,0-1 554,0 1-193,0 0-8,0 0 0,0 0-16,0 0 8,0 0-152,0 0 144,0 0-8,0 0 8,0 2 0,0-2-16,0 0-128,0 1 160,0-1-160,0 2 168,0-2 24,-2 2 16,2 0-32,0-2-8,0 0-168,0 2 176,0-2-176,0 2 176,0-2 8,0 2 8,0-1-16,0 1-40,-2 1 0,2-3-136,0 3 104,0 0 8,0-1 0,0 0 24,0 1 0,0-1-23,0-2-113,-2 3 104,0 0 8,2 4-8,0-5 32,0 0 72,0 1-8,0-3-200,0 2 208,-2 6-56,2-6-32,-1 1-8,1 5 16,0-8-128,0 2 144,0-2-144,0 3 136,-2 5 0,2-6-24,-2 5 24,2-4 8,0-3-144,0 3 136,0-3-136,0 8 152,0-6-16,-2 1 24,2 4 16,0-5-40,0-2-136,0 3 144,0-3-144,0 3 120,0 4-16,0-7 0,0 3 16,0 5-16,0-7-16,0-1-88,0 3 56,0 0 32,0 0 8,0 4-16,0-5 32,0-2-112,0 3 80,0-3-80,0 7 73,0-5-1,1 1 0,0 5 16,0-6 0,-1 1-16,0-3-72,0 3 88,0 4-16,0-5-40,0 1 48,0 0-32,0-3-48,0 3 96,0-3-96,0 7 104,0-5-24,0 0 8,0 1 0,0 4-8,0-5-8,0-2-72,0 2 88,0 0-16,-2 1 8,2 5-16,-2-6-16,0 0-8,2-2-40,0 8 64,0-6 0,0 1 8,0-1-8,-2 7-16,0-7 8,2-2-56,0 2 40,-1 1 8,1 0 0,0 4 8,0-7 8,0 0-64,-2 3 40,2 5-32,0-6 32,0 0-16,0 1 0,1 5 40,-1-8-64,1 1 56,-1 2-32,0 5 0,0-6-24,0 0 32,0 6-8,0-8-24,0 2 48,0 0 16,0 7-32,0-7-8,0 0 0,0 6-8,0-8-16,1 2 48,-1 1-16,1 4 0,0-5 8,-1 5-40,0-5 16,0-2-16,0 8 24,1-6 16,-1 0 24,1 1 32,-1 5-48,0-7-16,0-1-32,0 2 48,0 1-8,0 0 56,0 4-32,0-5-8,0 0-16,0-2-40,0 3 40,0 0-8,0-1 24,0 1-32,0 5 16,0-6 0,0-2-40,0 2 80,0 6 0,0-6-8,0 0-24,0 6 0,0-6 0,0-2-48,0 7 72,0-5-8,0 6-24,0-6-40,-2 6 24,2-5 24,0-3-48,0 8 40,0-6 1,0 5-17,0-5-40,0 1 32,0 5 0,0-8-16,0 2 0,0 1 40,0 5-24,0-6 8,0 6 16,0-6-40,0-2 0,0 7 0,0-5 0,0 5 16,0-4 8,0 6 16,0-7-40,0-2 0,0 9 0,0-6-16,0 5 8,0-6 16,1 6-8,-1-6 16,0-2-16,1 8 80,-1-6-8,0 6-48,0-6 48,0 6-88,0-6 32,0-2-16,0 7 56,0-4-48,0 5 40,0-6-24,0 7-48,0-7 8,0-2 16,0 7 0,1-4 24,0 5 16,-1-6 8,1 6-40,-1-6-8,0-2 0,0 10 16,1-8 8,0 8 32,0-3 32,-1-4-40,0 7-16,0-10-32,0 3 16,0 8-8,0-8 64,1 7 8,-1-7 8,1 6-24,-1-9-64,0 3 0,0 6 56,0-7-8,0 7-40,0-6 80,0 6-64,0-9-24,0 3 16,0 5 24,0-5-40,0 5 32,0-5-8,1 5 8,-1-8-32,0 3 40,0 6 0,0-7 16,0 6 0,0-5-24,0 5-16,0-8-16,1 3 24,-1 5 16,0-5 32,0 6-16,0-1-40,0-5 0,0-3-16,0 9 0,0-6 24,0 6 8,0-2 24,0-4 0,0 8-40,0-11-16,0 7 16,0-4-8,0 8-8,0-4 48,0 1-8,0-5-8,0-3-32,-1 10 40,1-7-24,0 8-8,-2-8-8,2 6 48,0-2-24,0-7-24,0 3 56,0 8-40,-2-3 0,2-5 0,0 7 0,0-7 8,0-3-24,0 10 56,0-7-40,0 7 0,0-7 8,0 7-24,0-7 0,0-3 0,1 10 16,0-7 0,0 7 16,-1-7 8,0 8-24,0-8-16,0-3 0,1 10-16,-1-2 16,0-6 56,0 10-40,0-10-32,0 10 32,0-12-16,0 2 0,0 10 40,0-10 32,0 10-24,1-10-48,-1 9 16,0-11-16,0 8 56,0-1-72,0 1 32,0-5 8,0 8-24,0-4 64,0-7-64,0 8 56,0-1-72,0 1 0,0-6 48,0 9-16,0-9 24,0-2-40,0 11 56,-1-4-64,1-4 8,0 6 8,0-6 8,-2 7 16,2-10-32,0 3-16,0 6 0,0-6 32,0 7 0,0-8 8,0 9-24,0-11 0,0 2 0,-2 10 16,2-10 0,0 10 0,0-10 0,0 9-32,0-11 16,-2 2 0,2 9 24,0-9-24,0 10 32,0-5-16,0 1-32,0-8 16,0 9 32,-2-1-48,2 0 0,0-1 48,0-4-16,0 8 24,0-11-40,0 3 32,0 7-48,0-2-16,-2-1 48,2-4-32,0 8 48,0-11-32,0 8 16,0-6-32,0 9 0,0-4 32,0-4 0,0 8-16,0-11 0,0 3 16,0 8-32,0-3 16,0 0 40,0 0-8,0 1-8,0-9-24,0 7 0,0 1-8,0 1 16,0-2-8,0 1 16,0-8-16,0 8 16,0-8-16,0 8 0,0 1 16,0-1 0,0 1-32,0 0 32,0-9-16,0 9 24,0-9-24,0 9-24,0-1-24,0 0 8,1-1 24,0-4 56,-1 8 8,0-11-48,1 7 40,-1 1-40,1-5-24,0 6 24,-1-6 24,1 5 8,-1-8-32,1 3 16,0 5 0,0-6-32,-1 7 0,0-8 32,0-1-16,1 8 0,-1-8 0,0 3 32,1 4-24,0-4 24,0 5-16,-1-5-32,0-3 16,1 9-32,-1-9 32,1 2-24,1 8 48,-1-8-24,0 8 16,0-7 0,-1-3-16,0 9 0,0-9 0,1 3 32,0 7-16,0-8-8,-1 6-8,0-5 0,0 5 16,0-8-16,0 3 0,0 7 16,0-7-32,0 6 32,0-6 0,0 5 16,0-8-32,-2 3 56,2 5-72,0-5 0,0 5 0,0-5-24,0 6 96,0-9-56,0 3 48,0 7-48,-2-2-16,2-1-40,0 1 40,0-6 16,0-2 0,0 11 24,1-4 8,-1 1-32,0-1 0,0 0-32,1-4 24,-1-3 8,0 11-16,0-8 40,0 8 8,0-2-16,0-2-16,0-7 0,0 8-32,0-8 32,0 7-16,0 1 32,0-1 0,0 1-16,0 0-16,0-8 16,0 7-16,0 2-8,0-2 24,0 1 24,0-1-24,0 2 0,0-9 0,0 7 16,0 1-16,0-5 0,0 7-16,0-2-24,1 0 8,-1-8 32,1 8 32,-1 0-32,0 0 32,0-6-64,0 10-24,0-10 8,0-2 48,0 11 0,0-9-40,0 7 24,0-6-32,0 5-24,0-6 56,0-2 16,0 7-16,0-5 32,0 6 0,0-7-32,0 2 16,0 0-16,0-3 16,0 3 0,0 0 0,0-1-8,0 1 16,0 0 8,0 0-40,0-3 24,0 7 0,-1-5-16,1 1 16,0 0 40,0-1-24,0 6-32,0-8 16,0 2 0,0 1-24,0-1 24,0 6 8,0-6-8,0 0 0,0-2 0,0 8 0,-2-6 16,2 1-16,0 4 16,-2-5-32,2 5-24,0-7 40,0 2 0,0 7 16,0-7-8,0 5 24,0-5-48,-2 5 16,2-7 0,0 2-16,0 1 8,0 5 16,0-6-8,0 1 16,0 5-16,0-8 0,0 2 0,0 0-16,0 1 8,0 5 8,0-6 8,0 1 8,0-3-16,0 8 0,0-6-16,0 1 16,0 4 0,0-5 16,0 6 0,0-8-16,0 2-16,0 6-8,0-5 8,0 4 0,0-5 48,0 1-8,0-3-24,0 8 0,0-6 16,0 7-32,0-8 32,0 7-16,0-6-16,0-2 16,0 7 16,0-5-32,0 6 32,0-5-16,0 7 0,0-7 0,0-3 0,0 9-16,0-7 0,0 7 16,0-7 16,0 6-32,0-5 16,0-3 0,0 8-8,1-5-8,0 8 32,0-3-8,0-1-8,-1 1 0,0-8 0,0 7-8,0-4 8,0 6 0,0-7 8,1 1 24,-1 5-32,0-8 0,0 2-16,1 1-24,-1 0 56,0 4-32,1-7 16,-1 3 24,0-3-24,0 3-24,0 0 24,0-1-16,0 1 0,0 0-8,0 0 32,0-3-8,1 2 16,-1 1 0,0 0 16,0 5-64,0-8 0,0 2 8,0-2 24,0 8 16,0-6-8,0 0-16,0 7 16,0-7-32,0 0 24,0-2 0,0 8 56,0-6-56,0 5 0,0-5 16,0 7-32,0-7-24,0-2 40,0 8 8,0-5-16,0 4 16,0-5 24,0 6-64,-1-5 8,1-3 24,-2 8-88,2-6 40,0 6 24,-2-6 24,2 0 8,-2 7-16,2-9 8,0 2 0,0 0-16,0 7-16,0-7 8,0 5-8,0-5 0,0-2 32,0 3-8,0 5 8,0-6-16,0 6 32,0-7-8,0 2 8,0-3-16,0 8 16,0-8-32,0 2 16,0 6 32,0-6-16,0 1-8,0-3-8,0 2-24,0 6-8,0-8 8,0 3 24,0-1 24,0 6-8,0-8-16,0 0 56,0 3-72,0-1-8,0 6 8,0-6-24,0 1 40,0-3 0,-2 2 56,2 6-40,0-8-32,0 3 32,0 4-32,0-7-16,0 0 32,0 3 16,0 4-16,0-4 16,0 0-16,0 0 0,0-3 0,0 2-16,0 1 16,0 0 0,0 0 32,0 0-32,0-1-16,0-2 16,0 2-16,0 0-16,0 0 8,0 0 64,0 0-24,0-2-16,0 2 16,0-2-16,0 2-16,1 0 32,0 0 0,-1 0-48,0 1 64,0 0-24,0-3-8,0 2 0,0 0 32,0 0-64,0 1 8,0-1 8,0 1 32,0-3-16,0 2 16,0 1 8,-2 0-8,2 0-56,0 0 48,0-1-8,0-2 0,0 3 0,0 5 48,0-7-48,0 2 0,-2-1 0,2 1-16,0-3 16,0 3-16,0-1 0,0 0 16,0 0 32,0 1-32,0-3 0,0 3 16,0 0-32,0-1-16,0 1 24,0 0 16,0 0 8,0-3-16,0 7-16,0-5 32,0 0-32,0 1 32,0 5 0,0-6-16,-2 1 16,2-3-16,-1 8 0,1-6 0,0 0 0,0 1 0,0 4-16,0-7 16,0 0 32,0 0-64,0 3 88,0 0-72,0 0 8,0-1-24,0 1 0,0-1 64,0-2-32,0 2 16,-2 1 8,2-1-32,0 0-24,0 0 16,0 0-8,0-2 24,0 2-32,0 0 48,0 0-32,0-2 32,0 2-16,0-2 0,0 0-16,0 1 32,0 1-16,0 0 0,0 0 16,0 0-16,0-2 0,0 2 0,0 0-16,0-1 16,0 2-16,0 0 16,0 0 0,0-3 0,0 3 0,0-1 32,0 1-48,0 0 0,0 4 32,0-7-16,-2 0-16,2 2 48,0 0-24,0 1-16,0-1-8,0 0 0,0 0 16,0-2 0,0 1 16,0 1 0,0 0-32,0 0-16,0-2 16,0 0 16,0 2 0,0-2 0,0 0 16,0 3 16,0-1-32,0-1 16,0 1 8,0-2-24,0 2-16,0-2 16,0 2-8,0 0-8,0 0 0,0 0 32,0-1-16,0-1 0,0 2 0,0 0 0,0 0-16,0 0 16,0 1 16,-2 0-48,2-3 32,0 2 16,0 0 0,0 0-16,0 0 16,0 1-32,0-1 0,0-2 16,0 2-16,0 0 16,0 0 32,0 0-48,0 0 16,0-2 0,0 0-32,0 2 32,0-2-8,0 2-8,1-2-16,-1 0 0,0 0 32,1 1 16,-1-1 0,0 0-56,1 0-48,-1 0 88,0 0-72,1 0-48,0 0-24,-1 0-8,0 0-80,0 0-40,0 0 272,1 2-408,-1-2-152,0 0-256,0 0-289,0 0-319,0 0-344,0 0 1768,1 0-1953,0 0-479,-1-1-1249,0-1-4457,0 2 8138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7:27.002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10 559 9233,'0'0'0,"0"0"2393,-4 0-1289,2 0-248,0 0 137,0-1 207,2 1-1200,0-1 1264,0-2-24,0 0-87,1-6-65,1 6-144,1-5-136,-3 8-808,4-9 720,4 1-111,-5-2-49,6 0-32,-6-2-56,7 0-8,-10 12-464,4-13 456,7-1-24,-2 2-56,1-2 0,0-1-72,-1-1-8,-9 16-296,10-16 297,-1-1-73,1 2-32,-1-3-56,2 1-16,-1-2-16,-10 19-104,11-19 48,-1-1 8,0 1-8,-2 0 0,1 0 8,0 0-80,-9 19 24,9-18-32,-5 0-32,5 0-24,-5 2-48,5 1-120,-6 3-192,-3 12 448,9-13-617,-6 2-167,0 0-168,1 0-240,0 7-377,0-6-359,-4 10 1928,3-4-2152,1 1-401,-1 0-1080,-1 1-4777,-2 2 8410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7:26.471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5 39 3376,'0'0'0,"-2"0"3089,2 0-1697,0 0-1392,-2 0 936,2 0-63,0-1 127,0 0 48,0 1-64,1-2-152,-1 2-832,1-1 665,1-1-89,1 0-88,0 0-16,0-1 0,2 1 16,-5 2-488,4-3 480,4 1-32,-5-2 0,2 2-8,3-1 25,-5 1 23,-3 2-488,3-2 472,6 1-32,-6 0 24,1 0-24,5 0 0,-6 1 8,-3 0-448,4 0 328,5 0-48,-6 0-56,5 0-48,-6 3 16,2 0-31,-4-3-161,5 8 152,-2-5-32,1 0-8,0 8-8,5-8-16,-7 8-8,-2-11-80,4 8 80,4 2-8,-5-1-32,0 2 0,0 1-8,1-2 16,-4-10-48,3 12 72,2-1 0,-1 0-56,-1-1 8,0 1-8,0 0 48,-3-11-64,3 8 56,1 0-8,0 1-8,0-1 16,-1 1 16,0-6-8,-3-3-64,9 13 48,-6-5-8,1-5 40,5 8 48,-7-9 0,1 6-16,-3-8-112,4 2 72,5 2-32,-7-1 16,2-1 8,4 0-40,-6 0 16,-2-2-40,5 0 48,-1 0-32,0 0-8,5 0-8,-6 0 0,0-1 56,-3 1-56,4-1 64,0-2-56,-1 0-8,2-1-8,-1 0 8,-1 0 56,-3 4-56,3-4 8,0-5-72,-2 6-64,1-1-104,-1-6-96,0 7-88,-1 3 416,2-4-560,-1-5-208,-1 6-217,0 0-183,0-1-232,0 1-105,0 3 1505,0-3-1616,0 0-264,-2 0-577,-1 2-968,-1 0-2824,4 1 6249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7:25.919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20 54 768,'0'0'0,"0"-1"848,0 0-72,0 0 40,-3 0 64,3 1-880,-2-1 889,0 0 63,2 0 40,-2-1-32,0-1-16,2 1-55,0 2-889,-2-2 816,0 1-48,2-1-40,-2 0-40,2 0-32,0 0-40,0 2-616,-2-2 625,2 0-17,0 0 8,0 0 24,0 0 0,0-1 48,0 3-688,0-2 696,0 0 9,0 0-25,0 1-8,0-1-40,0 1-80,0 1-552,0-3 512,0 2-48,0 0-32,0 0-39,1 1-17,0 0 8,-1 0-384,1 0 400,1 0 8,1 0 0,-1 0-40,1 0-40,0 2 16,-3-2-344,4 0 304,0 3 0,0-3-24,5 2-64,-6 0 8,1 0-48,-4-2-176,9 2 169,-5 0 7,5 1-24,-6 0-8,7 1-8,-7-1-48,-3-3-88,8 8 80,-5-6-8,7 1 24,-6 6-56,6-7 24,-7 1 8,-3-3-72,10 10 16,-5-8 48,4 6-24,-6-6-24,7 7-16,-6-7 0,-4-2 0,10 9 32,-7-5 16,6 5-16,-6-6-8,6 9-8,-6-9-16,-3-3 0,4 9 64,5-5-32,-7 5 0,1-7 8,1 8-8,-1-8 16,-3-2-48,4 3 16,0 6 40,-1-6-40,0 0 16,-2 6 32,0-7-32,-1-2-32,1 4 40,0 5 8,0-9 16,0 3-32,-1 0 8,0 6-8,0-9-32,0 2 16,0 0 32,0 1 0,0 0-8,0-1-8,0 2-16,0-4-16,-2 3 32,2-1 32,-2 0 0,0 1-32,0 0-24,0 1-16,2-4 8,-2 2 24,-2 1 24,1 0 0,0 0-16,0 6-16,0-7 0,3-2-16,-3 2 16,-7 1 32,8 6-32,-6-6-8,6 5 24,2-8-32,-4 3 0,4-3 0,-9 10 0,6-7 16,-7 8 32,7-7 0,-9 7-16,9-2 16,3-9-48,-10 8-16,7 2 32,-9-1 0,9 1 0,-10 0 32,10 0-80,3-10 32,-12 9-32,9 0-16,-7-6 48,1 8 48,6-8-32,3-3-16,-12 11-48,12-11 48,-3 3 0,-6 6 48,7-7 8,-2 1 24,-4 0-80,8 0-16,0-3 16,-3 3-16,1 0 32,0 0-16,0-1-48,2 0-40,0-2 88,-3 0-192,3 0 192,-2 2-296,2 0-104,0 0-120,0-2-176,0 2-224,0-2-281,0 0 1201,0 2-1552,0-2-424,1 0-465,3 0-200,-1 0-687,0 0-1481,-3 0 4809,8 0-8122,-8 0 8122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2:34.806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0 293 1392,'0'0'0,"0"0"824,0 0-272,0 0-32,0 0 144,0 0 169,0 0-833,1 0 904,0 0-56,-1-1-112,1 1-152,0-1-48,-1 1-536,0-1 512,0 1-512,1 0 545,0-1 31,0 0 32,0 0-8,0 0-32,-1 1-568,1-1 576,-1 1-576,2-1 576,0-1-8,0 0 1,1 1-1,0-1-24,-1 1 8,-2 1-552,3-2 536,1 1 0,0 0-16,3 0-40,-4 0-40,-3 1-440,3-1 384,-3 1-384,7 0 369,-5 0-25,1 0-24,0 0-24,-1 0-8,2 0-32,-4 0-256,8 2 248,-7-2-16,7 2-16,-6-2-16,0 0-48,-2 0-152,4 0 192,-4 0-192,8 0 184,-6 0 16,6 0 8,-5 0-24,4-1-8,-7 1-176,3-1 176,-3 1-176,4-3 176,4 1-8,-5 0 9,4-1-9,-4 0-48,-3 3-120,4-2 120,3 0 8,-4 1-24,1 0 24,4 0-16,-5 0-32,-3 1-80,7 0 80,-4 0 8,5 0 8,-5 0-16,4 0 16,-4 2 16,-3-2-112,8 0 112,-5 1 0,6 1 32,-6-2-48,5 2 32,-6 0-32,-2-2-96,8 0 120,-5 0-8,5 0-16,-5 2-24,4-2 32,-4 0-40,-3 0-64,7 0 64,-4 0 16,1 0-8,3 0 16,-5 0 0,2 0-16,-4 0-72,4-1 72,-1 1-16,1-1 16,4 1 0,-6-1 0,1 1 0,-3 0-72,4 0 64,-1 0-8,0 0 0,0 0 8,5 0 8,-6 0 0,-2 0-72,2 0 32,2 0-24,0 0 24,3 0 0,-4 0 8,5 2 24,-8-2-64,1 0 24,3 0-8,0 0 0,-1 0-16,4 0 16,-4 0-16,-3 0 0,3 0 40,4 0-8,-5 0-16,1 0 0,1 0-16,-1 0 0,-3 0 0,4 0 16,3 0-8,-5 0 24,2 0-16,4 0-16,-8 0 32,0 0-32,3 0 8,0 2-8,1 0 32,3-2-16,-5 2 32,1-2-24,-3 0-24,3 1 17,0-1-17,0 2 0,1 0 32,3 0-16,-6-2-8,-1 0-8,4 2 16,-1-2-16,0 2 0,-1-2 16,2 2 0,-1-2 0,-3 0-16,7 0 16,-5 0-16,1 0-32,1 0 16,-1 0 32,-1 0-32,-2 0 16,4 0 32,0 0-32,0 0-16,4 0 32,-6 0-32,2 0 48,-4 0-32,3 0 0,5 0 16,-5-1-16,-1 0 0,2 1-16,3 0 32,-7 0-16,1 0 0,2 0 0,0 0 40,1 0-72,-1 0 48,1 0 0,-4 0-16,4 0-32,-1 0 32,4 0 16,-5 0 0,1 0-16,1 0 32,-4 0-32,2 0-32,2 0 0,4 0 64,-6 0-48,2 0 32,4 0 16,-8 0-32,1 0 0,3 0 16,0-1 0,-1 1-32,-1-1 16,7 1 16,-9 0-16,2 0 8,0 0-16,2-1 8,-1 1-16,0 0 0,1-1 32,-4 1-16,3 0 16,1 0-8,0 0-8,3 0-8,-6 0-24,2 0 48,-3 0-16,4 0 16,-1 0-16,1 0 8,0 0 8,0 0-32,-1 0 16,-3 0 0,4 0 0,-1 0-8,0 0 8,1 0 8,4 0 8,-7 0 0,-1 0-16,2 0-16,1 0 0,1 0 16,0 0 0,-1 0 16,1 0-16,-4 0 0,4 0 0,0 0-16,-1 0 32,1 0 0,0 0-16,3 0-16,-7 0 16,2 0 16,1 0-16,1 0 16,-2 0-16,1 0-16,1 0 0,-4 0 16,4 0 32,-1 2 0,1-2-32,0 0 0,0 2-16,-4-2 16,2 0 16,-2 0-16,8 0 32,-7 0-32,2 0-16,0 0 0,5 0 0,-6 0 16,-2 0 0,2 0 32,6 0-16,-6 0-8,0 0-16,1 0-8,1-1 0,-4 1 16,7-1-32,-4 0 16,6 0 32,-7 0-32,6 0 48,-6 0 16,-2 1-48,3 0 8,0-1-16,0 0-8,4 0-16,-5 1-16,-2 0 48,3 0 0,-3 0 0,3 0 48,0 0-16,0 0-32,1 0 16,0 0-32,3 0 0,-7 0 16,3 0 32,0 0-32,4 0 0,-4 0 0,1 0 0,3 0-16,-7 0 16,2 0-64,1 0 24,1 0-24,4 0-8,-6 0 72,1 0 0,-3 0 0,7-1 16,-6 1-32,2-1 32,1 0-16,3 0 0,-7 1 0,2-2 0,-2 2 0,8-1-16,-6 0 16,1 0 0,5 0 0,-6 1 32,2 0-48,-4 0 16,8-1 0,-7 0 16,3 1-16,0 0 40,5 0-72,-9 0 32,2 0-8,-2 0 8,4 0 0,3 0 0,-5 0 24,6 0-8,-7 0-48,-1 0 32,8 0-8,-8 0 8,3 0 24,0 2 8,1-2-32,0 2 0,3 0-48,-5-2 40,-2 0 8,4 0 8,3 2 24,-5-2 0,2 0-48,3 0 16,-4 0-16,-3 0 16,3 0-40,4 0 48,-4 0-8,0 0 16,5 0-16,-6-1 0,-2 1 0,4-1-24,3 0 8,-4-1 32,1 1-8,3 0 24,-7 1-32,3-2 0,-3 2 0,8-1 16,-6 0-16,6-1 0,-5 1 16,0 0-32,5 1 32,-8 0-16,3 0-16,0 0 16,1 0 32,4 0-48,-6 0 0,-2 0 16,8 0-16,-8 0 16,3 0 16,0 0-16,1 0 32,4 0-32,-6 0-32,-2 0 32,8 0 16,-8 0-16,3 0-16,0 0 48,5 0-16,-5 0-32,0-1 32,5 0-48,-8 1 32,2-1 0,1 0 0,6 0 16,-7 1-16,1-1 0,-3 1 0,4-1 16,-4 1-16,4-1-32,3 0 32,-4 1 0,5 0 0,-5-1 32,-3 1-32,4 0 0,-4 0 0,7-1 8,-4 1-8,5-1-8,-6 1 8,6 0 0,-8 0 0,3 0 0,-3 0 0,3 0 0,6 0 0,-6 0 8,0 0 8,6 0-16,-9 0 0,3 0 0,-3 0 0,7 0-16,-4 0 16,0 2 16,5-2-32,-5 0 32,-3 0-16,8 0-16,-5 0 8,5 1 8,-5-1 0,5 0 8,-6 0 8,-2 0-16,8 0 0,-5 0 0,4 0 0,-4 0 0,1 0 0,3 0 0,-7 0 0,3-1 0,4 0 0,-4 0 0,5 0 16,-5 0-16,5 1 0,-8 0 0,3-1 16,0 1-48,6-1 16,-7 1 8,6 0 8,-5 0 8,-3 0-8,3 0 0,5 0 0,-5-1 0,4 1 0,-4 0 0,4 0 16,-7 0-16,3 0-16,5 0 64,-6 0-16,7 0-48,-5 0 16,4 0-48,-8 0 48,3 0-16,4 0 16,-4 0 16,4 0-16,-3 0-16,5 0 48,-9 0-32,2 0 0,6 0-16,-5 0 32,0 0-32,5 0 16,-5 0 32,-3 0-32,7 0 16,-4 0-48,5 0 32,-5 0-16,4 0 16,-4 0 48,-3 0-48,9-1 0,-7 1-16,7 0-32,-6 0 48,5 0 16,-5 0 16,-3 0-32,8 0 32,-4 0-64,4 0 0,-5 0 32,6 0-16,-6 0 48,-3 0-32,9 0 0,-7 0-16,7 0 32,-6 0-32,5 0 32,-4 0-16,-4 0 0,8 0-40,-5 0 24,0 0 32,4 0-8,-4 0-16,5-1 16,-8 1-8,4-1 0,3 0 16,-4 1 48,5 0-64,-6 0-16,6-1-16,-8 1 32,3-1-16,5 1 16,-5 0 0,5 0-16,-5 0 32,5 0-16,-8 0 0,2 0 0,6 0-16,-4 0 16,3 0 32,0 0 0,-4 0 16,-3 0-48,9 0 8,-7 0-32,6 0 8,-5 0-32,5 0 16,-5 0 48,-3 0-16,9 0 0,-6 0 48,5 0-16,-5 0-48,6 0 0,-6-1-16,-3 1 32,9-1 0,-7 1-16,7 0 48,-6-1-32,5 1 16,-5 0-16,-3 0 0,8-1 0,-4 0 0,4 0 0,-5 1 0,6-1 16,-6 1 0,-3 0-16,9-1 0,-7 0-16,9 0 0,-9 0-16,8 0 64,-3 0-16,-7 1-16,3-1 0,7-1-32,-6 1 16,4-1 16,-4 0 32,5 0-32,-9 2 0,4-2 32,5 0-48,-6 0 0,7 0 16,-6 0-32,6 1 16,-10 1 16,3-1 0,7-1 16,-3 1 32,-3 0-32,5-1-48,-6 2 0,-3 0 32,8-1-32,-4 0 64,4-1 0,-4 1-32,5 0-48,-7 0 24,-2 1 24,8-1 0,-5 1 8,5 0 8,-4 0 0,4-1-32,-5 1 0,-3 0 16,9-1 16,-6 0-32,5 0 8,-5 0-8,6 1 0,-5-1 48,-4 1-32,9-1 8,-5 0-16,6 0-24,-3 0 32,-3 1 0,5 0 32,-9 0-32,4 0 8,4 0-16,0-1-24,-6 0 16,8 0 32,-7 1 16,-3 0-32,3-1 8,6 1-8,-7-1 0,7 0-24,-6 1 24,-3 0 0,7-1-32,-7 1 32,2-1 16,5 0 16,-4 1-24,6 0-8,-7 0 0,8 0-24,-10 0 24,2-1-16,2 1 48,5 0-32,-7 0 0,6 0 0,-8 0 0,3 0 0,-3 0 0,3 0 0,5 0 0,-5 0 0,5 0 8,-5 0 24,4 0-16,-7 0-16,3 1 16,1 1 0,3-2-16,-4 0 0,1 2 16,4-2 0,-8 0-16,3 0-16,4 0 40,-4 0-32,0 0-8,5 0 32,-5 0-16,-3 0 0,4 0 0,4 0 8,-5 0-16,5 0 8,-6 0 0,2 0-16,-4 0 16,4 0 16,4 0-8,-5-1-8,5 0 16,-5 0-40,5 0 24,-8 1 0,2 0 40,1-1-40,6 1 32,-7-1-32,2 1-32,0-1 32,-4 1 0,7 0 0,-5 0-16,2 0 32,4 0-16,-5 0-16,1-1 64,-4 1-48,8-1-16,-5 1 16,4-1 0,-4 0-16,0 0 16,1 0 0,-4 1 0,7 0-32,-5-1 32,5 0 16,-4 0-32,0 1 16,1-1 0,-4 1 0,7 0 32,-4-1 40,1 1-8,4-1-16,-5 1-64,4-1 0,-7 1 16,3 0-16,1-1 48,3 0-8,-4 0-8,1 0-16,3 0-24,-7 1 24,3-1 0,5 1 8,-6-1 8,6 1-16,-6 0-16,-2 0 16,3 0-24,-3 0 24,3 0 0,5 0 0,-6 0 24,2-1-8,4 1-16,-6-1 0,-2 1 0,4 0-16,4 0 8,-6 0 8,1 0 24,5 0-24,-8 0 0,2-1 0,-2 1 0,4-1 16,0 1-32,0-1 16,3 0 0,-4-1 16,1 1-32,-4 1 16,7-2 16,-5 1-16,2-1 0,4 1 16,-5 0-32,-3 1 16,4 0-16,-4 0 16,8-1-24,-5 0 32,4 1 8,-4-1 0,0 0-16,4 1-16,-7 0 16,2 0 0,2-1-16,4 1 48,-5-1-32,0 0 0,4 0-16,-7 1 16,2 0-16,1-1 16,4 0-8,-4 0 16,1-1-8,3 0-8,-7 2 8,3-1 24,0-1 8,4 0 0,-5 0 0,2 0-24,-4 2-8,7-3-40,-7 3 40,2-2-16,1 0 0,1-1 32,0 0 40,3 1-40,-4 0-16,-3 2 0,3-2 0,4 0-16,-5 0 8,2 0 8,3 0 0,-7 2 0,3-1 0,-3 1 0,3-2-16,4 1 0,-4 0 0,1 1 48,3 0-8,-5-1-8,-2 1-16,4 0-16,3-1 8,-4 1-40,1 0 48,3-1 0,-7 1 0,2-1 0,2 1 32,3 0-32,-4 0-32,1 0 0,-1-1 16,-3 1 16,4-1 0,4 1 16,-6 0 0,6 0-32,-6 0 16,2-1 0,3 1 0,-7 0 0,3 0 0,0 0 0,4 0 0,-4 0 16,1 0 0,-4 0-16,7 0-16,-4 0-16,0 0 16,4 0 8,-5 0 16,2 0 8,-4 0-16,3 0-16,5 0 16,-6 0-8,0 0-24,6 0 48,-6 0 24,-2 0-40,4 0 0,-1 0-16,5 0-8,-6 0-8,2 0 16,4 0 136,-8 0-120,2 0 72,1 0-8,5 0-8,-7 0-96,2 0 40,1-1 0,-4 1 0,8 0-16,-6 0 32,2-1-16,0 1 16,0 0-16,-2-1 0,-2 1 0,9 0-16,-6-1 0,4 1 32,-4-1-64,0 1 80,0 0-32,-3 0 0,8 0 0,-5 0 0,0 0 0,5 0-72,-6 0 56,1 0 40,-3 0-24,3 0-8,1 0 64,0-1-72,3 1 0,-4-1 16,1 1 32,-4 0-32,3 0 0,5-1 0,-6 1-48,1-1 24,5 0 8,-6 1 32,-2 0-16,2-1 40,6 1-40,-6-1 0,1 1-16,0-1-8,1 1 24,-4 0 0,7-1 0,-4 1 0,1 0 0,3 0 0,-4 0-16,0 0 32,-3 0-16,7 0 0,-4-1 0,0 1 0,5 0-32,-5 0 0,5 0 32,-8 0 0,2 0 0,2 0 0,4 0 16,-6 0-16,2 0-16,0 0 16,-4 0 0,7 0 0,-5 0 0,2 0-16,3 0 0,-5 2 8,2-2 16,-4 0-8,4 0 16,-1 0-16,5 2-16,-5-2 8,0 0-8,6 0 16,-9 0 0,3 0 24,0 2-8,1-2-16,-1 0 0,4 0-24,-4 0 24,-3 0 0,4 0 8,3 0-8,-4 0 32,0 0-48,1 0-8,-1 0 8,-3 0 16,8 0 0,-5 0 0,0 0 16,1 0-32,0 0 0,3 0 16,-7 0 0,2 0-16,1 0 0,4 0 16,-4 0 0,1 0 0,3 0 0,-7 0 0,2 2 16,2-2-16,3 0-32,-4 0 32,5 0-16,-6 0 32,-2 0-16,3 0 48,1 0-32,3 0-64,-5 0 32,2 0 16,3 0 16,-7 0-16,3 0 16,1 0 0,0 0-48,3 0 0,-4 0 32,1 0 48,-4 0-48,7 0 0,-4 0 16,1 0 0,3 0-80,-5 0 48,2 0 0,-4 0 16,7 0 0,-4 0 16,5 0 0,-5 0 0,0 1-48,1-1 8,-4 0 24,3 2-16,1-2 32,4 0 8,-6 0-24,2 2 0,4-2-16,-8 0 16,2 0-8,2 2-8,3-2 32,-4 0-8,1 0 112,0 0 32,-4 0-152,3 0 120,5 0 32,-6 0-168,5 0 16,-4 0-16,1 0 32,-4 0-16,7 0 16,-5 0-16,2 0 0,0 0-16,4 0 0,-5 0 0,-3 0 16,7 0-16,-4 0 32,1 0 16,3 0-32,-4 0 16,4 0-32,-7 0 16,3 0-32,5-1 32,-6 1 0,0 0 0,6 0 0,-6 0 0,-2 0 0,3 0 0,5-1 16,-5 1 16,0 0-48,5 0 16,-6 0-32,-2 0 32,3-1-24,5 0 24,-5 0 40,4 0-40,-4 0 0,4 1 16,-7 0-16,3-1-32,1 0 32,4 0 16,-6 0-16,6 0 0,-6 0 16,-2 1-16,4-1-16,4 0 16,-5 0-16,1 0 48,4 1-32,-5-1-16,-3 1 16,9-1-16,-6 1 16,6 0 0,-7 0 0,6 0 16,-5 0-48,-3 0 32,8-1 16,-6 1 16,2 0-48,3 0 48,-5 0-48,2 0-16,-4 0 32,8 0 0,-5 0 16,4 0 16,-5 0 0,2 0-32,3 0-48,-7 0 48,3 0-16,1 0 16,4 0 16,-5 0 16,5 0-16,-7 0-16,-1 0 0,4 0-16,-1-1 0,5 1 0,-5 0 0,1 0 16,0 0 0,-4 0 0,3 0 16,5-1-32,-5 1 16,4-1 0,-4 0 0,-3 1 0,7 0 0,-7 0 0,3-1-16,0 1 16,4 0 0,-4 0-16,1 0 16,3 0 16,-7 0-16,3 0-16,1 0 48,3 0 0,-5 0-16,2 0 0,3 0-64,-7 0 48,3 0 0,1 0-16,3 0 48,-4 0 0,0 0-32,4 0-32,-7 0 32,2 0-32,6 0 32,-6 0-16,2 0 48,4 2-16,-6-2-16,-2 0 0,4 0 0,4 0 0,-6 0 0,2 0 0,0 0 16,0 0-16,-4 0 0,3 0 0,1 0-16,0 0-16,0 0 48,3 0 0,-7 0-16,3 0 16,-3 0-16,3 0 0,5 0-16,-5 0-16,0-1 0,4 0 64,-5 0-16,-2 1-16,4 0 88,-1-1-8,1 1-32,-1 0 8,1-1-72,-4 1 16,8-1 0,-8 1 0,3-1 0,0 1 0,5 0 16,-6-1-16,1 1 16,0 0 0,-3 0-16,4 0-48,4 0 48,-5 0 0,1 0-16,3 0 48,-7 0-32,2 0 0,-2 0 0,4 0-48,0 0 48,3 0 16,-4 0 0,0 0 48,-3 0-64,7 0 16,-7 0-16,2 0-16,1 0-32,4 0 32,-5 0 16,2 0 16,-4 0-16,4 0 32,-1 0-16,1 0-32,0 0-16,0 0 32,-1 0 0,-3 0 0,4 0 16,3 0-16,-5 0 0,1 0 0,1 0-16,0-1 16,-4 1 0,7 0-16,-4 0 32,1-1 0,-1 1-16,1 0 16,0 0-16,-4 0 0,3 0 0,5 0 0,-5 0 0,0-1 0,1 1-16,0 0 32,-4 0-16,4 0 0,-1 0-16,5 0 16,-5 0 0,0 0 0,5 0 16,-8 0-16,2 0 0,1 0-16,5 0 32,-6 0-32,0 0 32,2 0 32,-4 0-48,3 0 0,1 0 0,-1 0-16,1-1-16,-1 0 16,1 1 16,-4 0 0,3 0 32,0 0-16,1 0-32,0 0-16,-2 0 32,6 0 0,-8 0 0,2-1 16,1 1 0,0 0-16,1-1 0,-1 1-16,1-1 16,-4 1 0,3 0 0,0 0 48,1 0-48,0-1 8,-1 0-16,0 1-24,-3 0 32,4-1 16,-1 1-32,-1 0 0,1 0 16,1 0-16,0 0 32,-4 0-16,2 0 0,2 0 32,-1-1-32,0 0-16,0 1 0,0-1 16,-3 1 0,8 0 32,-7 0-32,1 0 16,1 0-32,0-1 0,1 1 48,-4 0-32,3 0 0,0 0 8,0 0-16,0 0-24,0 0 0,-1-1 16,-2 1 16,3 0 48,0-1-16,0 1-24,1 0-16,-2 0-8,1-1 0,-3 1 16,3-1 0,0 1 32,0-1-32,-1 1 0,1 0-16,0 0 16,-3 0 0,3 0 16,-1 0-16,0-1 8,0 1-8,1 0-8,-1 0-8,-2 0 16,3 0 0,0 0-16,-2 0 32,2 0-16,-1 0 24,1 0-8,-3 0-16,2 0 16,0 0-32,0 0 0,0 0 8,0 0 8,-2 0 0,1 0 0,-1 0 0,2 0 8,-1-1 8,1 1-16,-1 0 0,0 0 0,-1-1 0,0 1 0,1 0-16,0-1 32,0 1-32,0 0-8,0 0-88,-1 0-144,0 0 256,0 0-448,0 0-313,0 2-431,0 0-640,0 0-625,0-1-727,0-1 3184,-2 3-5170,0 5-5272,2-8 10442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1:55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1 434 1008,'0'0'0,"0"0"592,0 0-96,0 0 8,0 0-504,0 0 536,0 0 32,0 0 24,0 0-47,0 0-33,0 0-32,0 0-3713,1 0 6914,0 0-3241,0 2-24,1-2-8,-1 0 24,-1 0-432,1 0 480,-1 0-480,2 0 488,0 0 9,1 0-25,-1 0-32,0 0-16,-2 0-424,1 0 408,-1 0-408,1 0 368,2 2-8,0-2-8,4 0-16,-5 0 16,1 0 24,-3 0-376,3 2 376,-1-2 1,1 2 15,0-2-40,5 2-24,-6 0-24,-2-2-304,3 2 296,1-2-16,-1 1 0,0 1-32,5 0-8,-4 0-32,-4-2-208,7 0 200,-4 2-32,1 0-24,3-2 24,-3 2-32,5-1 8,-9-1-144,7 0 152,-3 0-8,6 0-8,-8 0-16,7-1 24,-2 1-15,-7 0-129,8-1 152,-1-1 0,1-1-24,-1 0 8,0 0-8,-3 0 0,-4 3-128,9-3 136,-1-1-8,-4 1-16,7 1 8,-4-1-8,-7 3-112,3-3 112,-3 3-112,8-3 144,-5 1-8,6-1-16,-6 3-8,6-2-24,-2 1 0,-7 1-88,3-2 104,6 1-24,-6 0-16,6 0 16,-5 1-16,-4 0-64,11-1 64,-11 1-64,4-1 72,4 0 32,-5 0-24,7 0 24,-3 1-8,-7 0-96,8-1 48,-8 1-48,9-1 64,-2 0-24,3-1 0,-7 0 32,8 1-24,-11 1-48,8-2 64,-8 2-64,8-1 56,1-1 0,-1 1-16,0 0 0,-5-1 8,-3 2-48,10-1 40,-7 0-16,7 1 48,-8-1-32,6 0 8,-5 0 8,-3 1-56,2-1 0,6 1 40,-5 0 24,4-1 8,-4 1-8,1-1 32,-4 1-96,3 0 56,1-1-16,0 0 56,3 1-47,-5-1 23,6 1-32,-8 0-40,2 0 56,0 0-8,2-1 24,-1 0-32,4 1 16,-4-1-40,-3 1-16,8-1 24,-5 0 16,0 0-8,0 1-8,0-1 0,4 1 8,-7 0-32,3 0 40,1 0-16,3 0-8,-6 0 16,2 0 8,0 0 0,-3 0-40,3 0 40,5 0 0,-5 0 0,-1 0-24,1 0 0,0 0 24,-3 0-40,3 0 16,0 0 40,1 0 8,0 0-24,0 0 16,-2 2-24,-2-2-32,3 0 24,0 2 16,1-2 16,0 2 0,3-1-8,-5-1-40,-2 0-8,3 2 32,-1-2-32,1 2 16,0-2 8,0 0 8,4 2-8,-7-2-24,2 0 32,1 0-32,0 0 8,0 0-8,0 0 16,1 0 16,-4 0-32,4 2 24,-1-2-8,1 0 0,-1 0-8,0 0 8,0 0 16,-3 0-32,2 2 8,6-2 24,-7 2-48,2-2 32,-1 0 0,1 2-32,-3-2 16,3 0 24,0 0 8,0 1 8,1-1 0,0 2-24,-1-2-16,-3 0 0,2 2-16,2-2 32,-1 2 0,4-2 0,-5 2-8,1-2 8,-3 0-16,3 2 0,0-2 0,-1 0 0,2 0 0,0 2 16,0-2 8,-4 0-24,3 0 16,0 0-16,0 0-16,0 0 32,1 0 0,-1 0-16,-3 0 0,4 0 16,-1 0-16,0 0-32,0 0 48,0 0-16,1 0 32,-4 0-32,4 0 40,-2 0-40,1 0 24,0 0-8,0 0-16,0 0 32,-3 0-32,3 0 0,0 0 0,1 0 24,-1 0-24,1 0 16,-1 0 0,-3 0-16,4 1-16,-1-1 16,1 0 16,4 2 8,-6-2-8,0 2 0,-2-2-16,3 0 0,0 0-16,0 0 16,-1 0 0,2 2 32,-1-2-24,-3 0-8,3 0 16,0 0-16,-1 0-16,2 0 8,0 0 32,3 0-8,-7 0-16,1 0 32,2 0-32,1 0-16,-1 0 32,5 0-32,-5 0 32,-3 0-16,3 0 8,4 0-32,-5 0 64,1-1-40,0 0 16,1 1 8,-4 0-24,8-1-8,-5 0 32,1 0-24,3 0 0,-5 1 16,2-1-32,-4 1 16,8-1 0,-6 1 16,1 0 0,1 0 8,3 0 8,-5 0-16,-2 0-16,3-1 8,4 1-8,-5 0-8,2 0 8,3 0 24,-4 0-24,-3 0 0,3 0 16,4 0-16,-4 0-16,1 0 16,3 0-16,-4 0 32,-3 0-16,4 0 32,3 0-32,-4 0 16,0 2-16,1-2 56,-4 0-56,8 0 8,-8 0-8,2 0 16,5 0-32,-4 0 16,0 0 16,5 0-32,-6 0 16,-2 0 0,8 0-8,-5 0 8,1 0 24,-1 0-8,1 0-16,3 0-16,-7 0 16,3 0 0,1 0 32,3 0-16,-5 0-16,1 1 0,4-1-16,-7 0 16,2 0 24,2 0-24,3 0 0,-4 0 16,0 0-32,1 0 48,-4 0-32,3 0 16,5 0-32,-5 2 0,-1-2 0,6 0 16,-6 0 32,-2 0-32,3 0 16,0 2 0,1-2-32,3 0 0,-4 0 16,0 0 16,-3 0-16,4 2 16,-1-2 8,0 0-24,1 0-16,3 0 16,-7 0 0,3 0 0,1 0 32,4 0-16,-5 0-16,0 0-16,1 0 16,-4 0 0,7 0-16,-7 0 16,2 0 0,2-1 0,3 0-16,-5 1 32,2 0 0,3-1 0,-7 1-16,3 0 0,0 0 0,4 0-16,-6 0 0,2 0 16,0 0 32,-3 0-32,4 0 16,3 0-16,-5 0 8,2 0 8,-1 0-40,1 0 64,-4 0-40,4 0 16,-1 0 0,1 0-16,0 0-16,0 0 16,-4 0 0,7 0 0,-7 0 0,3 0 24,0 0-24,5 0-8,-6 0-8,1 0 16,-3 0 0,7 0 0,-7 0 0,2 0 16,1 0-8,0 0-8,0 0-24,1 0 24,4 0-32,-8 0 32,2 0 16,2 0 0,0 0-16,0 0 24,-1 0-32,-3 0 8,4 0-16,-4 0 16,7-1 16,-5 0-48,1 1 48,1-1 0,0 1-32,-4 0 16,3-1 0,-3 1 0,4-1 0,-1 0-16,1 0 16,-1 0 0,1 0 32,0 1-24,-4 0-8,3-1 0,1 1 0,4-1-24,-6 1 24,2-1 16,-4 1-16,3 0 24,4-1-24,-5 1 16,2 0-16,0 0 0,3 0 0,-5 0 16,-2 0-16,4 0 0,-1 0 16,5 0 8,-6 0-40,5 0-8,-7 0 24,3-1-32,-3 1 32,4 0-24,3 0 64,-4-1 0,0 1-24,1-1 16,-4 1-32,7 0-32,-7 0 32,3-1 0,1 1 32,-1 0-48,0-1 32,1 1-48,0-1 16,-4 1 16,7-1 16,-4-1-16,0 1 0,5 0 16,-6 0 0,-2 1-16,3-1-16,4-1 16,-4 1 16,1 0-16,-1 0 16,1 1-8,-4 0-8,4-1 0,3-1-8,-4 1-24,4 0 32,-4-1 0,5 1 0,-8 1 0,3-1 16,0 0-48,6 1 48,-7 0 0,2 0-16,4 0 24,-8 0-24,2 0-8,1 0-8,1-1 16,0 1 24,3 0-24,-4 0 16,-3 0-16,4 0 0,3 0-16,-5 0 48,2 0 0,3 0-32,-4 0 0,-3 0 0,4-1-16,3 1 16,-4-1 0,0 1 24,4 0-24,-5-1 0,-2 1 0,4-1 16,4 0-32,-5 0 8,1 0 16,-1 0-8,1 0 16,-4 1-16,4 0 16,3 0-16,-4-1 0,1 0-16,3 1 16,-4-1 0,-3 1 0,3 0 0,4 0 0,-5 0 16,6 0 0,-6 0 24,2 0-40,-4 0 0,4 0-24,3 0 24,-5 0 24,6 0-8,-6 0 0,6 0-32,-8 0 16,3 0 16,-1 0-16,6 0 24,-5 0-8,0 0-40,5-1 24,-8 1 0,3-1-16,0 1 16,1 0 16,0 0-8,3 0 8,-5 0-32,-2 0 16,4 0 16,3 0-16,-4 0 0,0 0 16,4 0-32,-5 0 16,-2 0 0,3 0 0,5 0-16,-7 0 32,3 0-16,0 0 0,3 0 16,-7 0-16,3 0 0,0 0 0,5 0 0,-5 0 16,5 0 16,-5 0-24,-3 0-8,4 2 0,3-2-8,-4 0 16,5 0-64,-5 0 16,0 0-24,-3 0 64,4 2-72,3-2 104,-4 0-16,5 2 0,-6-2-32,7 0 16,-9 0 0,3 0 16,-1 0-32,6 0 32,-5 0-48,4 0 48,-4 0-16,-3 0 0,8 0-16,-5 0 32,1-1-16,0 1 0,3 0 40,-4 0-40,-3 0 0,8-1-24,-5 1 32,4 0-32,-4 0 40,1 0 8,0 0-8,-4 0-16,8 0 16,-5 0-32,5 0 16,-5 0-16,5 0 16,-6 0 16,-2 0-16,4 0 0,4 0 32,-6 0-8,7 0-8,-7 0 0,6 0-16,-8 0 0,3 0-16,5 0 16,-5-1 0,5 0-16,-4 0 16,6 0 0,-10 1 0,4-2 16,5 2-16,-5-1 16,4-1-16,-4 1 0,5-1 16,-9 2-16,2-2 0,7 1-16,-6 0 0,4 0 16,-4 0 16,4 0 16,-7 1-32,4-1 8,4 1-16,-5 0-8,5-1 0,-6 1 48,6 0-24,-8 0-8,3 0 0,5 0-24,-5-1 8,5 1 16,-5 0 16,5 0 8,-8 0-24,3 0 16,6 0-16,-7 0 0,9-1 16,-9 1-32,8 0 32,-10 0-16,3-1 16,7 0-16,-7 0 0,7 0-16,-7 0 0,6 0 16,-9 1 0,3 0 48,5-1-48,0 0 8,-1 1-16,0-1-8,-3 0 16,-4 1 0,10 0 16,-7 0-16,6 0 0,-6 0 0,8 0 0,-4 0 8,-7 0-8,8 0 0,-5 0-8,7 0-8,-7 0 32,7 0-32,-3 0 40,-7 0-24,8 0 48,-1 0-48,1 0 0,2 0 0,-7 0 0,7 0 16,-10 0-16,7 0 24,-4 0-24,8 0-24,-8 0-8,7 1-8,-2-1 48,-8 0-8,7 0 32,1 0-16,1 0-16,-2 0-16,1 2 0,-1-2 16,-7 0 0,4 0 32,8 0-32,-4 0 16,0 0-16,-1 0-16,1 0 16,-8 0 0,7 0-16,1 0 16,-1-1-16,2 0 0,-1 0 32,-1 1 0,-7 0-16,9-1 16,-2 0-16,3 0 0,-2 0 24,1 0-24,2 1 16,-11 0-16,8 0 16,2 0-32,-2 0 16,0 0 16,0 0-16,1 0 16,-9 0-16,8 0 32,1 2-80,-2-2 32,1 0 0,0 0-8,-8 0 24,9 2 0,-9-2 0,8 0 24,1 0-8,-2 0-16,1 0-16,0 0 8,-8 0 8,8 0 0,-8 0 0,8 0 0,1 0 8,1 0-8,-2 0 16,0 0-16,1 0-16,-9 0 16,7 0 32,2 0-64,-1 0 32,1 0 16,0 0-16,-9 0 0,9 0 32,-9 0-32,9 1 16,1-1-32,-2 0 32,1 0-16,-2 0-16,0 0 56,-7 0-40,10 0-24,-2 0 8,1 0 32,0 0-48,-1 0 48,0 0-64,-8 0 48,8 0-40,0 0-32,-4 0 16,7 0 56,-3 0 0,-8 0 0,7 0 24,-7 0-24,10 0 0,-3 0 0,1 0 0,0 0 16,0 0-16,-8 0 0,9 0-16,-9 0 16,8 0 16,-1 0-32,-3 0 48,6 0-32,-3 0-16,-7 0 16,4 0 0,-4 0 0,10 0 16,-2 0 0,-4 2-16,7-2-16,-7 0 0,-4 0 16,10 0-16,-10 0 16,8 0 16,-1 0 0,2 0 0,-2 0-16,0 0 16,-7 0-16,9-1 8,-1 1-8,1-1 32,-2 1-16,1-1 0,-5 0-16,-3 1 0,10-1 0,-6 0 0,6 0-16,-7 0 32,8 0-32,-8 1 16,-3 0 0,10 0 0,-10 0 0,4-1 56,6 1-40,-7 0 16,7 0-32,-7 0-64,-3 0 64,10 0 16,-10 0-16,3 0 16,6 2 0,-6 0 8,6-2-32,-2 2-8,-7-2 16,8 0 0,-1 0 16,1 2-8,-5-2 8,7 0 0,-7 0-16,-3 0 0,11 0-16,-8 0 16,8 0-16,-4 0 32,-3 0 16,6 0 0,-10 0-32,8-1 0,-5 0-32,8 0 16,-7-1 16,6 1 16,-2 0 24,-8 1-40,4-1 0,6 0-56,-6 0 56,6 0-16,-6 0 32,5 0 32,-9 1-48,7-1 0,1 1 8,-4-1-16,6 0 16,-3 0 24,1 0-64,-8 1 32,3 0-8,7-1 8,-7 1 0,6-1 8,-1 1 8,0-1-16,-8 1 0,7 0 0,-3-1 48,6 0-48,-6 0 8,6 1-8,-2-1-8,-8 1 8,3 0 8,7 0 8,-3-1-16,-3 0 16,5 0-16,-5 1 0,-4 0 0,10-1 0,-2 0 0,-1 0 0,-3-1 0,6 0 16,-6 0 0,-4 2-16,9-1 0,-1-1 0,-4 1-16,5 1 16,-1-2 16,-4 1-16,-4 1 0,11-1 0,-4-1-16,3 1 16,-3 0 0,-3 0 16,5 0 0,-9 1-16,4-1 24,6 0-24,-2 0-16,-5 0 32,7 1-40,-6-1 8,-4 1 16,10-1 0,-7 1 0,7-1 24,-2 1-24,-1-1 16,-3 0-16,-4 1 0,9 0-16,-7 0 16,9 0 16,-9 0 0,9 0-16,-8-1 32,-3 1-32,10 0 0,-3 0-16,-3-1 16,5 0 32,-1 1-24,-1-1 8,-7 1-16,8 0-16,-1-1-24,-3 0 24,6-1 32,-3 1 0,-3 0 8,-4 1-24,10-1-8,-6-1-8,7 0 0,-3 1 0,-1-1 32,-3 1-16,-4 1 0,9-2 0,-1 1 16,-1 1-16,-3 0-16,4 0 16,-5 0 0,-3 0 0,9 0 0,-1 0 16,-1 0 0,2-1-32,-7 1 16,9 0 16,-11 0-16,7 0 0,-4-1 8,6 1 8,-5-1 0,4 1-16,1 0 32,-9 0-32,7 0-16,-3 0 16,5 0 16,-1-1-16,-5 1 0,9-1 16,-12 1-16,7-1 0,-3 0-16,5-1 32,-5 1-32,6-1 0,-6 1 32,-4 1-16,10-1 16,-6 0-32,6-1 32,-2 0-32,-1 0-16,-3 0 32,-4 2 0,10-2-32,-7 0 48,7 1 0,-3 1-56,1-1 48,-1 0-16,-7 1 8,9-1 8,-2 0 24,1 1-48,-1 0 32,1 0-56,0 0 24,-8 0 16,7 0 16,1 0-16,-4 0 0,4 0 8,-4 0-8,6 0 0,-10 0 0,7 0 0,-3 0-8,5 0 32,-1 0-8,-4 0 0,-4 0-16,9-1 0,-9 1 0,4-1-32,6 0 48,-3 0-32,-3 0 32,6 1 16,-7-1-32,-3 1 0,9-1 0,-5 0-32,6 0 0,-7 1 24,7-1 8,-7 0 8,-3 1-8,10-1 48,-8 0-32,8 0-32,-7 0 0,6 0-16,-5 0 32,-4 1 0,9-1 32,-5 1 0,5 0-48,-5 0 0,5 0 0,-5 0 16,-4 0 0,10 0 32,-7 0-48,7 0 16,-3 0 0,-3 0-16,6 0 48,-10 0-32,3 0 0,6 0-32,-6 0 32,6 0 16,-2 0-32,-3 2 32,-4-2-16,10 0 16,-1 0-32,-2 0 32,-4 0 0,5 2 40,-5 0 0,-3-2-56,9 0 88,-5 2-40,4-2-48,1 1 16,-6-1-64,6 0 80,-9 0-32,4 0 0,4 0 0,-4 0-32,6 0 32,-6 0-16,5 0 32,-9 0-16,4 0 48,3 0-64,1-1 16,-6 0-48,7 1 40,-6 0 16,-3 0-8,8-1 32,-4 1 0,5 0-48,-6 0 16,6 0-32,-5 0 48,-4 0-16,10 0 32,-2 0-32,-6 2 16,8-2-16,-7 0-32,8 0 16,-11 0 16,3 0 16,8 0-32,-3 0 32,0 1 16,-1-1-48,0 0 16,-7 0 0,3 0 16,7 0-16,-7 0 0,7 0 16,-3 0-64,-3 0 32,-4 0 16,9 0 16,-5 0-16,5-1 16,-5 0 0,5-1-64,-9 2 48,4-2 0,-4 2 0,9-1 16,-5-1-16,4 0 16,-5 1-16,6-1-16,-6 2 0,-3 0 16,10-1 16,-7 0-32,7 0 16,-7 0 32,7 0-48,-7 0 16,-3 1 0,10-1 32,-7 0-32,7 0 16,-7 1-8,7 0-16,-3-1-24,-7 1 32,4 0 16,6 0-16,-6 0 0,6-1 0,-2 1-32,-5 0 16,-3 0 16,11-1 16,-8 1 16,7-1-16,-7 1-8,7 0-16,-3-1-40,-7 1 48,4-1 0,6 0 0,-6 0 0,5 0 16,-6 0-32,7 0 0,-10 1 16,8-2-16,0 1 16,0-1 32,-1 0 24,-3 1 24,-4 1-80,9-2 56,-9 2-56,8-1 48,-5 0-48,7-1-16,-2 1 0,-1 0 16,1 0-32,-8 1 32,8-1 16,0 1-64,-1 0-40,1 0 32,0 0-48,-8 0 104,7 0 32,-7 0-32,8 0 88,-4 0-16,6 0-16,-3 0-64,-3-1-8,7 1 32,-11 0-16,8 0 56,0-1-56,0 0 32,-1 1-80,-3 0 8,6 0 24,-10 0 16,8-1-16,1 0-16,-1 1 32,1-1 32,0 1-64,-2 0 32,-7 0 0,9-1-16,-2 0-8,2 1 48,-2-1-24,0 0 16,2 1-32,-9 0 16,7-1-24,1 1 8,-1 0 0,2 0 32,-1 0-32,-8 0 16,7 0 0,-7 0 0,8-1-32,-1 1 32,1 0 16,0-1-16,1 1 32,-9 0-32,8-1 0,-8 1 0,8 0-48,1-1 80,-2 0-32,2 1-48,-1 0 80,1-1-72,-9 1 40,9-1-16,-1 0 32,-1 1 8,1 0-24,0 0-16,-8 0 16,8 0-8,-8 0 8,9-1 0,0 1 56,1-1-40,-2 0-16,0 1-16,-8 0 16,7-1-88,-7 1 88,8-1 0,2 0 16,-2 0 0,1 0-8,1 0-8,-10 1 0,8-1-8,-8 1 8,8-1-32,0 1 152,0-1 8,2 0 9,-1 0 7,-9 1-144,7-1-8,3 0 8,-1 0 0,-1 0-16,3 1 40,-2-1-8,-9 1-16,8 0-16,1 0 8,-2 0-8,1 0 16,0 0-16,0-1 16,-8 1 0,9 0 32,-1-1-48,2 1 32,-3 0-8,2 0-8,0-1 16,-9 1-16,8 0-16,1 0 8,1-1-8,-1 0 16,0 1 16,0-1-8,-9 1-8,9 0 0,1-1-8,-1 0-8,-1-1 40,0 1 8,-4-1-16,-4 2-16,11-1 0,-3 0-16,0-1 16,1 0 16,-2 1-16,1 0 32,-8 1-32,9-1-16,-2-1-48,2 1 96,-2-1-32,2 0 0,0 1 32,-9 1-32,8-2 16,0 1-48,0 1 48,0-1 0,0 0-32,-1 0 16,-7 1 0,8-1 16,-1 0-16,1 1 0,-1 0 16,-3 0-48,6 0 32,-10 0 0,8 0 16,-1 0-16,1 0 24,-1 0-32,0 0 8,1 0-16,-8 0 16,7 0 0,1 0 0,-4 2 0,5-2 16,-2 2-16,1-2 0,-8 0 0,8 0 0,0 1-48,-1-1 48,1 0 72,-5 0 8,7 0 8,-10 0-88,8 0 72,-4 0-112,6 2 40,-2-2 0,0 0 8,0 0 8,-8 0-16,4 2 0,5-2 0,-1 0-16,-1 0 16,1 2 16,-5-2 0,-3 0-16,11 0 32,-8 0-32,7 0-32,-7 0 16,8 0 0,-4 0 48,-7 0-32,7 0 0,1 0 0,-1 0 0,2 0-16,-2 0 16,1 0 0,-8 0 0,7 0 0,1 0 0,-1 0 0,1 0 0,1 0-24,-2 0 8,-7 0 16,8 0-16,-1 2 32,1-2 8,-1 0-8,-3 2-32,5-2 8,-9 0 8,8 2 0,-5 0 0,8-2 0,-9 1-16,8-1 32,-3 2-8,-7-2-8,4 0-8,6 2 8,-6-2-48,5 2 16,-5-2 48,5 0 32,-9 0-48,4 2 56,5-2-72,-1 0 0,-5 0-8,8 0-24,-8 0 96,-3 0-48,10 0 16,-3 0-16,-3 2-32,6-2 0,-6 0 32,5 0 32,-9 0-32,4 0 16,6 0-48,-6 0 48,6 0-48,-2 0 64,-5 0-16,-3 0-16,10 0-32,-7 0 16,8 0-16,-4 0 32,1 0 32,-1 0-32,-7 0 0,4 0 0,6 0-16,-6 0 0,5 0 16,-1-1 0,0 1 0,-8 0 0,7-1 0,1 0 0,-1 1-8,-3-1 16,6 1-8,-10 0 0,4 0 16,-4 0-16,10 0 48,-6 0-64,6 0 0,-2 0 0,-1 0 0,0 0 16,-7 0 0,8 0 16,-1-1 0,1 1-32,-1 0 16,1 0-24,-1 0-24,-7 0 48,8-1 16,-5 1 0,8 0-32,-4-1 32,1 1-32,-1-1 16,-7 1 0,7-1 0,1 0 0,0 0 0,0 0-16,0 0 16,1 0-16,-9 1 16,8-1 16,0 0-16,1 0-32,-1 0 32,0 1 0,1 0 0,-9 0 0,9 0 32,0 0-32,-2 0-32,0 0 32,1 0 16,-1 0 0,-7 0-16,8 0 0,-1 0 0,1-1-32,-1 1 16,1 0 32,-1 0-16,-7 0 0,8-1 32,-5 1-48,8 0 0,-4 0 16,0-1-32,1 0 48,-8 1-16,7-1 0,1 1 16,0-1 16,1 1-32,-1-1-32,-1 1 32,-7 0 0,8-1-16,-4 0 64,7 0-48,-3 0 0,1 0 0,-2 0-48,-7 1 48,7-1-16,1 0 32,-1 0 0,1 0 0,0 0-32,-8 1 16,8-1-16,-8 1 16,7-1 0,-3 0 16,6 1-16,-6-1 32,6 1-64,-10 0 32,8-1-32,-8 1 32,8-1 16,0-1-16,0 1 16,-5 0 64,8 0-24,-4 0 16,-7 1-72,4-1 80,6 0-80,-2 0-16,-1 0-16,1 1 32,1-2 0,-9 2 0,4-1 16,6 0 16,-3 0-32,1 0-32,-1 0 0,-7 1 32,4-1 0,-4 1 0,9-1 0,-5 0 16,5 0 16,-1 0-64,-5 0 32,7 0-16,-10 1 16,3 0 0,6 0 0,-5-1 16,5 0-16,-5 1 0,5-1-16,-9 1 16,3 0-16,6-1 16,-6 0 16,5 0-16,-5 0 0,-3 1 0,8-1-16,-8 1 16,4-1 32,5 0-32,-5 0 16,5-1 32,-7 1-64,7 1 16,-9 0 0,2-1-16,5 0-16,-4 0 16,4 1 16,-4-1 16,-3 1-16,4 0 16,-4 0-16,4-1 0,-1 0 0,5 0 0,-5 0 32,0 0-32,-3 1 0,8-1-32,-8 1 32,3-2 0,-1 1 16,6 1 0,-6-1-16,1 0 16,-3 1-16,8-1 0,-8 1 0,2-1 8,1 0-8,1 0-8,0 0 8,0 0-32,-4 1 32,3 0-32,-3 0 32,4-1 0,4 0 16,-8 0 0,3 1 0,0 0-16,-3 0 0,8 0-16,-8 0 16,1 0 0,3 0-16,-1 0-16,1 0-8,-2 0-24,2 0-24,-4 0 88,3 0-136,1 0-73,-2 0-55,1 0-56,0 0-136,-3 0 456,3 0-664,-3 0 664,2 0-952,0 0-248,-1 0-233,1 0-279,0 0-200,-2 0 1912,1 0-2505,-1 0 2505,1 0-4049,0 0-4137,-1 0 8186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7:16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3 6697,'0'0'0,"0"0"0,0 0 3001,-3 0-1209,1 0-328,0-2-71,2 2-41,0-1-48,0 1-1304,0 0 1112,0 0-199,0 0-137,0 0-96,0 0-72,0 0-64,0 0-5177,2 0 9778,0 0-4697,2 3-64,-1-1-16,1-2-31,0 2 79,-4-2-416,9 2 440,-5-2-24,0 4 32,5-2-56,-5 2 24,0-1 48,-4-3-464,5 3 376,5 8-56,-6-9 72,7 9 9,-8-2 15,8 0-24,-11-9-392,3 11 288,2 0-32,5 1 48,-7-2-24,6 1-56,-5 2-64,-4-13-160,3 13 104,6 1 40,-5 0 24,-1 0-48,2 0-72,-1 1-64,-4-15 16,5 15-40,-2 0 8,1-1 48,-2 2 24,1 0 56,0 0-32,-3-16-64,2 17 80,-1-1-64,-1 0-32,0 1 32,0 0 16,0 0 40,0-17-72,0 15 64,-2-1-32,0 0-32,-1-3 0,1 1 0,0 1 16,2-13-16,0 11 32,-3 1-64,1-2 0,0-1-32,0-5 0,-1 9-40,3-13 104,0 4-128,0 8-40,-2-8-64,2 6-80,-2-8-72,2 2-136,0-4 520,0 9-616,0-9-144,0 0-217,0 0-311,0 0-464,0 0-473,0 0 2225,0 0-2576,0 0-385,0-4-1336,0 1-4857,0 3 9154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7:16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42 4512,'0'0'0,"0"0"1889,0 0-433,0 0-72,0 0-87,0 0-113,0 0-1184,0 0 1008,0 2-200,0 0-135,0-2-81,0 3-80,0-1-56,0-2-456,0 3 408,-3 0-48,3 0-24,0 0-40,0 1 0,0-1-16,0-3-280,0 4 272,0 5 0,0-7 8,0 1 17,0 8 23,0-9 16,0-2-336,0 10 296,0-6-24,0 6 32,1-7-24,1 8 40,-1-8 8,-1-3-328,1 10 328,0-6-32,0 6 8,1-7-64,1 8-32,-1-8-8,-2-3-200,3 10 168,1-6-40,-1 5 0,1-7-80,-1 7-15,2-7 7,-5-2-40,4 4 40,5-1-16,-5 1 16,0-1-24,5-1-40,-5 1 8,-4-3 16,4 2-16,5-2 16,-5 0 32,0 0-8,6 0-8,-7-1-8,-3 1-8,5-1 0,4-3 32,-6 1 32,6-1 16,-5 0 32,-1-6-40,-3 10-72,5-4 40,-1-6 24,1 1 24,-1 4 8,1-7 8,-1 1-16,-4 11-88,4-11 64,-1 0-8,2-1-24,-2 1 24,1 0 8,-1-1-8,-3 12-56,2-10 48,1 0-8,-2 1-24,0 4 8,0-8 8,0 9 8,-1 4-40,0-10 24,0 6 32,0 0-40,0-1-16,0 1 16,0 0-56,0 4 40,0-3-56,0 0-128,-2 1-208,0 1-240,-1 0-297,3 0-255,0 1 1184,-2 0-1424,0 0-225,-1 0-231,3 0-536,-2 0-1041,0 2-1944,2-2 5401,0 0-4953,0 0 4953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7:15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2 3744,'0'0'0,"0"0"0,-2 0 2593,-1 0-953,1 0-215,0-1-33,0 1-56,2 0-112,0 0-1224,-3 0 1025,1 0-153,0 2-96,2 1-64,-3 1-48,1-1 0,2-3-664,-2 4 608,2-1 1,0 7-1,-2-7-32,2 8 0,-3-2-64,3-9-512,-2 9 464,2 2-8,-2 0-40,2 1-40,0 1-79,0 0-65,0-13-232,0 14 192,0 0 0,-2 1 0,2 1 32,-3 0-16,3 0-16,0-16-192,0 16 208,0 1-48,0 0-48,0 1-16,0 1 0,0-2 24,0-17-120,0 19 96,1-2-24,-1-1-72,2 0 16,0 0 0,0-3-8,-2-13-8,2 13 16,2-2-88,-1 2-96,1-1-128,-1 1-144,0-2-144,-3-11 584,3 11-768,0 1-201,1-3-199,-1-6-248,0 8-193,1-9-151,-4-2 1760,3 3-2120,1 1-673,0-2-1328,1 0-2344,-5-2 6465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7:58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0 1128,'0'0'0,"0"0"1280,0 0-1280,0 0 752,-1 0-232,0 2-8,0-1 105,0 0 63,-1 1 40,2-2-720,-3 2 712,0 0-48,0 0-40,1 0-32,0 0-15,0 0-25,2-2-552,-2 3 520,0-1 8,1 1-48,0 0-32,0 0-32,1-3-416,-1 3 400,1-3-400,-1 4 392,0 5-16,0-6 24,0 6-15,1-6-25,-1 8-8,1-11-352,-2 8 336,2 2 0,-1 0 16,1-1-24,0 1-32,0 1-24,0-11-272,0 12 224,0 1-32,0 1-16,0-1-24,0 0-24,0 1-8,0-14-120,0 13 104,0 1 16,0 2-24,0-2 0,3 0-8,-1 2-16,-2-16-72,0 14 48,3 1 8,-1 2-32,1-2 0,0 0 16,0-1-32,-3-14-8,8 11 24,-6 0-7,1 0-9,0-1 16,6-1-8,-6 0-40,-3-9 24,9 5-49,-6 5-15,7-7-32,-7 6-32,0-7-56,6 1-88,-9-3 272,3 3-400,0-1-136,0-1-160,5 0-128,-8 0-120,0-1 944,3 0-1097,-3 0 1097,3 0-1248,-1 0-184,1 0-289,-1-2-415,0-1-193,-2 3 2329,3-3-2272,-3 3 2272,3-8-2280,-3 8 2280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7:15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59 6529,'0'0'0,"0"0"2144,-2 0-735,0 0-209,2 0-1200,-3 0 1112,3 0 24,0 0-103,0 0-113,0 0-96,0 0-48,0 0-776,0 0 760,0 0-48,1 0-39,3 0-57,0 0-40,-4 0-576,9 0 584,-9 0-584,4-1 592,0-1-56,6-1-8,-7 1-80,8 0-55,-11 2-393,5-3 392,-5 3-392,11-2 368,-6-1 24,6 1-64,-7-1-56,9 1-64,-8 0-64,-5 2-144,12-4 96,-2 2 32,-7 0-32,8-2-24,-6 2-24,6 1 24,-11 1-72,5-2 24,7-1-24,-8 2-72,6-1-224,-7 1-200,-3 1 496,5-1-728,-5 1 728,10-2-1048,-6 2-241,0 0-287,5 0-224,-6 0-129,0-1-511,-3 1 2440,3-1-3353,2 0-1320,0 0-960,-5 1 5633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7:14.6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23 1800,'0'0'0,"0"0"0,0-1 1256,-2 0-472,0-1-8,-1-2 169,1 2 223,2 0 88,0 2-1256,-2-3 1200,0 1-79,-1 1-225,1 0-96,2 0-64,-2-1-64,2 2-672,0 0 641,-2-1-33,-1 1-48,1 0-24,0 0 0,-1 0-8,3 0-528,-2 0 520,0 0 16,0 0 0,-1 0-15,1 0-9,0 0-16,2 0-496,-3 3 464,0-3 8,0 2-24,-1 0-16,1 0-24,-1 1-32,4-3-376,-3 2 360,-6 1 8,7 1-15,-2-1-65,1 1-48,-1-1-48,4-3-192,-3 3 184,0 7-8,-1-8 40,1 1-64,-1 6 0,2-6-24,2-3-128,-2 3 80,-1 7 8,3-6-32,-2 6 0,2-7 32,-2 8-64,2-11-24,0 3-8,0 8-120,0-7 8,0 7 56,0-7 48,0 7 72,0-11-56,1 9 16,0-5-32,0 9 16,0-9 0,1 8 16,-1-8-8,-1-4-8,2 12 16,0-8 0,1 7-16,-1-8-16,-1 8 64,1-8-8,-2-3-40,3 13 112,-1-10-40,0 10-32,0-4 8,1 1-24,-2 0 32,-1-10-56,2 10 72,-1 1 16,0-1-48,0 0 48,1 2-32,-1-2-16,-1-10-40,0 11 48,0 2-8,0-2 8,0 0 48,0 2-8,0-3-16,0-10-72,0 13 40,-3-2-8,1 3 8,0-2 40,0 0-24,-1-1 0,3-11-56,-2 10 40,0 1-64,2-8 40,-2 11-8,-1-11 8,1 7 32,2-10-48,-3 4 24,0 6-48,1-8-24,-1 7 8,-1-6-16,2 6-8,2-9 64,-4 2-144,1 1-96,0 1-112,-6-1-112,9 1-32,-4-1-120,4-3 616,-3 4-784,-1-2-201,1-2-239,-1 0-192,1 0-177,0 0-135,3 0 1728,-3 0-2048,1 0-689,0 0-1128,2-1-2904,0 1 6769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6:32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15 242 296,'0'0'0,"0"0"600,0 0-16,0 2 80,0-2 0,-3 2 8,3-2-672,-2 3 648,0-3 33,2 2-41,0 0-16,0-2-24,0 2-48,0-2-552,0 0 496,-3 0 0,3 0-48,0 0-48,0 0 17,-2 0-1,2 0-416,0 0 456,0 0 16,0 0 0,0 0-16,0 0-8,0 0 0,0 0-3200,0 0 5928,0 0-2720,0 0-16,-2-1-23,2 1 15,0 0-48,0 0-384,0-1 408,0 1 40,0 0 32,1 0 48,0 0 0,0 0-32,-1 0-496,0 0 488,0 0 1,1-1-25,2 0-16,0 1-24,1-1-56,-4 1-368,3-1 336,0-3-24,1 1-40,-1-1 40,6 1-48,-6-2 0,-3 5-264,4-9 224,0 7-24,5-7-24,-6 5-16,7-5 17,-6 6-17,-4 3-160,10-9 168,-7 5-32,7-5-24,-7 6-8,6-7-32,-4 6 40,-5 4-112,9-11 112,-6 6-16,7-7 0,-7 3-40,6-2 0,-7 2 0,-2 9-56,3-10 56,2 1 8,4 0-16,-7 4-24,2-5 16,0 7-24,-4 3-16,4-10 56,-1 7 16,1 0-16,-1-2 40,0 1-40,1 0-24,-4 4-32,2-3 56,2-1-32,-2 1 32,-1-1 16,1 2-16,-1 1 0,-1 1-56,2-1-8,0 0 16,0 0 8,-1-1 16,3 1 8,-3 1 16,-1 0-56,1 0 32,0 0-24,0 0 40,-1 0-32,1 0 24,-1 0 16,0 0-56,0 0 40,2 0-8,-2 3-8,0-1 8,0 0-32,0 0 32,0-2-32,0 4 56,0-1-16,0 6-24,0-6 0,0 0 0,0 8-16,0-11 0,1 3 40,-1 7 0,0-1-40,0 0 0,0 0 16,1 2 0,-1-11-16,1 10 32,-1 0-8,0 1-24,1 0 0,0 0 16,0-2 0,-1-9-16,4 10 16,-2 0-8,3 0-8,-2 1 16,2-1 0,4 2 0,-9-12-16,1 10 16,2 0-48,6-1 16,-5 2 16,6-2 16,-7 1 16,-3-10-32,10 9 24,-8 1-24,7-6-16,-7 8 8,2-8-8,-4-4 16,9 10-56,-7-8-16,3 7-104,4-9-80,-7 4-88,3-1-136,-5-3 480,9 3-616,-7 0-232,1-1-305,1 0-287,0 1-384,0-3-97,-4 0 1921,3 2-2376,2-2-1049,-2 2-3857,-3-2 7282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7:43.380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0 37 1752,'0'0'0,"1"-1"1368,0-2-376,0 0-111,0 0 71,-1 3-952,0-2 992,2 0 32,-2-2-32,0 2-143,1-1-73,-1 3-776,1-2 712,-1 2-712,1-3 672,1 1 8,-1 0-8,1 1-32,0 0-23,-1-1-33,-1 2-584,2-1 576,-1 1 16,1 0 8,1 0 24,-1 0-24,0 0-23,-2 0-577,1 0 600,0 3-32,0 0 8,0 0-40,0 5-32,1-6-48,-2-2-456,1 9 408,0-6 56,0 9-48,0-9-23,0 11 7,-1-14-400,1 8 296,-1-8-296,0 11 312,0-1-24,0 2-48,0-1-32,0 1-8,0-1-16,0-11-184,0 12 144,0 1-8,0-1-48,0 1-16,0-1 0,0-2-32,0-10-40,0 11 32,2-2 8,-1 2-8,0-3 0,0 1-32,0-1-72,-1-8 72,1 3-176,0 7-168,0-7-216,0 6-320,1-6-401,-1 0-375,-1-3 1656,3 3-1968,-1 0-281,2-1-543,-2 0-1385,-1-2-3897,-1 0 8074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7:42.811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11 32 1856,'0'0'0,"0"0"1160,0 0-336,-2 0-56,0 0 105,2 0-873,-2 2 1032,0-2 8,2 0-16,0 0-55,0 0-89,0 0-64,0 0-816,0 0 752,-3 0-32,3 0 8,0-1 1,0 0 15,0 0 16,0 1-760,1-1 768,1 0 40,0 0 32,0-2 17,0 2-25,-1 0-56,-1 1-776,2-1 720,0 0-72,1 0 0,-1 1-48,2-1-31,-3 1-33,-1 0-536,2 0 456,1 0 8,0 0-72,1 0-24,5 0-24,-6 0-32,-3 0-312,3 0 296,1 0-64,6 0-48,-7 0-48,5 0 24,-3 2-16,-5-2-144,11 0 104,-7 0-16,9 0-24,-4 0-64,0 0 40,3 0-7,-12 0-33,10 0 32,1 0-8,0-1 8,0-1 0,1 0-8,-1-1 8,-11 3-32,13-2 0,-1 0 48,1-1-24,-1 1 24,-1 1-16,-11 1-32,11-1 16,-1 0-16,1 0 16,-2 1-8,0 0 40,-6 0-32,-3 0-16,11 0 0,-8 0 0,5 0-16,-5 2 0,1-2-16,-1 2 8,-3-2 24,3 0-64,5 2-56,-7 1-56,1-1-57,2-2-79,-3 2-160,-1-2 472,1 2-632,0-2-240,0 2-240,0-2-257,0 0-223,0 0-200,-1 0 1792,1 2-2001,0-2-295,0 0-721,0 2-1352,-1-2-2280,0 0 6649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6:59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27 208,'0'0'0,"0"0"544,-4-2-56,1 1 192,0 0 24,3 1-704,-3 0 760,1-1-40,2 0-55,-2 0-89,-1 1-80,3-1-56,0 1-440,-2-2 416,2 1 40,-2-1 56,2 0 32,0-1 32,-2 1 17,2 2-593,0-2 584,-3 1 24,3 0 32,-2-1 0,0 1 24,2 1-24,0 0-640,-2 0 656,-1 0-15,1 0 7,0 0-16,2 0 0,-3 3-16,3-3-616,-2 3 592,2 0 0,-2 1-15,0 5-33,-1-7-8,3 2-64,0-4-472,-2 10 408,2-8 0,0 10-32,0-9-56,0 10 40,0-10-88,0-3-272,0 14 296,0-4 0,0 1-16,0 3-23,1-2-41,0 1-8,-1-13-208,1 12 160,1 2-8,-1 1-40,0 0 24,0 0 8,0 1 8,-1-16-152,1 14 152,-1 1-40,0 1-80,0-1 8,1 1 16,-1-3-32,0-13-24,0 14 56,0-2-56,0-1 16,0-1-32,0-1-48,0 2-80,0-11 144,0 3-248,2 8-88,-1-7-104,-1 6-120,0-8-193,0 9-183,0-11 936,0 2-1128,0 1-120,0 1-73,0-2-151,0 0-328,0-2-553,0 0 2353,0 2-3257,0-2-3384,0 0 6641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6:57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19 608,'0'0'0,"0"0"680,0 0-160,0 0 40,0-1 48,0 1 24,0 0-632,-2-1 648,2-1-15,0 1-41,0 0-16,0 0-64,0 1-16,0 0-496,0-1 504,0 0-16,0 1 16,0-1 8,0 0-47,0-1 39,0 2-504,0-1 488,0 0 16,0 0 56,0 1-24,0-1 16,1 0-32,-1 1-520,1 0 512,0 0-15,-1 0-1,2 0 32,-2 0 8,0 0 32,0 0-568,1 0 568,-1 2-48,0 0-32,1 2-48,-1-1-31,0 7-9,0-10-400,0 3 392,0 0-8,1 7 8,0-6-24,-1 6-24,0-7-32,0-3-312,0 11 320,1-8-56,0 11 8,0-4-32,1 0-32,-2 0 8,0-10-216,1 11 200,0 1-24,0 1 17,0-2-73,0 2 16,0-2 0,-1-11-136,2 11 120,-1 2-8,0-3-32,0 0-8,0 1 0,0-1-24,-1-10-48,3 9 32,-2-6-32,0 9 16,1-9 8,0 8 8,1-8 8,-3-3-40,2 10 24,-1-6-8,0 6 24,-1-7-24,0 8 8,1-9-24,-1-2 0,2 9 0,-1-7-24,-1 2-72,0-1-16,0 6-64,0-9-72,0 0 248,1 2-272,0 1-97,0-3-87,-1 0-64,1 0-120,-1 0-48,0 0 688,0 0-736,1 0-72,0 0 15,1-1-79,-1-3 8,0 1-32,-1 3 896,1-4-1064,0 1-353,1-1-447,0 1-521,0 1-487,-1 0-2545,-1 2 5417,0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6:54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19 392,'0'0'0,"0"0"0,0 0 576,0-1-8,0 0 136,0 0 104,0 0 88,0 0 105,0 1-1001,0-1 880,-2-1-80,2 1-80,0 0 0,0-1-16,0 1-47,0 1-657,-2-1 584,2-1-24,-2 1-16,2 1-16,0-1 48,0 1-24,0 0-552,0 0 536,0-1-40,0 1-39,-3 0-17,1 0-40,2 0 16,0 0-416,0 0 408,0 0 8,-2 2 24,2 1-32,-3-1 8,3 0 0,0-2-416,0 4 408,-2-1-15,2 0-9,-2 1 16,0-1 16,2 1 0,0-4-416,-3 10 400,3-8-24,-2 2-40,2 6-24,-2-8-64,2 10-8,0-12-240,-2 3 232,2 7-16,0-6 24,0 7-24,0-8-55,0 11 15,0-14-176,0 3 128,1 11 8,0-4 16,1-1-8,-1 2-16,1-1-8,-2-10-120,3 9 112,-2 1 0,1-1-32,0 2-24,2-2 0,-1 0 0,-3-9-56,4 9 56,-2-6 32,-1 10-72,0-10 8,3 8 16,-2-8-24,-2-3-16,2 10 40,1-7-24,-2 6-40,1-7-104,-1 7-56,0-5-120,-1-4 304,1 9-424,-1-7-128,0 1-201,0 6-223,0-6-144,0 7-136,0-10 1256,0 2-1329,-2 7 17,2-6-80,-2 6-289,0-7-447,2-2 2128,0 3-2793,-3 8-647,3-9-1297,0-2 4737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6:52.5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17 352,'0'0'0,"0"-1"416,0 0 24,0 1-440,0-1 496,0 0 48,0 0 32,0 0 64,0-1 64,0 1-23,0 1-681,0-1 696,0-1-32,0 1-24,0 0 32,0-1 0,-2 2-32,2 0-640,0-1 641,0 1-57,-3 0-16,3 0 16,0 0-24,-2 0-8,2 0-552,0 0 528,0 0-72,0 0-48,0 0-15,0 3-33,0-1 24,0-2-384,0 2 400,0 0 8,1 2 16,0 5 24,2-7 24,-1 7 16,-2-9-488,3 4 456,0 8-24,-1-3 9,0 0-25,-1 1 8,2 1-40,-3-11-384,3 11 312,-2 2 8,1 1 8,0-1-16,0 1-16,0 0-48,-2-14-248,2 12 184,0 1-24,-1 1-32,-1 0-8,0 1 24,0-15-144,1 14 96,-1-14-96,1 11 104,0 0-8,-1 1-56,1-1 24,-1-1-24,1-1 0,-1-9-40,2 4 40,-1 7-40,1-7 0,-1 5 32,0-7-32,0 1 64,-1-3-64,1 10 16,1-8-16,-1 0-16,0 0-48,0 2-56,0-1-72,-1-3 192,0 4-256,1-2-72,0-2-80,1 0-112,-1 0-120,0 2-80,-1-2 720,1 0-848,0 0-97,-1-1-119,1-2-96,0-1-184,1 1-497,-2 3 1841,1-4-2512,0 0-1145,0-1-1976,-1 5 5633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6:49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4 3728,'0'0'0,"0"0"1697,-3 0-777,1 0-152,2 0-768,-2 0 808,0 0 120,-1 0 41,3 0 15,-2 0-88,2 0-104,0 0-792,0 0 752,0 0-24,-2 0-23,2 0 15,0-1-16,0-1-24,0 2-680,2 0 688,-1 0-32,1 0-7,1 0 15,-1 0-32,1 0-16,-3 0-616,4 0 576,-1 0-56,-1 0-48,2 0-32,-1 0 24,1-1-15,-4 1-449,4 0 400,5 0-72,-6 0-40,0 0 8,2 0-8,4 0-16,-9 0-272,3 0 256,9 0-48,-8 3-8,7-1 0,-6 0 0,8 0-56,-13-2-144,3 3 144,10 0-24,-9 1-16,9-1-48,-4 0 0,0 6-8,-9-9-48,9 3 72,-5 6 0,8-7 0,-3 2-24,0-1 8,-4 6-40,-5-9-16,11 2 40,-6 2-8,6 6-32,-6-8 56,6 7-24,-8-6 0,-3-3-32,11 3 104,-8 7-104,2-7-16,4 6 16,-6-7-48,2 7 64,-5-9-16,4 2 16,1 2 0,-2 6-16,1-8 16,-1 7-8,-2-6 56,-1-3-64,2 3 24,1 7-8,-2-6 16,0 5-16,0-7 57,0 8-1,-1-10-72,0 3 48,0 0-48,0 7 16,0-7 0,0 6 24,-2-6 8,2-3-48,-2 10 16,-1-7-8,1 6 56,0-7-32,0 2-16,-2 6 8,4-10-24,-9 2 0,7 1 64,-2 7-40,1-8-8,0 1 0,-8 1-16,11-4 0,-2 10 32,-8-8 40,6 7-56,-5-6-16,6 0 16,-9 7-32,12-10 16,-3 3 0,-10 6-16,10-7 32,-9 7-16,8-7 32,-8 7 16,12-9-48,-4 3 8,-6 0 8,7 1-16,-9 5 32,9-9-16,-6 3-32,9-3 16,-3 3 16,0 0-32,-6-1 0,7 0 16,-2 1-104,4-3 104,-3 2-168,-6 0-56,9 0-161,-4 1-183,-5-1-232,9 0-312,0-2 1112,-3 3-1448,0-1-369,1 0-463,0-2-505,2 0-1232,-2 0-5761,2 0 9778,0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6:54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33 4192,'0'0'0,"0"0"1865,-1 0-1057,0 1-296,0 0 72,0 0 136,1 0 113,0-1-833,0 0 856,0 0-88,0 0-96,0 0-128,2 0-88,0 0-64,-2 0-392,3 0 352,0 0-16,0 0 17,5 0-25,-6-2-8,7 0-16,-9 2-304,2 0 304,7-2-16,-7 0-8,7 0-32,-6 2-24,7-2 8,-10 2-232,4 0 192,5-2-8,-6 2-32,6 0-48,-7 0-16,7-2-32,-9 2-56,3 0 56,7 0-40,-7 0 16,8-2-40,-8 2-64,6-2-56,-9 2 128,2-2-296,7 2-160,-6-3-208,6 1-192,-7 0-329,6 0-543,-8 2 1728,2-2-2480,1 0-1241,5 0-1528,-8 2 5249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6:48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0 215 3664,'0'0'0,"1"2"880,1-2-335,-2 0-545,1 0 496,0 0 160,2 0 168,0-1 104,-1 0 8,0 0-111,-2 1-825,2-1 688,2-2-88,-1 2-40,1 0-40,-1 0 16,0 0 0,-3 1-536,4-3 552,0 2 25,1 0 15,0 0 16,-1 0 48,0 0 16,-4 1-672,4-1 664,1-1-56,-1 2-32,1 0-39,5 0-57,-7 0-16,-3 0-464,10 0 432,-7 0-48,2 0 0,4 0-8,-6 0-40,7 0-16,-10 0-320,5 0 288,6 0-8,-6 0-24,7 3 9,-3-3-49,-4 0 0,-5 0-216,11 0 192,-2 0-16,-4 0 8,8 0-8,-3-1-24,-1-1 8,-9 2-160,9-2 136,1 0-24,-1 0 40,2-2 32,-1 2 0,-1-1 0,-9 3-184,11-3 144,1 0-32,-2 1 8,-1-2-8,1 2 48,1 0-32,-11 2-128,10-3 144,1 1-24,0 1-8,0 0-8,0 0 24,0-1 8,-11 2-136,11 0 128,-1-1-8,2 1 16,0 0-48,1 0 32,-2 0 9,-11 0-129,11 0 104,0 0 48,-1 0-32,1 0-48,0 3 32,-1-1-16,-10-2-88,10 2 80,0 0 24,2 1-72,-2-3 8,1 2-8,0 0-16,-11-2-16,11 0 48,0 3-8,1-3-8,-1 2-16,2 0 32,0-2-24,-13 0-24,14 2 48,0-2-16,-1 3 0,1-1-16,1-2-16,0 0 24,-15 0-24,16 2 48,-1-2-16,1 3-16,0-3 24,-1 2-24,1-2 16,-16 0-32,17 2 64,-1 0-112,0-2 64,0 3 0,0-1 16,0-2 40,-16 0-72,16 2 16,0-2 0,0 0 0,1 2 16,-2-2 24,1 0 8,-16 0-64,16 0 0,-1 0 0,3 0 0,-1 0 64,1 0-24,0 0-8,-18 0-32,18 0 0,3-1 0,-2 1 48,2 0 16,-3 0 8,0 0-40,-18 0-32,18 0 16,1 0 16,0 3 32,-1 0-8,1-1 8,1 2-32,-20-4-32,20 3 16,0 1 16,0-1 16,1 6-16,-1-9 8,2 2-24,-22-2-16,20 3 16,1-1 16,-2 1-16,3 0 16,-1-1 32,1-2-112,-22 0 48,23 0-48,0 0-32,1 0 24,0 0 80,-2-1-8,2 0 16,-24 1-32,23-2 64,1-1-32,-1 0 16,-2 0-32,3 1 32,0 0-40,-24 2-8,26-1 48,3 0 32,-5-1-64,0 2 0,-2-1 0,0 1 0,-22 0-16,23 0 80,0 0-24,2 0-8,-1 0-16,-2 0-48,-22 0 16,23 0 16,-23 0-16,23 0 48,0 0 0,1 0-16,-2-1 32,2 0-16,-1-1 0,-23 2-48,24-3 32,-1 0 8,0 0-8,0 0-16,1 1 0,0 1-16,-24 1 0,24-4 16,0 2-16,0 0 32,0 0-16,0 0 32,2 1-16,-26 1-32,24-2 0,2 1 16,-1 0 0,-1 1 0,0 0 32,-24 0-48,23 0 64,-23 0-64,23 0 16,-1-1 0,0 1-16,1 0-32,0 0 96,-1 0-32,-22 0-32,24 0 32,-2 0 32,1 0-64,-1 0 48,4 0-32,-4 0 32,-22 0-48,22 0 48,0 0 0,-3-1 0,3-1-48,0 1-32,0 0 80,-22 1-48,22-1 0,-1 0 16,0 0 48,-1 0-112,3-2 64,-2 2-16,-21 1 0,20-1 16,2 0 32,-2 0-15,2 0-33,1-1 0,-2 2 0,-21 0 0,21-1 0,-1 0 0,-2 1 0,1 0 0,0 0 0,-19 0 0,19 0 0,-19 0 0,18 0 0,2 0 0,-3 0 0,1 0 0,1 2 0,-1-2 0,-18 0 0,18 3 0,2-1 0,1-2 0,-3 2 0,-1-2 0,0 4 0,-17-4 0,16 2 0,3 0 0,-1-2 0,-1 3 0,-1-1 0,1 0 0,-17-2 0,18 2 0,-1 1 0,3-3 0,-2 0 0,-1 0 0,1 2 0,-18-2 0,17 0 0,1 2 0,-2-2 0,1 0 0,-1 2 0,0-2 0,-16 0 0,20 0 0,-2 0 0,1 0 0,-2 3 0,-1-3 0,-16 0 0,16 2 0,-16-2 0,17 0 0,0 2 0,-1-2 0,0 3 0,0-3 0,0 2 0,-16-2 0,16 0 0,0 2 0,1-2 0,0 2 0,1-2 0,-18 0 0,17 3 0,-17-3 0,19 0 0,-1 2 0,-2-2 0,2 0 0,-1 0 0,0 0 0,-17 0 0,18 0 0,0 0 0,-1 0 0,0 0 0,-1 0 0,-16 0 0,18 0 0,-18 0 0,17 0 0,0-1 0,1 1 0,1-1 0,-1 0 0,-1-1 0,-17 2 0,18-1 0,0 0 0,0 0 0,2 0 0,-1 1 0,-19 0 0,20 0 0,-20 0 0,21 0 0,0 0 0,-1 0 0,1 0 0,-3 0 0,-18 0 0,19 0 0,-19 0 0,18 0 0,1 0 0,-1 2 0,0-2 0,0 2 0,-18-2 0,20 0 0,-3 3 0,2-3 0,-1 2 0,2-2 0,1 2 0,-21-2 0,20 0 0,-1 0 0,-1 0 0,2 3 0,-2-3 0,1 0 0,-19 0 0,20 0 0,-2 0 0,0 0 0,0 0 0,1 0 0,-1 0 0,-18 0 0,19-2 0,-1 1 0,2 0 0,-2 0 0,1 0 0,0 0 0,-19 1 0,17-1 0,1-2 0,0 2 0,3-1 0,-1 0 0,2 0 0,-22 2 0,19-2 0,0 1 0,-2 1 0,2-1 0,0 0 0,-2 0 0,-17 1 0,18-2 0,1 1 0,-1 0 0,0 0 0,1 0 0,1 0 0,-20 1 0,19-1 0,0 1 0,1 0 0,-1 0 0,1 0 0,-1 0 0,-19 0 0,20 0 0,0-2 0,0 1 0,0 0 0,-1 0 0,-1 0 0,-18 1 0,21 0 0,0-1 0,0 0 0,-1 0 0,0-2 0,-1 1 0,-19 2 0,19-2 0,2 1 0,1-2 0,-2 1 0,2 0 0,-1 1 0,-21 1 0,21-3 0,-1 0 0,2 1 0,-3-1 0,3 2 0,-3-1 0,-19 2 0,20-2 0,-2-1 0,1 2 0,2 0 0,-1 0 0,1 0 0,-21 1 0,19-1 0,2 0 0,-2-1 0,3 1 0,-2 0 0,1 1 0,-21 0 0,21-1 0,0 1 0,-1-1 0,1 0 0,-1 0 0,3-1 0,-23 2 0,22-1 0,-1 0 0,1 0 0,-2 0 0,0-1 0,0-1 0,-20 3 0,22-1 0,0-2 0,-1 0 0,1 1 0,0-1 0,-1 2 0,-21 1 0,22-3 0,-2 2 0,0 0 0,-1 0 0,0 0 0,1 0 0,-20 1 0,18-1 0,1-2 0,1 2 0,-1 0 0,0 0 0,2 0 0,-21 1 0,18 0 0,1 0 0,0-1 0,0 1 0,-1-2 0,2 1 0,-20 1 0,18-1 0,0 0 0,1 0 0,0 0 0,-1-3 0,0 3 0,-18 1 0,18-2 0,2 1 0,-1-2 0,0 2 0,0-1 0,-1 0 0,-18 2 0,17-2 0,1-1 0,0 1 0,2 0 0,-2 1 0,-18 1 0,18-2 0,-18 2 0,18-2 0,2 1 0,-2 1 0,0 0 0,-1 0 0,-1 0 0,-16 0 0,16 0 0,0 0 0,1 0 0,-1 0 0,0 0 0,0 0 0,-16 0 0,16 0 0,-1 0 0,1 0 0,0 0 0,1 0 0,-2 0 0,-15 0 0,16 0 0,-1 0 0,1 0 0,2 0 0,-1 0 0,-3 0 0,-14 0 0,16 0 0,0 0 0,0 0 0,0 0 0,-1 0 0,1-1 0,-16 1 0,15-1 0,0 0 0,0-1 0,1 1 0,-1-1 0,0 0 0,-15 2 0,15-1 0,0-1 0,-1 1 0,1 1 0,-1 0 0,1-1 0,-15 1 0,15-1 0,-1 1 0,2 0 0,-1 0 0,1 0 0,1 0 0,-17 0 0,15 0 0,1 0 0,-1 0 0,-1 0 0,1 0 0,-1 0 0,-14 0 0,15 2 0,-2-2 0,0 0 0,1 0 0,-2 0 0,1 0 0,-13 0 0,14 0 0,0 0 0,1 0 0,-1-1 0,-2 1 0,2-1 0,-14 1 0,13-1 0,1 0 0,0 0 0,-1 1 0,0-2 0,1 2 0,-14 0 0,13-1 0,0 1 0,-1 0 0,1 0 0,-2 0 0,-11 0 0,14 0 0,-14 0 0,14 0 0,-2 0 0,2 0 0,-2 0 0,1 0 0,-2 0 0,-11 0 0,12 0 0,0 0 0,1 0 0,0 0 0,1 0 0,-14 0 0,13 0 0,-13 0 0,10 3 0,1-3 0,-1 0 0,1 0 0,-2 2 0,2-2 0,-11 0 0,10 0 0,2 0 0,-1 0 0,-2 0 0,2 0 0,-1 0 0,-10 0 0,9 0 0,2-1 0,1 0 0,-1-1 0,-1 1 0,1 1 0,-11 0 0,11-1 0,-1 0 0,-1 1 0,2-1 0,-2 1 0,-5 0 0,-4 0 0,13 0 0,-4 0 0,0 0 0,1 0 0,1 0 0,-2 0 0,-9 0 0,4 0 0,9 0 0,-9 0 0,9 0 0,-4 0 0,-5 0 0,-4 0 0,14 0 0,-9 0 0,8 0 0,-4 0 0,1 0 0,0 0 0,-10 0 0,4 2 0,9-2 0,-9 0 0,8 0 0,-2 0 0,-10 0 0,5 0 0,-5 0 0,13 0 0,-8 0 0,6 0 0,-6 0 0,6 0 0,-11 0 0,5 0 0,-5 0 0,12-1 0,-3 1 0,-5 0 0,6 0 0,-7 0 0,7 0 0,-10 0 0,3 0 0,8-1 0,-6 0 0,6 1 0,-7 0 0,-4 0 0,10 0 0,-10 0 0,3 0 0,9-1 0,-9 0 0,7 1 0,-6 0 0,-4 0 0,10-2 0,-10 2 0,5-1 0,4 0 0,-5 0 0,8 0 0,-9 0 0,9 0 0,-12 1 0,4-2 0,5 2 0,-4-1 0,5 0 0,-7 1 0,-3 0 0,12-1 0,-12 1 0,3 0 0,6-1 0,-5 0 0,0 0 0,1-1 0,-5 2 0,9-2 0,-9 2 0,3-1 0,1 0 0,-1 0 0,1 0 0,-1-1 0,-3 2 0,4-2 0,0 1 0,-1 0 0,1 0 0,-3 1 0,0 0 0,-1 0 0,1 0 0,0 0 0,1 0-577,-2 0-303,0 2-224,0 0-304,0-2 1408,0 3-1737,-3-1-343,3 0-369,0 0-343,-2 1-801,2-3-2096,0 0 5689,-2 0-8226,2 0 8226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6:31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36 121 8,'0'0'0,"2"-1"0,-2-1 0,0 2 0,0-2 0,0 2 0,1-3 0,-1 1 32,0 0 8,1-1-16,0 1 0,-1 2-24,0-1 24,0 1-24,0-2 56,0-2 16,0 1 16,1 0 16,-1-1-40,0 4-64,1-3 56,-1 3-56,0-4 32,0 1 16,1-1 24,-1 1 80,0 0 64,0-1 32,0 4-248,2-4 264,-2 0-64,0 1 16,0-1 64,0 1 72,0 3-352,0-3 464,0 3-464,1-4 480,0 2-16,-1 0-8,0-2-31,1 2 31,-1 2-456,0-2 440,0-1 24,1 1-8,-1 1 8,0-1 48,1-1-24,-1 3-488,0-1 488,0 0 0,0 0 9,0 0 31,0-1 8,0 0 0,0 2-536,0-1 528,0 0-48,0 0-40,0 1-8,0-1-32,0 0 16,0 1-416,0 0 409,1-1-25,-1 1 32,0 0-48,0 0 0,0 0 16,0 0-384,0 0 352,0 0 40,0 0-8,0 0 16,0 0-8,2 2-24,-2-2-368,0 2 369,0 0-33,0 1-8,0 0-8,0 1-8,0-1-32,0-3-280,0 3 304,0 6-32,1-6-32,0 0 24,0 6-32,0-6 8,-1-3-240,1 9 224,0-6 0,1 7-16,-1-6-16,0 7 8,0-7 16,-1-4-216,1 11 217,0-8 15,0 10-24,1-10-32,0 11-8,-1-5 8,-1-9-176,2 3 208,-1 12 0,0-6-24,1 1-32,-1-1-8,1-6-16,-2-3-128,1 15 168,-1-4 0,1 1-24,0 0 0,1 1-40,-1-2-32,-1-11-72,0 10 112,1 2-8,0-1 24,0 0-16,0 1-24,0-1 16,-1-11-104,3 12 72,-2-1 32,0 0 8,1 1-40,-1-1-8,2-1-8,-3-10-56,2 12 16,-1-2 72,0 0 16,0 2-16,1-2 40,-1 0-24,-1-10-104,1 12 65,0-2 23,0 1 16,0 0 0,0-1-32,0 1 16,-1-11-88,0 10 64,0 2 8,0-1-24,0 1 8,2-1 8,-1 0-48,-1-11-16,1 12 72,0-2 8,-1 1-56,0 1 24,0-2-32,0 1-16,0-11 0,0 11 48,0 0 8,0 0-8,0 2-16,0-2-24,0 0 24,0-11-32,0 11 16,0 0-16,0 1 16,1-1-16,0 1 16,0 0 56,-1-12-72,0 13 0,0-2 16,0 0 0,0 1-64,0-2 64,0 0-16,0-10 0,0 12 0,0-2 80,0 0-48,0 0-32,0-1-16,2 1-32,-2-10 48,0 9 0,0 1 0,0-1 80,0 1-72,0 1-16,0-1 8,0-10 0,1 10-16,-1 0 32,0 1 8,0-1-24,0 0-24,0 0 32,0-10-8,0 12-24,0-1 48,0 0 8,0 2-32,0 0 0,0-1-40,0-12 40,0 11-48,0 2 0,0-1 96,0 1-32,0 1-16,0-1 32,0-13-32,-3 15-32,1-1 48,2-2 8,0 1 8,-2-2 0,2 1-32,0-12 0,0 11-32,0-1 0,-2 1 48,2-2 16,0 0 0,0 0-32,0-9 0,0 9-64,0-6 48,0 10 48,0-10 16,0 11-16,0-11-32,0-3 0,0 14 16,0-4-16,0-1 0,0 2 0,0 0-16,0-2 48,0-9-32,0 12 16,0-2-16,0 1 8,0 1-16,0 0 8,0 2 8,0-14-8,0 12 32,0 2-32,0 0 0,0-1 0,0 0 0,0-1 0,0-12 0,0 14-32,0-1 8,0 0 8,0 0 56,0-1-8,-3 2-16,3-14-16,0 13 32,0-1-64,0 2 64,0-2 16,0 1-80,0-1 0,0-12 32,-2 12-32,2-1 0,0 0 80,0 0-16,0-1-32,-2 1-80,2-11 80,0 11-72,0-1 24,0 0 48,0 1 0,0-1 0,-2 0-16,2-10 16,0 10 48,-3 0 40,1 2-24,2-1 40,0 0-72,0 0-16,0-11-16,0 11 48,0 1-80,-2-1 16,2 0 16,0 0 16,0-11-16,0 9 32,0-9-32,0 11 0,-3 0-16,3 1-16,0-1 64,0-1 16,0-10-48,0 11 32,0-11-32,0 10 24,-2 1-24,2 0-16,0-1 16,-2-1 0,0 1 0,2-10 0,0 10 0,0 0 16,0-1 16,0 0-32,0 0 16,0-9-16,0 9-32,0-9 32,-3 10-16,3-1 16,0 2 0,0-1 16,0 0-32,0 2 32,0-12-16,-2 11 0,2-1 0,0 2 48,-2-1-80,2 1 48,0 0 0,0-12-16,0 10-16,-3 1 16,3 1 0,0-1-16,0-1 16,-2 1 64,2-11-64,0 11 0,0-1 0,0 1-16,0 0-48,0-2 64,0 0 16,0-9-16,0 9 0,0 0 48,0 1-64,0-1 0,0-6 48,0 10-32,0-13 0,0 9-48,0 0 48,0 0-32,0 0 8,0 0 32,0-9-8,0 9-24,0-9 24,-2 9-64,0 1 80,2-1-48,0-6 32,0 12 16,0-15-16,0 9 80,0-9-80,0 9 88,-3 2-8,3-1 40,-2 1-88,0-1-16,2 2-32,0-12 16,0 10-16,0 0 48,-2 0-32,-1-1 32,3 2-64,0-2 0,0-9 32,0 9 0,0 0 0,0 0 32,0 0-32,0-5 0,0-4 0,0 12-32,0-12 32,0 4 16,-3 6-16,1-7 16,-1 10 16,3-10-64,0-3 32,0 10 0,0-10 0,0 4 32,0 6-32,0-6 16,0 6-16,0-7 16,0-3-16,0 10 24,0-10-24,0 4 0,-2 6-16,2-6-40,0 6 24,0-7 64,0-3-32,-2 10 32,2-10-32,0 4 40,0 6-40,0-8-24,0 8 24,0-7-16,0-3 16,0 10 0,0-8 0,0 9 0,0-9 0,0 8 24,0-6-24,0-4 0,0 10 16,-3-8-32,3 8 8,0-7 8,0 7 8,0-8-16,0-2 8,0 9-16,0-6 32,-2 6-16,2-7 8,0 7 8,0-7-16,0-2 0,0 10-16,0-7 8,0 7-8,-2-8 16,2 8 16,0-7-8,0-3-8,0 9 0,0-5 16,-2 5-32,2-7 16,0 7 0,0-7 0,0-2 0,-3 11 16,3-8-16,0 6 16,0-6-16,0 8-32,0-8 8,0-3 24,0 10-16,0-7 16,0 7 0,0-8 0,-2 8 0,2-7-16,0-3 16,0 9 48,0-7-24,0 2-24,0 6-16,0-8-8,-2 1 8,2-3 16,0 11-16,0-11 48,0 9-32,0-7-48,0 2 80,0 5-32,0-9 0,0 2 0,0 1 16,0 8-112,0-8 48,-3 7 64,3-6 16,0-4-32,0 10 16,0-7-16,0 8-48,0-9-8,0 7 96,-2-6-40,2-3 0,0 10 80,-2-7-16,2 9-40,0-8-8,0 6-40,0-6 24,0-4 0,0 13-16,0-9 16,0 6 56,0-7 8,0 6-64,-2-5-48,2-4 48,0 10-56,0-8 64,0 2 88,0 5-96,0-7 16,0 2-64,0-4 48,0 10-64,0-8 112,0 8-16,0-6 0,0 5-48,-3-6-48,3-3 64,0 9 0,0-5 0,-2 6 0,2-7 48,0 9-80,-2-10 16,2-2 16,0 12 0,0-9 16,0 7-16,0-6-32,0 7 48,-2-8-32,2-3 16,0 13 48,0-10-48,0 11-16,0-11 16,0 10-16,0-4 0,0-9 16,0 3 32,0 10 0,0-10 0,0 9-32,0-9-32,0 9-16,0-12 48,-3 3 0,3 11 48,0-11 0,0 11-32,1-5-32,-1-6-32,0-3 48,0 14-64,0-11 80,0 11 0,0-5 32,0 0-16,0-5-32,0-4 0,0 13 0,0-4-16,0 1 0,0 0 32,-2-1 16,2 0-64,0-9 32,0 3 16,-2 10-32,2-4-48,0-5 144,0 8-64,0-3-16,0-9 0,0 4 0,0 8-48,0-8 0,0 5 80,0-6-16,0 8-32,0-11 16,0 4 16,0 8 16,0-9 0,0 8 0,0-9-64,0 7-48,0-9 80,0 4 0,-2 5 48,2-6-16,0 8-32,0-8-112,0 8-40,0-11 152,0 4-80,0 6 64,0-6 48,0 8-16,0-9-48,0 9-24,0-12 56,0 3-16,0 11 64,0-11 8,0 11-40,0-5 48,0-5-64,0-4 0,0 13 0,0-9 0,0 8-48,0-8 80,0 6 0,0-7 16,0-3-48,0 12 0,0-10 8,0 7-32,0-7 40,0 2 40,0 6-72,0-10 16,0 2 0,0 7-32,0-6 24,0 0 8,0 6 8,-3-5-16,3-4 8,0 9 8,0-7 8,0 7 0,0-7 32,0 9-64,0-8 0,0-3 16,-2 10 0,2-7 16,0 7 0,0-8-16,0 7 0,0-9 0,0 2-64,0-2 64,0 4 16,0-1-16,0 1 0,0 5 16,0-9-32,0 2 0,0-2 16,0 0-16,1 2-40,0-2-24,-1 3 48,0-1-8,0-2-24,0 0 64,0 2-96,0-2-8,0 2 8,0-2 40,0 3 8,0-3-56,0 0 104,0 2-152,0 0-16,0 1-16,1-1 32,1 0-24,-1 0-24,-1-2 200,0 3-248,0 0-72,1 1-17,-1-1-47,1 0 8,-1 1-32,0-4 408,0 3-384,0-1-104,0 2-32,0-2-168,0 0-104,0-2-153,0 0 945,0 0-1096,-2 0-128,2 0-120,-3-1-57,3-2-143,-2-2-488,2 5 2032,-2-10-2929,-2 6-1568,1-9-1272,3 13 5769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8:16.290"/>
    </inkml:context>
    <inkml:brush xml:id="br0">
      <inkml:brushProperty name="width" value="0.05007" units="cm"/>
      <inkml:brushProperty name="height" value="0.05007" units="cm"/>
      <inkml:brushProperty name="color" value="#3165BB"/>
    </inkml:brush>
  </inkml:definitions>
  <inkml:trace contextRef="#ctx0" brushRef="#br0">1 4332 688,'0'0'0,"1"0"672,0 0-200,-1 0-472,1 2 408,-1-2 80,1 0 136,-1 0 56,0 2 17,1-2-49,-1 0-648,0 0 576,1 2-56,0-2-48,0 0-40,0 0-16,1 0 24,-2 0-440,1 0 432,0 0 24,1 0 17,0 0 7,-1 0 32,0 0-8,-1 0-504,2 0 488,0-1-40,0 0-48,0 0-16,-1 0 0,2 0 16,-3 1-400,2-1 384,1 0 9,0 1-25,-1-1 8,0 1 24,1-1-24,-3 1-376,2 0 392,1 0 8,0 0-40,0 0 0,0 0-8,0 0-16,-3 0-336,3 0 384,1 2-63,-1-2-41,0 2-32,1 0-48,-1-2 16,-3 0-216,5 2 224,3 0-8,-6-2-16,1 2 8,0-2-24,1 0-16,-4 0-168,4 2 192,4-2 0,-6 2-32,2-2-8,0 0 16,-1 0-48,-3 0-120,4 0 128,5 0 32,-7 0-40,1 0 40,0 0-40,0 0 24,-3 0-144,3 0 136,0 0-16,1 0 0,0-1-16,-1 1 8,0 0 25,-3 0-137,3 0 144,1 0-8,0 0 8,0 0-64,-1 0 16,0 0 40,-3 0-136,3 0 120,1 0 8,-1 0-48,1 0-24,-1 0 32,0 0 8,-3 0-96,4 3 112,-1-3 0,1 0-40,4 0-32,-6 2 16,2-2-32,-4 0-24,4 0 48,0 0-8,0 0 16,1 0 0,-2 0-40,-3 0-16,4 0 64,-4 0-64,3 0 104,1 0 8,-1 0 32,1 0-88,-1-1-16,-3 1-40,3-1 0,-3 1 0,4-2 32,5 2 8,-7-1 16,1 0-40,0 0 16,0 0-24,-3 1-8,4 0 48,1-1-8,-1 1-24,0-1 8,-1 1 8,-3 0-32,4 0 40,-4 0-40,5 0 64,3-1-40,-5 1-24,0 0 0,6 0 0,-8 0 56,-1 0-56,3 0 48,1 0-8,0 0-8,0 0 8,0-1-8,-1 1-16,-3 0-16,9 0 24,-7-1-8,1 1 40,1 0-24,0-1 24,-4 1-56,3 0 16,-3 0-16,5 0 0,-1 0 72,0 0-40,5-1-8,-7 1 8,1 0-32,-3 0 0,8 0 40,-7 0 24,2 0-24,6 0-8,-8 0-32,-1 0 0,4 0 16,-4 0-16,4 0 40,5 0 0,-7 2-40,1-2 16,1 2 0,-4-2-16,9 0 32,-9 0-32,2 0 24,1 0-64,6 0 40,-8 0 0,3 0 40,0 0 8,-4 0-48,4 0-16,5 0 16,-6 0-16,0 0 48,1 0-16,0 0 0,-4 0-16,5 0 24,-1 2-40,4-2 48,-7 0-32,3 2-16,-1-2 48,-3 0-32,3 2 40,0-2-8,1 0 16,0 3-80,5-1 16,-8-2 16,-1 0 0,3 2-32,0-2 48,0 2 0,2-2-32,-1 2 64,-4-2-48,3 0 24,1 0-24,-1 2 16,1-2 0,4 2 0,-5-2-16,-3 0 0,3 0 16,2 0-64,-2 0 64,0 0 32,0 0-24,0 2 40,-3-2-64,3 0 0,2 2-16,-1-2 16,-1 3 0,1-3 16,1 0-16,-5 0 0,3 2 0,1-2-32,0 0 64,-1 0-32,2 0-16,-1 2 48,-4-2-32,8 0 8,-5 0-8,2 0 16,3 2-16,-6-2-24,1 0 24,-3 0 0,3 2 8,6-2 40,-7 0-48,2 2-16,0-2-16,1 2 32,-5-2 0,8 0 16,-6 0 16,2 0 0,5 2-48,-6-2 40,0 2-8,-3-2-16,9 0 32,-7 0-32,1 3-32,5-3 64,-6 0-48,3 0 16,-5 0 0,8 0-16,-5 0-40,2 0 56,-1 0 40,4 0-40,-5 0 16,-3 0-16,9 0-16,-6 0 8,1 0 16,0 0 24,1 0 16,-5 0-48,8 0 16,-5-2-32,0 1 0,6 0-16,-6 1 16,1-1 48,5 0 40,-9 1-72,3 0 33,6 0-49,-6 0-17,7 0 25,-7 0-8,6-1 73,-9 1-57,3 0 32,1-1-32,5 1-32,-5 0 15,0 0 17,5 0 17,-9 0-17,3 0 16,2 0-32,5 0 16,-7 0 16,6 0 0,-6 0-16,-3 0 0,4 0-16,5 0-41,-6 0 65,5 0 8,-5 0 1,8 0-17,-11 0 0,3 0-17,6 0 1,-6 0 16,0 0 33,5-1-33,-3 1 16,-5 0-16,8-1 0,-6 0-16,2 0-1,1 0 34,3 0-1,-5 0 16,-3 1-32,4-1 8,5 0-16,-6 0-24,5 1 16,-4-1 32,-1 1 16,-3 0-32,9-2 24,-6 2-24,2-1-24,3 1-8,-6-1 16,2 0 48,-4 1-32,9-1 16,-6 1-16,7 0 0,-6 0-16,5-1 16,-6 0 24,-3 1-24,10 0 16,-7 0 32,6-1-48,-6 0-16,6 1-16,-7-1-24,-2 1 56,5-1 16,3 0 24,-5 0-8,6 0-16,-6 0-32,1 0 0,-4 1 16,8-1 0,-5 0 0,1-1-16,4 1 16,-5 0 32,6 0-16,-9 1-16,3-1 40,5 0-64,-4 0-8,0 0 32,4 0 0,-5 0 48,-3 1-48,9-1 0,-6 1-32,5 0 0,-4-1 32,4 0 0,-5 1 16,-3 0-16,10 0 32,-7 0-48,1 0 0,5 0 16,-6-1-32,5 1 64,-8 0-32,3 0 48,6 0-24,-6 0-8,6 0-32,-5 0 0,4 0 8,-8 0 8,2 0 56,2-1-56,5 1-48,-6-1 80,1 0-104,5 0 72,-9 1 0,2-2 40,2 1-40,5 0 0,-5 0-8,0 0-24,5 0 32,-9 1 0,2-1 16,7 0 0,-6 0-48,1 0 64,6 0 8,-7 0-72,-3 1 32,4-2 16,0 1-40,5 0-8,-6 0 72,0-1-24,6 0-16,-9 2 0,3-1 32,1 0-48,4-1-24,-4 1 48,4-1-8,-5 0 0,-3 2 0,9-1-8,-6 0-40,0-1-24,5 1-1,-5 0 25,-3 1 48,4-1-48,-4 1 48,9-1 32,-6-1-16,2 1-48,3 0 64,-5 0-32,7 0 48,-10 1-48,3-1 41,5 0-41,-5 0-17,2 0-7,-1 0 24,4 0-16,-8 1 16,4-1 16,4 0-8,-5 0-8,6 0 0,-6 0-8,0 0-40,-3 1 48,8-1 16,-4-2 16,0 1-8,5 0 9,-7 1-49,3 0-17,-5 1 33,9-2 0,-6 1 16,1 0 1,5 0 15,-5 0-32,5 0-16,-9 1 16,3-1 16,5 0-32,-5 0 32,7-1-32,-7 0 0,5 1 48,-8 1-32,3-2 16,0 1-16,5 0 0,-5 0-16,6 0 16,-6-1 0,-3 2 0,4-1 40,6 0-64,-7-1-8,5 0 32,-5-2-16,6 2 48,-9 2-32,1-2 24,3 1-32,0-1 32,1 0-40,3 0-24,-5 0 7,-3 2 33,4-4 17,1 2 39,-2 0-8,1 0-32,0 0-48,5 0-24,-9 2 56,3-2-32,1 0 64,6 1-48,-8-1 32,1-2-16,0 1-32,-3 3 32,4-2 16,5 0 16,-7 0-48,6 0 16,-7 0 0,2-1-16,-3 3 16,4-3 16,0 1-32,0-1-17,4 1 9,-5-1 32,0 0 8,-3 3-16,8-3 49,-6-1-25,2 1-48,1 0 48,-1 0-48,4 0 8,-8 3 16,4-3 40,-1 0-64,5 1 8,-6-1 32,1 0-48,-3 3 32,9-2 0,-7-1 32,2 0 24,0 0-56,0 1-16,0 0-40,0-1-1,-4 3 57,8-3-48,-5 0 64,0 1 16,1-1-112,0 0 96,-4 3-16,9-2-16,-6 0 16,1-1 48,0 1-16,5-1-48,-7 1-16,-2 2 32,3-4 32,-3 4-32,4-3-32,0 1 64,7 0-8,-8-1-24,1 1 33,-4 2-33,9-2 0,-9 2 0,2-4-41,1 2 25,7 0 32,-8-1-16,1 1 24,-3 2-24,3-2 65,-3 2-65,3-2 40,0 0 24,7 0 24,-7-1-120,5 0 32,-8 3 0,4-3 16,-4 3-16,2-3-16,2 0 32,0 0-80,5-1 8,-6 1 40,-3 3 16,3-3 16,1 0 40,-1 0-8,2 0-64,-1-1 16,0 1 0,-4 3 0,8-3 0,-6 0 16,2 0-48,0-1 16,-1-1 32,1 1-32,-4 4 16,4-4-8,0 1-8,4 0 16,-7-2 24,2 2 40,2-1-80,-5 4 16,4-3-16,4 0-24,-5-2 48,2 1 56,-1 0-64,4 1 32,-8 3-32,2-4-80,3-1 56,-1-3 32,0 6-32,0-1 48,5-1-24,-9 4 0,2-4 0,1 1 0,0 0-8,1-1 8,1 1-32,-1-2 120,-4 5-88,8-4 32,-7 0-64,2 0 32,2 0-56,-1-4 56,0 5 88,-4 3-88,4-4 0,1-1-48,-1-3 16,0 6 24,0-2 16,0-5-16,-4 9 8,4-2-32,0-1 16,-1-6 0,1 6 64,0 0-48,1-5-32,-5 8 32,4-2-48,0-2 48,0-4 64,1 6-24,-1-2 8,0-1-120,-4 5 72,8-8-64,-5 5 8,1 0 72,0-2 24,0 1 8,0 0-16,-4 4-32,5-4-32,-1 1 0,-1-2-24,1 2 72,-1 0-32,2-5 32,-5 8-16,4-1 24,-1-3-24,1 1 0,-1 0 16,2-1 0,-2 0 0,-3 4-16,3-9 0,1 6-64,0 0 40,5-1 8,-7-5 16,1 6 72,-3 3-72,3-3 0,0-1-16,2-6 48,-1 8-64,0-2-8,0 0 56,-4 4-16,5-5-32,-2 1 48,1 0 56,-1 0-72,1 0-16,1 0-16,-5 4 32,4-4-24,-1 1 8,0 0 0,0-1 16,0 0-17,2 0 17,-5 4 0,3-4 17,0 1-34,0 0 34,0-1-17,0 1 32,1 0-8,-4 3-24,3-3-40,1 0-33,-1 0 9,1-1 96,0 1 40,-1-1-7,-3 4-65,4-3 0,0 0-65,0-1 25,1 0 40,-1 0-16,-1 1 48,-3 3-32,4-3-16,-1 0 16,1 0-16,0-1-16,0 1 16,-1 0 32,-3 3-16,4-4 64,0 1-7,-1-2-73,1 1-17,-1 1-23,0 0 40,-3 3 16,4-3 48,0-2-24,-1 1-24,1 1-24,-1-1 8,0 0 0,-3 4 16,4-4 48,-1 0-40,0 0-48,0 0 24,1-5-40,-1 7 24,-3 2 32,4-4 88,-1 0-88,0-5 16,0 6 16,0-1-136,0-4 72,-3 8 32,5-4-16,-2 0 0,0-4 32,0 6 32,1-3-40,-1-3-8,-3 8 0,4-3-8,-1-1-24,0 0 32,-1 1 16,1-1 40,0 1-24,-3 3-32,5-3 32,-2 0-48,0-1-16,0 1 0,0 0 64,0-1 0,-3 4-32,4-3 0,0-2 16,-1 1-64,0 0 64,0 0 24,1 1-24,-4 3-16,3-4 17,0 1-50,0-1-7,0 1 8,0-1 16,1-1 0,-4 5 16,2-8 32,0 6-32,1-2 32,-1-1-16,1 1-16,-1 0-16,-2 4 16,3-4 0,1 0 16,-1 0-48,0 0 32,0 1 32,-1-1-80,-2 4 48,3-4 16,-1-1 16,2 2-16,-1-1-16,1 1 41,0-1-58,-4 4 17,4-5-40,0 2 56,-1 0-64,0 0 32,0 0 32,0 0-16,-3 3 0,3-4 16,2 0-32,-2 0 48,0 1-16,0 0-32,0-1 40,-3 4-24,4-4-8,-2 0 8,0-4-32,1 7 48,0-3-48,-1 0 48,-2 4-16,3-4 56,1-5-72,-1 7 65,1-1-82,-1 0-7,-1-1 56,-2 4-16,2-4-64,0-1 96,2-3 0,-2 6-32,1-1 24,0-2-24,-3 5 0,2-3 0,0-1 0,1 1-24,-1-1 8,2 0 16,-1 0-32,-3 4 32,2-3 0,1-1 32,-2 0-16,1-1-8,0-3 8,2 5-16,-4 3 0,3-3-24,0-2 24,0-3 0,0 6 8,-1-2-8,1-1 33,-3 5-33,4-8-33,-1 6 25,-1-2 49,0-1-74,0-3 49,-2 8-16,2-3 0,-2 3 0,3-4 0,1-1 33,-2 1-49,0 0 32,0 0-65,1 1 41,-3 3 8,3-4 8,0 0-8,1 1-8,-2 0 8,0 0-16,-2 3 16,2-3 16,-2 3-16,3-4-16,0 1 16,0 0 16,2-1-16,-2 1 8,0-1-8,-3 4 0,3-3-8,0 0 16,0 0-48,1-1 56,-1 1-64,0-2 48,-3 5 0,2-3 16,1-1-16,-2 0 48,1 0-64,2 0-16,-1 0 32,-3 4 0,2-4-16,0 0 16,0 0 48,-1 0-80,2 0 32,-3 4 0,3-4 0,-3 4 0,3-3 0,-1-1 48,0-1-48,0 2-16,0 0-16,-2 3 32,3-4-32,-3 4 32,2-3 16,0-1-16,0 1 16,1 0-16,-1 1 16,-2 2-16,2-3 32,-2 3-32,3-3 0,0-1 0,-1 1 0,1-1-16,1 1 32,-4 3-16,2-3-32,-2 3 32,3-3 16,0-1-16,1 1-16,-1-1 48,1 1-80,-1 0 16,-3 3 32,1-3 0,1-2 0,1 1 16,0 1 0,-1-1-48,-2 4 32,2-4-104,-2 4 104,2-4-40,0 1-80,-1 0 104,1-1 16,0 0-24,0 0 32,-2 4-8,3-3-40,0 1 72,-1 0-24,2-1-8,-2-1 16,-2 4-16,2-5-16,1 2 8,-2 0-8,2 0 16,0-1 0,-2-1 16,-1 5-16,4-4-16,-3 1 32,2 0 24,0 0-24,-2-1 56,2 0-72,-3 4 0,1-4-16,2 0 32,1 0-32,-2 0 48,0-1-16,0 1-16,-2 4 0,2-8 0,0 6-16,1-3 16,-1 1-16,1 1 48,-2-1-32,-1 4 0,2-5 0,-1 1 0,2-4 0,0 5 16,-1-1-16,1 0 16,-3 4-16,1-3 0,2 0-16,-1-1 0,0 1 16,0-1 0,-1 1 0,-1 3 0,1-3 0,0 0 0,1 0 40,0 0-40,1-1 0,-2 1 0,-1 3 0,4-3-24,-3 0 24,2 0 0,-2 0 16,0-1-16,1 1 8,-2 3-8,1-3 16,1 0-16,1 0 48,-2 0-64,2-1 16,-1-4-16,-2 8 16,1-2-32,2-1 32,-1-2 0,1 2 16,-1-5-16,-1 6 0,-1 2 0,4-3-24,-3-2 8,1 1 0,1 0 16,-1 0 0,0 1-16,-2 3 16,2-5-16,0 2 32,1 0 32,0 0-24,-1 0-8,0-1-32,-2 4 16,1-2-24,0-1 24,1 0 8,-1 0-16,1 0-8,0 0 16,-2 3 0,2-4-16,-1 1 16,3 0-16,-1-1 16,-1 0 16,1 0 16,-3 4-32,2-4-16,-1-4 16,1 6-16,1-1 16,0-2 56,0 1-24,-3 4-32,2-4-32,0 1 8,0-2 8,-1 2 16,0-1 0,2 0 16,-3 4-16,4-4-16,-2 0-32,0 1 96,-1 0-48,0 0 0,1 0 16,-2 3-16,2-4-48,1 0 48,-2 1 0,1 0 16,1 0-32,-1 0 32,-2 3-16,2-3 16,1-1-16,0 1 0,-2 0-16,1 0 0,0 0 0,-2 3 16,2-3 0,1-1 0,0 1 16,-2-1 0,1 1 0,0-1-32,-2 4 16,1-3-16,1-2-16,0 2 32,0-1 0,1 0 16,-1-1 16,-2 5-32,1-3-16,0-1 16,0 1-16,0-1-16,1-1 48,0 1-16,-2 4 0,2-3 16,0-1 16,-1 0-48,1 0 0,1 0 16,-1 1-56,-2 3 56,2-4 24,0 1 24,-1-2-80,1 1 96,0 0-80,-2 4 16,2-3-32,-2 3 32,1-4 0,1 0-56,-1 0 40,2 1 32,-1-1 0,-1 0 8,-1 4-24,1-5 16,1 1-16,1 0-32,-1-4 24,0 5 16,1-1-8,-3 4 0,2-4 16,0-4-16,-1 5-24,1 0 48,-1-1-8,0-4-32,-1 8 16,3-2-24,-1-2 24,-1-4-32,2 6 48,0-1 0,-3 3-16,2-5-32,-2 5 32,3-4-56,-2 1-32,0-1-16,2 0 16,-1 0 88,1 1 16,-3 3-16,2-3 8,1 0 24,-1-1-32,0-1-16,0 2 32,-1-1-16,-1 4 0,3-4 0,0 0 0,0-5-16,0 7-24,-2-1 96,-1 3-56,3-4 56,-3 4-56,3-4 48,-1-1 8,-1-3-56,1 6-16,0-2 16,-1-1 0,-1 5 0,4-8-8,-2 5 32,0-2-8,1-3 16,-1 6-48,-1-2 32,-1 4-16,3-3 24,0-2-32,1-3 16,-3 6-64,1-2 24,0-1 64,-2 5-32,1-8 32,1 6-8,1-2-8,-1-1-40,0-3 24,1 6 8,-3 2-8,2-4 32,0-1-48,0-3 0,0 5-24,1 0 8,-1-6 96,-2 9-64,3-1 24,1-2-24,-1-1 16,0 1-32,0-6 16,0 7 16,-3 2-16,2-3 0,0-6-16,2 7 0,-2-1 16,1-5-24,-1 4 24,-2 4 0,3-4 24,0 0-8,-1-4 0,1 5 0,0-1-64,-2 0 40,-1 4 8,3-4 8,0 0-16,0-1 8,-1 1-32,2 0 16,-4 4 16,2-4 48,-2 4-48,3-4 0,0-1 0,0 1-32,0 0 16,1 0 48,-1 0-8,-3 4-24,4-8 32,-1 5-48,0 0-8,0-2 32,1-3-16,-1 7 8,-3 1 0,2-4 24,1 0-40,0-1 16,0-3 16,0 7-40,-3 1 24,4-3-48,-4 3 48,3-5-16,0 1 16,0 0 0,0 0 0,-1 0-24,2-5 24,-4 9 0,3-3 0,-1 0 24,0-1-8,1-5-32,-1 7-8,-2 2 24,3-3 0,-3 3 0,4-4 8,-1-5 8,0 7 0,-1-1-32,1-1-24,-1-1 64,-2 5-24,2-3 0,2 0 0,-1-1 32,-1 1-48,1 0 16,-1-2 16,-2 5-16,3-3 16,-1 0-48,2 0 8,-2-1 24,0-1 0,-2 5 0,3-4 24,-3 4-24,2-4 16,1-4-32,0 5 32,1-1-16,-2 0 16,1-4-32,-3 8 16,1-4-16,2 0 0,-1-4 32,0 5 0,1-6-32,-3 9 16,3-3 16,-3 3-16,1-4 16,2 0 16,-2-5-48,2 6 0,0 0 0,-3 3 16,3-4-40,-3 4 40,3-5 8,2 1 24,-2 0-64,0 0 48,0-1-16,-3 5 0,2-4 0,-2 4 0,3-3 32,1 0-32,-1 0 0,0 0 0,-1-2-48,1 2 48,-3 3 0,3-3 0,1-1-8,0 1 8,-1-2 24,0 2-40,-3 3 16,2-3 0,-2 3 0,2-3 16,0-1-32,2-1 32,-1 1-32,-1 0-8,-2 4 24,2-4-16,2 0 32,0-1 0,0-3 8,-1 5 24,-1 0-24,-2 3-24,2-9 64,1 6-24,0-1-24,1-5-16,-1 7 16,0-2 0,-3 4-16,3-4-32,-1 0 48,1-1-64,0 1 48,1 1 32,-1-1-32,-3 4 0,4-3 0,-1-1 0,-1 1 0,1 0 32,1 0-32,-1 0-16,-3 3 16,3-3-16,-1-1 0,1 1 16,0-5 32,1 6-16,0-2-16,-4 4 0,3-8 0,0 5 0,0 0 0,-1-6 0,0 7 40,2-2-48,-4 4 8,3-8 8,0 4-8,0 0-8,0-4 8,0 5-16,1-2 32,-4 5-16,4-4 8,-1 0 8,1 1-32,-1-2 8,1 1-8,-1-4 16,-3 8 0,3-2 0,0-1 0,-1-2 0,1 2-16,1-1 16,-1 0 0,-3 4 0,3-3 0,0-1 16,-1 1 0,1-1-32,2 0 32,-2 0-16,-3 4 0,3-5-32,0 2 32,1 0-16,-1-1 0,2-5 48,-2 7-32,-3 2 0,3-3-32,0-5 48,0 6-48,6-3 48,-8-3 16,2 5-32,-3 3 0,3-9 0,0 6-16,1-6 0,0 5 32,-1-5 16,0 6-16,-3 3-16,3-4 0,1-5-64,0 6 80,0 0-16,-1-6 32,1 7-8,-4 2-24,3-3-24,0-1-8,2-5 16,-2 7 16,1-2 32,-1 0-16,-3 4-16,3-4 0,1 0-16,0 0-16,-1 0 32,1 1 0,-4 3 0,4-4 0,-4 4 0,4-4 16,0 1 16,0 0-16,-1 0 8,1 0-40,1 0 8,-5 3 8,4-5-32,4 1 16,-5 1 16,1-1 0,0 1 0,0-2 16,-4 5-16,8-4 0,-5 1 0,1-1-16,0 0 0,4-1 16,-4-3 16,-4 8-16,4-2-16,0-1 16,5 0-16,-8-1-8,3 1 48,6 0-24,-10 3 0,4-3 16,0 0-16,4 0-16,-7 0 48,3 0-32,5 0 0,-9 3 0,2-3 16,1 0-64,1 0 24,5-1 48,-6 1-48,0 0 48,-3 3-24,4-2 64,1-1-96,3 0 32,-6-1 0,2 1-56,5 0 56,-9 3 0,2-4 0,2 1 0,5-1 0,-6-5 0,1 7 8,4-1-8,-8 3 0,4-3-8,4-2 8,-5 2-48,0-1 64,6 0 0,-6 0 0,-3 4-16,8-4 40,-4 0-80,-1 1 8,5 0 16,-5-1-16,6 1 32,-9 3 0,3-5 0,5 1-8,-4 1 16,4 0 72,-5 0-40,1-2-40,-4 5 0,9-4 32,-6 0-48,1 0 0,6-1 32,-7-3-16,1 5 0,-4 3 0,9-4 0,-6-5 0,5 8 16,-5-3-16,2 0 16,4-5-16,-9 9 0,3-3-16,6 0 32,-6-6-16,1 6 0,7 0 16,-8-1-16,-3 4 0,9-4 8,-6-5-8,2 7-8,3-1-8,-5-1 0,1 1 48,-4 3-32,9-4 0,-6 1 24,0 0-24,7 0-16,-7-1 16,6 1 0,-9 3 0,4-5 0,5 2 0,-6 0-8,6-1 8,-7 1-16,2-1 88,-4 4-72,8-3 72,-4 0-24,4 1-8,-5-1-56,1 1-8,1-1 24,-5 3 0,8-4 16,-5 1-16,0 1 8,7-1-8,-7 1 33,1 0-33,-4 2 0,10-3 16,-7-1 0,0 1-48,1 0 32,5 0 0,-9 3 0,2-3 32,-2 3-32,3-3 16,1-1-16,0 2 0,0-1-16,4 1 0,-7 0 32,-1 2-16,3-2 16,0 0 8,1 0-24,0 0 0,-1-1 0,0 0 0,-3 3 0,3-3 0,2 0 0,-2 1 16,1 0 0,-1 0 16,1-1-32,-4 3 0,5-3 24,-2 1-48,1 0 8,-1 0 16,7 0-16,-8-1 32,-2 3-16,3-2 40,1-1-24,0 1 0,1 0 0,-1 0-64,-4 2 48,4-2 32,-4 2-32,8-2 0,-4-1 16,-1 1 0,1 0-48,0-1 48,0 2-32,-4 1 16,5-1 0,3 0 16,-6 0-48,1 0 16,2 0 8,-1 0 16,-4 1-8,8-1 0,-5 0 32,1 0 0,4 0-32,-6 0-48,1 0 32,-3 1 16,9-1-8,-7 0 8,2 0 56,0-1-72,0 2 16,1-1 0,-5 1 0,4-1-40,0 0 40,0-1-16,5 0 0,-6 0 32,0 1-16,-3 1 0,4-1 0,1 0 16,-1-1-32,4 1 16,-6 0 0,-2 1 0,5-1 0,-5 1 0,8-2 16,-6 1-16,1 0 0,0 0 0,2-1-32,3 1 16,-8 1 16,2-2 16,1 1-16,2 0 16,-1 0 0,0 0-48,0 0 32,-4 1 0,9-1 16,-7-1-48,1 1 64,5-2-32,-5 1-32,1 1 48,-4 1-16,8-3-32,-6 2 48,1-1 0,6 0-32,-8 1 16,2 0 16,-3 1-16,9-1 0,-8-1 0,2 1 32,5-1-64,-6 1 16,-2 1 16,5-1 0,-1 0-48,0 0 64,4 0 16,-4 1-32,0-1 0,-4 1 0,9 0-16,-9 0 16,4-1-32,-1 0 32,5 1 32,-5-1-32,1 0 0,-4 1 0,9-1 16,-9 1-16,1-1 16,2 0-16,1 0 0,5 0-16,-6 0-16,-3 1 32,4-1 0,6-1 16,-8 1 0,1 0-16,5-1 0,-5 0-32,-3 2 32,4-2-40,6 0 64,-7 1-8,2 0 16,-1-2-48,4 2-24,-8 1 40,4-3-16,0 0 0,5 2 48,-6-1 128,1 0-8,0 1-32,-4 1-120,9-2 104,-6-1-120,6 1 48,-6-1-32,5 2 0,-4 0 8,-4 1-8,3-2-24,1 0-8,6 0 64,-7 0-32,6 0 0,-6 0 24,-3 2-24,9-1-8,-6-1-8,1 0 32,6 0-16,-7 0-16,5 0 32,-8 2-16,3-2-16,2 0-16,3 0 16,-5-1 16,2 1 16,4-1-16,-9 3 0,3-2 0,6 0 0,-6 0 0,1 0 32,5 0-16,-5 0-32,-4 2 16,9-2 0,-5 0 0,6-1 16,-7 1-8,5 0-8,-4 1-8,-4 1 8,9-2-16,-6 0 32,7 0-16,-7 1 24,5 0-24,-4-1-16,-4 2 16,10-2 0,-6 0-40,7 0 56,-8 1-48,6 0 48,-6 0 0,-3 1-16,8-1-48,-5 0 64,6 0-32,-6 0 32,6 0 16,-5 0-8,-4 1-24,4-1 0,5 0-24,-6 0 40,7-1-32,-7 1 40,6-1-24,-9 2 0,3-1 0,5 1-24,-5 0-8,8-1 48,-8 0-16,1 0 16,-4 1-16,10-1 0,-7-1 0,1 1 0,6 0 24,-7 0-24,5 0 16,-8 1-16,4-2 16,6 1-32,-7 0 0,6 0 16,-6 0 0,5-1 0,-8 2 0,4-2 16,6 1-16,-7 0-16,7 1 8,-7-1 16,5 0-8,-8 1 0,3-1 0,8 0 16,-8 1-16,5-1 16,-4 0 0,4 0-32,-8 1 16,3-1-32,7 0 8,-7 0-8,7 0 48,-6 0 24,4 0-40,-8 1 0,3-2-8,7 1 8,-7 0-16,5 0 32,-5-1 40,7 1-56,-10 1 0,3-1 0,6-1-16,-6 0-16,6 1 32,-5-1 0,7 1 16,-11 1-16,3-1 16,7 0 64,-7-1-40,1 1 24,7 0-8,-8 0-88,-3 1 32,9-1 16,-6 0-16,6 0 0,-6 0 16,8 0-16,-7 0-16,-4 1 16,10-1-16,-5 1 32,4-1-16,-6 0 16,7 0 0,-7 1-32,-3 0 16,10-1-16,-6 0 32,5 0-32,-6 0 16,6-1 0,-6 1-16,-3 1 16,9-2-8,-5 1 16,6-1-8,-7 1 16,7 0 0,-6 0-32,-4 1 16,9-2 16,-4 1-16,5-1 0,-6 1 32,6 0-16,-7 1-16,-3 0 0,11-1 0,-8 0-32,6-1 16,-4 1 0,6 1 32,-7-1 0,-4 1-16,11-1 0,-7 1-16,6-1-16,-7 1 24,7-1 16,-6 1 24,-4 0-32,9 0 0,-5 0 0,5-1-16,-5 1 0,5-1 32,-4 1 16,-5 0-32,9-1 0,-5 0-16,6 0 16,-7 0-32,7 0 32,-10 1 0,3-1 16,-3 1-16,9-1-16,-6 1 16,8-1 0,-8 1-8,7 0 16,-7-1 8,-3 1-16,9 0 0,-6 0-16,8 0 16,-8 0-24,8 0 40,-7 0-16,-4 0 0,9 0 0,-4-1 0,4 1 0,-5 0 0,7 0-32,-7 0 32,-4 0 0,10 0 16,-7 0-16,6 0 16,-6 0-32,8 0 0,-7 0 48,-4 0-32,11 0-16,-7 0 32,6 0-32,-5 0-32,5 0 64,-6 0 0,-4 0-16,10 0 0,-6 0 32,6 0-64,-7 0 16,5-2 0,-8 2 16,3-1 16,-3 1-16,11-1 0,-3 0 0,-3 0-16,5 0 0,-7 0 16,-3 1 0,10-1 32,-10 1-32,3-1 0,8 0 0,-7 0 0,6 0-32,-5 1 32,-5 0 0,9-1 0,-9 1 0,3 0 32,8 0 16,-7-1-40,7 0-8,-3 0-56,-5 1 56,-3 0 0,11-1 0,-8 0 32,6 1-8,-4-2-32,4 2 8,-5-1-16,-4 1 16,10-1-16,-7 0-16,7 0 32,-6 0-32,6 0 48,-6 0 0,-4 1-16,10-1 16,-6 0 0,7 0-32,-7 0 16,7 0-16,-7 0 16,-4 1 0,10-1-32,-1 1 16,-5-1 8,7 0 16,-8 0 24,8 1 0,-11 0-32,5 0-32,5 0 16,-6 0 16,7 0-24,-8 0 64,8 0-40,-11 0 0,3 0-16,7 0 32,-1 0-32,-6 0-8,7 0 24,-6 0-16,-4 0 16,9 0 16,-5 0 8,7 2-24,-7-2-16,6 0 8,-10 0 8,4 0 0,5 0 24,-6 0 24,7 0-32,-7 0-16,8 0-32,-11 0 32,3-1-48,-3 1 48,9-1-8,-4-1 16,5 1 24,-6 0-32,8 0 0,-12 1 0,4-1-40,-4 1 40,10-1-16,-6 1-16,5 0 32,-4 0 48,5 0-96,-10 0 48,4 0 32,-4 0-32,9 0 16,-5 0-48,4 0 64,-3-1-48,4 1 16,-9 0 0,4 0-16,-4 0 16,12 0 32,-8 0-24,-1 0-8,8 0-8,-8 0 8,-3 0 0,10 0 8,-10 0-8,10 0 16,-6 0 32,0 0-48,5 0 0,-6 0-16,7 0-16,-10 0 32,8 0-24,-4-1 48,8 0-40,-8 0 8,7 0 8,-7-1-64,-4 2 64,8-1 48,-4 0 40,5-1-16,-5 1-8,6-1-64,-10 2 0,4-1-32,5 0 32,-5 1 16,5 0-16,-5 0 48,6-1-80,-10 1 32,4 0-32,7 0 48,-7-1-16,6 1 56,-5 0-24,4 0-48,-9 0 16,3 0 0,6 0-16,-6 0 32,6 0 0,-5 0-16,4 0-16,-8 0 16,3 0-16,7-1 16,-7 1-8,7-1 8,-6 1 8,5-1-48,-9 1 40,4 0 0,7-1 32,-7 0-24,6 0-8,-7 0 32,7-1-64,-10 2 32,3-1-8,6 0 8,-6 0-16,7 0 40,-2-1-32,-4 1 8,-4 1 0,11-1-32,-8 0 32,5 1 0,-3 0 56,4 0-72,-6 0 8,-3 0 8,10 0 0,-7 0-48,1 0 80,6 0-8,-7 0-24,5 0 0,-8 0 0,3 0-8,8 0 8,-8-1 8,6 1-16,-6 0 8,1 0 8,-4 0-8,9 0 0,-5 0 16,0 0 0,0 0-32,4 0 16,-4 0 16,-4 0-16,3 0 0,5 0-16,-6 0 16,3 0-24,3-1 24,-5 0 0,-3 1 0,4-1 8,5 1-16,-6-1 8,1 1 40,5-1-56,-7 0 80,-2 1-64,3 0-16,1-1 48,0 0 8,5 1-64,-7 0 64,1-1-56,-3 1 16,4 0-8,1 0 16,-1 0-8,0 0 0,0 0 0,-1 0-8,-3 0 8,5 0 0,3 0-32,-6 0 48,2 0 8,1 0 8,-2 0-32,-3 0 0,8 0-16,-6 0 32,1-1-32,2 1 64,-2-1-32,1 1-64,-4 0 48,4 0-16,0 0 0,1 0 32,-2-1 16,1 1 0,-1 0-48,-3 0 16,4 0 0,0 0-16,-1 0 0,0 0 32,0 0-16,0 0-32,-3 0 32,3 0-24,0 0-40,0 0-24,0 0 40,0 2-56,0 0-48,-3-2 152,3 0-136,2 0-88,-2 2-8,5-2-25,-6 0-23,3 0 32,-5 0 248,4 0-264,0 2-24,0-2-32,-1 2-32,1 0-136,0-2-16,-4 0 504,3 2-472,1 0 64,5 1 208,-8-1 16,0-2-128,1 2-241,-2-2 553,2 2-904,-1 1-296,1-1-280,-1 1-209,-1 6-551,0-7-1065,0-2 3305,0 9-4793,0-5-1488,0-4 6281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7:18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1 462 6921,'0'0'0,"0"0"2609,0 0-945,0 0-312,0-1-32,1-1 73,-1 2-1393,1-2 1408,2 0-56,-2-2-63,2 2-41,-1-1-8,1-1-120,-3 4-1120,3-3 1041,0-6-113,7 5-144,-8-5-64,1 5-88,2-8-48,-5 12-584,9-9 561,-6 0-65,9 0-80,-9-4-48,9 1-48,-9-3-48,-3 15-272,11-15 264,-6-1-40,7 0-80,-1 2-24,-2-1-24,0-1 16,-9 16-112,4-15 72,8 0-8,-8 2 0,8-2-48,-9-1 48,9 1-16,-12 15-48,3-15 0,2 0-48,5 2-64,-8-1-168,2 2-168,-1 0-216,-3 12 664,3-10-952,0 0-337,-1-1-543,-1 2-761,0-1-599,0-1-1385,-1 11 4577,0-11-11195,0 11 11195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7:17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 3560,'0'0'0,"0"-2"3217,1-2-1337,-1 4-1880,1-3 1393,1-2-153,1 2-40,-1-1-56,2 1-143,-2 1-145,-2 2-856,3-3 744,1 1-48,-1 1-24,2 0-16,-1 0-23,1-1-17,-5 2-616,4-2 560,0 0-16,0 0-48,5 1-16,-5-2 24,0 2-40,-4 1-464,10-1 456,-8 0-23,1 1-65,2 0-32,-1 0 8,1 0-8,-5 0-336,4 0 312,1 0 8,-2 3-24,1 1-40,-1-1 0,1 0-56,-4-3-200,3 4 192,1-1 8,-1 8-40,0-8-16,0 7-24,0-6-80,-3-4-40,3 11 64,1-8-24,-1 10 32,1-10-8,-1 11-40,1-5 8,-4-9-32,3 12 16,0-2 24,2 1 24,-1 1-24,0-1-8,-1 0 0,-3-11-32,4 12-16,-1 0 16,2 0 16,-1 0 8,0 1 40,-1-2-24,-3-11-40,5 12 0,-2-3 32,2 0-16,-1 0 8,1-6 57,-1 9-57,-4-12-24,5 2 16,-1 1 32,1 9-24,4-10 56,-8 1-24,4 1 8,-5-4-64,4 3 40,5 1 8,-6-1-8,0-1-24,2-2 0,4 3 0,-9-3-16,2 0 16,1 0 32,1 0-40,0 0-8,1 0-8,0 0-40,-5 0 48,9 0-72,-7 0-32,1-1-32,2-2-56,-1 1-1,1-1-135,-5 3 328,5-4-376,4 0-64,-7-6-96,1 8 0,0-1-96,-1-6-152,-2 9 784,2-3-953,1 0-167,-1-2-128,-1 2-104,0 0-17,-1-1-87,0 4 1456,0-3-1664,0 0-433,0 2-663,-2 0-849,0 0-2064,2 1 5673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7:00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 4128,'0'0'0,"0"0"0,0-1 1849,0 0-889,0-1-112,0 1 88,0-1 73,0 0 15,0 2-1024,0-1 952,0 0-152,0-1-80,0 0-64,1 1-7,2 0-9,-3 1-640,3-1 616,0-1 0,1 1-64,0-2-8,1 2-24,0 0-8,-5 1-512,10-1 489,-7 0-25,6 1-32,-5-1-40,6 1 8,-5 0-16,-5 0-384,10 0 376,-6 0-8,8 0-72,-8 0-32,9 0-48,-9 0-8,-4 0-208,13 0 216,-3 0-24,0 0-7,1 0-33,0 2-32,-1-2-8,-10 0-112,11 2 64,-1 0 48,1 1-16,-1-1 0,2 1 0,-2 1-64,-10-4-32,10 9 40,-5-7 24,5 2 8,-8 6 24,3-7-8,0 8-48,-5-11-40,4 3 40,-1 7 0,0-6 32,-2 8-32,0-8 16,0 7-16,-1-11-40,0 9 32,0-6 40,0 8-16,0-9-32,0 7 16,-2-5 32,2-4-72,-4 10 56,1-7 40,0 7-40,-1-7-40,-5 0-16,7 6 0,2-9 0,-4 3 16,-5 0 24,7 6 32,-8-7-16,1 2-56,5 6 0,4-10 0,-12 2-56,8 2 56,-6 5 88,7-7-64,-11 1 8,11 7-64,3-10 32,-14 2-40,10 1 24,-7 8 64,8-9 8,-9 7-48,9-7-8,3-2 0,-4 4-24,-6 6 8,8-8 16,-1 2 32,-1 5-8,2-7 24,2-2-48,-2 2 8,-1 2-16,1 6-24,2-8 16,-2 0 72,2 2-24,0-4-32,0 3 16,0 1-48,0-1 8,0 1 24,0-1 24,1 6 32,-1-9-56,2 0 32,2 3-16,-2 1 8,1 5-8,2-7 8,-1 2 24,-4-4-48,11 9 0,-8-7 80,8 2 8,-6-1-16,7 0 48,-7 6-64,-5-9-56,10 3 72,-5 0 16,10 1-32,-6-1 32,0-1-16,0 1 0,-9-3-72,5 2 56,8 0-16,-4 0 24,2-2-24,-2 0 24,0 0-56,-9 0-8,10 0-24,-1 0 24,-5 0 16,8-1 24,-7 0 32,5-1-72,-10 2 0,9-4-40,-6 1-64,9 0-40,-9-7-120,7 8-136,-6-2-256,-4 4 656,3-5-1000,2 1-361,-2 0-463,1 1-416,-1-1-465,1 1-1496,-4 3 4201,3-1-9362,-3 1 9362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6:58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 3960,'0'0'0,"0"0"0,1 0 1193,0-1-385,-1-2-56,0 1 80,0 1 96,0 0 25,0 1-953,0 0 872,1-1-128,0 1-88,0 0-48,1 0-24,-1 0-8,-1 0-576,2 0 544,-1 2-15,0 0-25,1 0-24,0 1 0,0 0-40,-2-3-440,1 9 464,0-6 24,0 6 8,2-6-24,-1 7-39,0-6 23,-2-4-456,1 11 464,0-8 40,1 11-16,-1-4-40,0 1-72,0 0-24,-1-11-352,1 11 344,-1 2-104,0 1-16,0-1-40,0 1-64,0 0 32,0-14-152,0 13 80,0 2-40,0 0 16,0 0 8,0-2 1,0 1-9,0-14-56,0 13 32,0-2-32,0 0 8,0 0-32,0-1-72,0-7-97,0-3 193,0 12-344,0-10-216,1 0-200,2 0-224,-2 1-216,0-3-97,-1 0 1297,3 0-1368,0 0-216,0-3-633,-1-1-1159,0-6-4146,-2 10 7522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6:56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4424,'0'0'0,"0"0"0,0 0 1097,0 0-281,0 0 32,0 0 96,0 0 64,0 0-103,0 0-6523,0 2 12044,0 0-5730,0 1-104,0 0-32,0 0-16,0 1-24,0-4-520,0 3 489,0 6-1,0-6-24,0 7-40,0-7-48,0 8-64,0-11-312,1 3 240,0 11 8,0-5 40,-1 0 16,2 1-8,0 1-64,-2-11-232,3 11 176,0 0-56,-2 0 16,0 1-40,0-1-16,2 2-8,-3-13-72,4 11 40,-2 2 8,-1 0-48,3 1-72,-1-1-112,-1-1-176,-2-12 360,3 13-552,-2-2-256,0 2-192,0-2-296,1-1-577,1 0-847,-3-10 2720,2 11-4481,0-2-336,-2-9 4817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6:55.9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1712,'0'0'0,"0"0"0,0 0 1392,0-1-328,0 1-63,0-1-81,0 1-32,0 0-40,0 0-848,0 0 832,0 0-71,0 0-97,0 0-104,0 0-64,0 0-16,0 0-4273,0 0 8058,0 0-3793,0 0-56,1 0-56,1 0-40,0 2-24,-2-2-296,2 0 297,0 0 15,2 0 48,-1 2-8,2-2 16,-2 0-56,-3 0-312,3 2 248,1-2-48,-1 0-40,2 0 0,-1 0 0,1 0-16,-5 0-144,9 0 104,-7 0 8,2 0-40,0 0-40,1 3 0,-1-3-8,-4 0-24,5 0 24,4 0 48,-8 0-48,3 0-32,5 0-56,-7-1-64,-2 1 128,4 0-184,1 0-72,-2 0-96,1-2-120,-1 1-96,2 0-128,-5 1 696,4 0-817,0 0-271,-1 0-296,0 0-384,-1 0-521,0 0-455,-2 0 2744,1 0-4185,-1 0 4185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6:53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 5121,'0'0'0,"0"0"1400,1 0-480,-1 0-920,0 0 872,0 0 80,0 0 97,0 0-41,0 0-112,0 0-104,0 0-6361,0 0 11802,1 0-5624,0 0-25,3 0-40,-1 0 0,0 0 0,-3 0-544,4-1 456,5 0-88,-6-2-16,2 0-32,5 1 40,-6-1 25,-4 3-385,11-3 352,-7 0-32,7 0 0,-7 1-24,7 0-32,-8 1 0,-3 1-264,10-3 216,-6 2 16,7 1-40,-8-1-24,8 1 0,-8 0-40,-3 0-128,9 0 120,-5 0-16,0 2-8,6 1-32,-6-1 16,0-2-56,-4 0-24,4 3 40,-1 1 24,1-2 16,-1 1 24,0 1-8,1-1-48,-4-3-48,2 9 32,-1-9-24,0 4 64,-1 5 48,0-7 24,0 2-104,0-4-40,0 9 0,0-7-16,0 7-24,-2-7 136,0 7 24,0-6-64,2-3-56,-3 9 40,1-6-24,-1 7-32,-6-6 40,6 6 8,0-6 24,3-4-56,-9 11 41,6-8-33,-6 10 32,6-10-24,-7 11 24,7-5 56,3-9-96,-9 9 112,7 0-72,-7 2 0,7-2-16,-8-6 16,8 8 72,2-11-112,-3 4 96,-1 6-24,2-8-16,2 2 24,-2 6-24,2-10 24,0 0-80,-2 3 56,2 1-32,0-1 48,0 0 0,0-1-16,0 1-16,0-3-40,0 4 24,0-2 24,0 0 32,1 1 8,1 0-8,1-1-8,-3-2-72,4 4 24,-2-2 8,0 1 40,2 0-8,-1 0-8,1-1 48,-4-2-104,4 3 80,0-1-64,5 0 16,-7 0 24,3 1 40,5-3 32,-10 0-128,3 2 128,6-2-88,-6 0-48,6 0 32,-6 0 48,6 0-32,-9 0-40,4 0 72,6 0-40,-6 0-48,6 0 64,-7 0-40,6-1 24,-9 1-32,3 0 72,8-1-16,-8 0-24,9-1-48,-9 1-24,6 0 8,-9 1 32,3-1 16,2 0-16,4 0-72,-5 0-160,0-1-168,0 2-160,-4 0 560,4 0-768,0 0-297,0 0-383,5 0-376,-7 0-353,2 0-231,-4 0 2408,3 0-3409,1 3-3256,-1-3 1680,-3 0 4985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3:56:53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15 648,'0'0'0,"0"0"480,0 0-8,-1-2-40,0 0 120,0 0 80,1 2-632,-1 0 712,0-2 73,1 2-33,0-2-40,-1 0-40,1 2-32,0 0-640,-1-2 584,0 2-8,0 0-40,0 0-55,0 0-1,0 0-32,1 0-448,-1 0 432,0 0-16,0 0-16,0 0-32,0 0-32,0 1-64,1-1-272,-1 1 232,0 1-48,0-1-8,0 1 0,0-1-24,0 2-8,1-3-144,-1 2 128,0 1 9,-1 0-33,1 0 16,0 0-40,0 1 8,1-4-88,-1 5 104,0-1 40,0 0 24,0 4-16,1-5-8,-1 5-24,1-8-120,-1 3 144,0 6 0,1-6 8,0 6-32,0-5-16,0 5 0,0-9-104,0 4 56,0 6-16,0-1 16,0-1-8,0 0 72,0 0 0,0-8-120,0 10 104,0-1-8,2 1-24,-2 0 8,2 0 16,0 2-8,-2-12-88,2 11 72,-2 0 8,2 2 0,1-1-32,-3 0 8,2 2-40,-2-14-16,0 12 24,2 0 16,0 0 24,0 2-16,-2-2-40,0 1-8,0-13 0,0 15 16,2-2 8,0 1 32,-2 1-32,2-1-16,-2 1 16,0-15-24,0 15 24,0-1 24,-2-1-8,1 1 0,1-1 0,-1-1 8,1-12-48,-1 13 24,0-2-16,-2-1 16,2-1 0,-1 1 16,0-1-16,2-9-24,-1 8 8,-2 0-8,2 1 24,0-6 0,0 6 0,-1-6 0,2-3-24,-3 4 0,2 4 16,-2-7-8,1 2-16,1 0-32,0 0-16,1-3 56,-1 3-48,-1-2-48,-1 0-80,0 0-72,0-1-144,3 0 392,-2 0-448,2 0 448,-3-2-544,1-1-104,0 0-112,-1 1-185,1-1-407,0 0-368,2 3 1720,-2-8-2289,1 6-639,-1-1-1929,2 3 4857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6:52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20 2488,'0'0'0,"0"0"2353,-3 0-1137,0 0-328,3 0-888,-2 0 912,2 0 40,0 0 65,0 0-49,0 3-160,0-3-120,0 0-688,0 2 592,0 0-24,1-2-40,2 2-31,1 1-49,-1-1-8,-3-2-440,4 2 416,-1 0-16,2-2-40,-2 3-40,2-3-48,-1 0-24,-4 0-248,5 0 272,4 0-24,-6 0-24,2 0-16,4-1-56,-6-1-32,-3 2-120,9-2 72,-4 0-31,4 0 7,-7-2 0,3 2 24,4-1-48,-9 3-24,3-4 24,6 1-64,-6-1-80,0 2-97,2-1-191,-2 1-224,-3 2 632,5-2-824,-1 1-224,0 0-272,-1 1-553,0 0-767,1 0-1169,-4 0 3809,2 2-5257,-2-2 5257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7:42.013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 1 3392,'0'0'0,"0"0"3017,0 0-1409,0 0-1608,0 0 1288,0 0-71,0 0-17,1 0 0,-1 0-104,0 0-95,0 0-1001,1 0 952,-1 2-64,1 0-56,0 0-40,1 1 9,-1 0-57,-1-3-744,1 9 760,0-6-56,0 7-48,0-7-8,1 7-80,-1-7-71,-1-3-497,2 12 472,-1-9-56,-1 10-16,1-4-16,0 1-48,0 0-24,-1-10-312,1 11 232,0 1-16,0-2-24,0 0-32,0 1-32,0-1-8,-1-10-120,1 10 72,0 1-32,-1-1 32,1 2-40,0-2 8,-1 0-8,0-10-32,1 9-56,0 0-80,0-1-136,1 1-192,-1-6-200,0 9-264,-1-12 928,1 3-1232,1 7-361,0-7-311,-1 1-273,0 4-415,0-8-1113,-1 0 3705,0 2-8906,0-2 8906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7:41.419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 4 6393,'0'0'0,"0"0"1872,0-1-631,1 0-137,-1 1-1104,0-1 1096,1 1 32,0 0-24,0 0-119,1 0-97,1 0-96,-3 0-792,3 0 720,0 0-48,1 0-16,-1 2-55,0-2-9,-3 0-592,3 2 528,-3-2-528,4 0 440,-1 2 8,1-2-56,0 2 0,-1-2 16,0 0-64,-3 0-344,3 2 352,2-2-55,-2 0-41,0 0-40,0 0-32,-3 0-184,3 0 136,-3 0-136,3 0 96,1 0 0,-1 0-56,0 0-16,0 0 48,-3 0-72,3 0 32,-3 0-32,2 0 40,1 0 24,0 0-32,-1 0-64,0 0-32,-2 0 64,2 0-192,-2 0 192,3 0-376,-1 0-224,0 0-313,0 0-303,-1 0-192,-1 0-193,0 0 1601,0 0-1792,2 0-360,-1 0-865,0 0-1272,0 0-1744,-1 0 6033,0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7:40.985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13 79 4264,'0'0'0,"-2"0"1345,0 0-233,0 0-96,0-1 168,2 0 81,0 1-1265,0 0 1272,-3 0-120,3-1-208,0 0-119,-2 1-65,2-1-32,0 1-728,0 0 736,0 0 24,0-1-8,0 0 1,1 1-49,0-1-32,-1 1-672,2-1 656,0 1 16,1-1-16,-1 0-24,1-1-23,1 0-33,-4 2-576,3-3 552,6 1-40,-7 0-32,1 0-16,1-1 0,1 1 0,-5 2-464,4-2 448,4 1-32,-5-1-63,1 1 15,-1-2-16,0 2-24,-3 1-328,4-2 320,6 1-80,-7 0 8,5 0-32,-5 0 16,6 1-32,-9 0-200,4 0 152,6-1-8,-7 1-40,1 0-24,7 0 48,-7 0-40,-4 0-88,11 0 96,-1 0-16,-6 0 0,9 0-48,-4 0-16,-5 0 16,-4 0-32,13 0 16,-4 0-16,1 0 56,1 0-40,-3 0 16,1 0 48,-9 0-80,8-1 0,0 0 16,1 1 0,-1-1-16,1 0 0,-5-1 16,-4 2-16,10-1 0,-5 0 0,4 0 32,-6-2-32,6 2 64,-8-1-80,-1 2 16,4-1 0,0-1 16,-1 1-32,2-1 64,-1 1-64,-1 0-16,-3 1 32,2-1-48,0 0-16,-1 0 32,0 0-32,2 1-56,-1-1-56,-2 1 176,1-2-264,0 2-64,0-1-96,-1 1-128,0-1-72,0 0-176,0 1 800,0 0-929,0 0-135,0 0-248,0 0-328,0 0-329,0 0-287,0 0 11426,-2 0-20781,0 0 8666,2 0-975,-3 2-3962,3-2 7882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7:38.638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5 106 48,'0'0'0,"0"0"0,0-2 240,0-1 8,0-2-8,0 1 16,0 1-16,0-1 0,0 4-240,0-4 248,0-1 24,0 1 24,0 0 40,0-5 80,-2 8 48,2 1-464,0-3 488,0 0 0,-3 0-47,3 0-25,0 0 0,0-1-40,0 4-376,0-3 392,0 1 8,0 1 0,0-1-8,0-1 8,0 1-16,0 2-384,0-3 392,0 0-16,0 1 9,0-1 23,0 0 8,0 0 48,0 3-464,0-2 440,2 1 32,-1-1-8,0 0 32,-1 1 40,0 0-8,0 1-528,1 0 553,0 0 15,0 0-24,-1 0 16,0 0-16,1 0-16,-1 0-528,1 2 536,0 1-16,-1-1-15,0 0-41,1 1 8,0 0-40,-1-3-432,0 3 416,1 6-16,-1-7-72,0 0 0,0 6-40,0-5-16,0-3-272,0 8 296,0-6-48,0 7-8,0-7-8,1 6-7,0-5 7,-1-3-232,0 10 272,0-7-24,0 5 0,0-5-8,0 9 8,0-9-24,0-3-224,0 12 208,1-4 16,-1 1-8,0 0 40,1 1-32,0-1 24,-1-9-248,1 9 184,0 0-24,-1 1 16,0 0-48,0 1 32,2-2 16,-2-9-176,1 10 168,0 0-40,-1 1-40,0-1-16,0 1 32,0 0 17,0-11-121,1 10 72,0 1 24,0-1-56,0 1 8,-1-1 8,1 0 24,-1-10-80,1 10 56,0 0-8,0-2-8,-1 2 56,1 0-24,0 1 0,-1-11-72,1 10 120,0 0-24,-1-1-8,0 0 16,1-1-56,0 3 8,-1-11-56,1 9 80,1 2 8,-1-1 8,0 1-8,0 0-24,0-2 8,-1-9-72,0 11 80,0-3 8,0 2 8,0 0-96,0 0 32,1-2-32,-1-8 0,1 8 16,0 1 32,0-1-48,-1 1 0,0-6 0,0 7 8,0-10-8,1 4 80,-1 4-64,0-8-48,0 3 48,0 0-16,0 1 64,0-4-64,0 3 56,0 0-8,0 0-64,0 0 80,0 0-32,0 0 32,0-3-64,0 2 56,0 0-24,0-2 0,-2 2-80,2 0 24,0 0 8,0-2 16,0 2 24,0-2 40,0 2-16,0-2-80,0 0 0,-2 0 16,2 0 16,0 0 48,0 0 32,-2 0-64,2 0-48,0 0-16,0 0 0,0 0 48,0 0 32,-2-1 0,2 0-32,0 0-32,0-1 0,0 2 32,0-3-48,0 3 48,0-1-56,-3-1 40,1 1-64,2-1-16,0-2-40,0 2-136,0 2 272,0-1-352,0 0-80,-2-1-32,0 1-72,2 1-177,0 0-135,0 0 848,0 0-1088,0 0-320,0 0-377,-2 0-335,2 0-321,0 0-559,0 0 3000,-2 0-4345,2 0-3913,0 0 8258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7:03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4000,'0'0'0,"0"0"1217,0 0-337,0 0-104,0 0 24,0 0-800,0 0 872,0 0-1744,0 0 2585,0 0-961,0 0-112,0 0-104,0 0-88,0 0-4537,0 3 8578,0-3-4489,0 2 360,0 1-24,1 1 0,0-1-72,-1 6 8,0-6-16,0-3-256,0 10 257,0-8 7,0 7-16,0-5-16,0 5 40,0-7 0,0-2-272,0 10 304,0-6 0,0 6-24,0-7 40,0 6 24,0-5 64,0-4-408,0 11 440,0-7 88,0 5-7,0-7-9,0 9-40,0-11-472,0 4 432,0-4-432,1 11 416,0-7 24,1 8 24,1-3-16,-2-5-32,-1-4-416,1 13 360,1-9-24,-1 7-23,1-7-25,-1 8 0,0-8-56,-1-4-232,0 11 224,1-2-56,1-6-40,-1 11-8,1-10-16,-2 8-40,0-12-64,0 3 104,1 7-64,0-7 16,0 7-16,-1-7 0,1 6 24,-1-9-64,1 2 40,0 1 0,-1 9-8,1-10 24,-1 1 0,2 9-32,-2-12-24,0 3 72,0 6-40,0-5-8,0 5 48,0-7-40,0 8 8,0-10-40,0 3 56,0 7-8,0-8-8,0 7 0,0-6-8,0 7-16,0-10-16,0 2-16,0 7 32,-3-7-16,3 2 0,0 5 56,0-9-24,0 0-32,0 3 8,0 1 8,0 5-40,-2-9 8,2 3 32,0 1-8,0-4-8,0 3 16,0 1 0,-2-2-16,2 0-16,0 2 64,-2-1-40,2-3-8,0 2 0,0 2-8,-3-2-24,3 0 48,0 1 8,0 0 8,0-3-32,0 2 16,0 2-32,0-2-24,0 0 48,-2 0-16,2-2-8,0 0 16,0 3 16,0-1-16,0 0 0,0-2 8,0 0-8,0 0 16,0 3 0,0-3-32,0 0 0,0 2 8,0-2 8,0 0 24,0 0-8,0 0 0,0 0 0,0 0-88,0 0 168,0 0-80,0 0 0,0 2 0,0-2-32,0 0-16,0 0 32,0 0 16,0 2 0,0-2 0,0 0-48,0 0 32,0 0-16,0 0-8,0 3-24,1-3 8,-1 0-8,1 0-24,-1 0 72,1 0-80,-1 0-40,2 0-8,-1-1 32,0-1-8,-1 1 8,0 1 96,0-1-88,1 0-48,-1 0-24,0 0 8,0 0-32,0 1 8,0 0 176,0-2-224,0 2-64,0 0-72,0 0-72,0 0-153,0 0-159,0 0 744,0 0-920,0 0-240,0 3-184,0-3-273,-2 2-439,2 0-921,0-2 2977,-3 3-4649,3-3-1656,0 0 6305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9:21.627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0 3 7369,'0'0'0,"0"0"2529,0 0-585,0 0-224,0 0-143,0 0-1577,0 0 1504,0 0-32,0-1-127,0 1-145,0 0-120,0 0-128,0 0-952,1-1 793,2 1-97,-2 0-64,0 0-56,2 0-24,0 0-48,-3 0-504,3 0 504,7 0-56,-8 0-32,0 2-63,1 1-25,0-1 16,-3-2-344,9 3 304,-5 0-32,8 6-80,-8-7-8,5 1 32,-6 6-48,-3-9-168,9 4 184,-6 6-32,6-7-72,-5 9 16,5-3-24,-6 2 24,-3-11-96,10 12 96,-7 1-8,6 1-8,-5 2-32,5 0-16,-7 1-16,-2-17-16,3 18 80,2-1-64,-1 4 0,0-1 56,0 1-56,-1 0 32,-3-21-48,4 22 48,-2 1 0,-1 0 0,1 1-32,-1-1 16,1 0-32,-2-23 0,1 21 16,1-1 16,-1-1-32,-1 0-96,0-2-80,0-2-40,0-15 216,1 15-376,0-2-192,-1 0-288,0 1-360,0-3-425,0 0-679,0-11 2320,0 9-2961,0-6-888,0 1-2720,0-1-2113,0-3 8682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9:21.198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9 73 3832,'0'0'0,"0"0"1625,0 0-241,-3 0-8,3 0 25,0 0-97,0 0-1304,0 0 1176,-2 2-200,2-2-104,-2 2-31,2-2-73,0 2-32,0-2-736,0 2 648,-2 0-40,2 1-56,0 0 16,0 1-31,0-1-1,0-3-536,0 3 544,0 0-16,0 6 16,0-7-32,0 1-48,0 5-24,0-8-440,0 3 400,0 6-7,0-7-25,0 7-40,1-5-40,0 6-48,-1-10-240,1 3 240,2 8-32,0-8-24,-1 8 0,0-8-48,-1 7 24,-1-10-160,3 4 112,0 9-8,0-10-48,1 9-48,-1-9 56,1 8-24,-4-11-40,8 3 40,-4 5-8,4-6-16,-5 2-16,6 4 24,-6-8-8,-3 0-16,9 2-16,-6 0 8,6 0-8,-6-2 40,7 0-8,-7 0-16,-3 0 0,9 0-24,-6-1 8,2-2 32,-1-1 24,0 0-40,4-5-16,-8 9 16,1-4-24,8-7 24,-5 2 24,6-1 8,-7-1-48,0-1 16,-3 12 0,2-11 0,0-2 72,0-1 16,1 2-48,0-3 32,-1 0-40,-2 15-32,2-14 16,1 1-16,-3 0-32,1 1-24,0 1 56,0 0 40,-1 11-40,1-9 72,0 0-24,-1 5-24,0-5-24,0 5 0,0 1-24,0 3 24,0-3-88,-2 0-56,2 2-104,-2 0-136,0 1-256,0 0-384,2 0 1024,-2 0-1481,0 2-367,-1 0-304,3 1-321,-2 0-904,0 1-1896,2-4 5273,0 3-6537,0-3 6537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9:20.651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0 308 6353,'0'0'0,"0"0"3049,0-1-1297,1 0-488,0 1 24,0 0 113,-1 0-1401,4 0 1456,-2 0-72,1 0-159,0 0-113,0 0-144,1 0-112,-4 0-856,9 0 728,-6 0-95,7 0-97,-7 0-16,6 0-64,-6 0-88,-3 0-368,11-1 336,-3 0-48,1 0-16,-1 0-16,1-3-40,-1 2-24,-8 2-192,9-3 128,1 0-16,1 0-8,-3 0-32,2 1-8,-6-2 8,-4 4-72,9-2 72,0 0-56,-6-1-32,6 1-120,-4 0-168,4 0-160,-9 2 464,9-2-704,-6 1-240,1-1-336,5 1-377,-6 0-367,1 1-201,-4 0 2225,4 0-2576,-1 0-785,6 0-1584,-8 0-1024,-1 0 5969</inkml:trace>
  <inkml:trace contextRef="#ctx0" brushRef="#br0" timeOffset="1">526 4 3208,'0'0'0,"0"0"1897,-2-1-377,0 0-72,2 1-1448,-3-1 1481,3 1-1481,0 0 1488,-2 0-152,0 0-232,0 2-111,2 0-73,-2 0-32,2-2-888,-2 2 848,2 0-80,-2 2-16,0 4-39,0-6-25,2 0-40,0-2-648,-3 9 584,3-7-32,-2 6-56,2-6-32,-2 7-8,2-6-47,0-3-409,-2 9 392,2-5-56,0 7-24,0-8 24,0 10-40,0-3-24,0-10-272,0 9 256,0 2 0,0-1-48,0 1 8,1 0-40,1 1-32,-2-12-144,1 13 160,1-2 32,-2 2-48,1 1-24,-1-1-32,3 0-48,-3-13-40,2 14 56,1-2 24,0 2-24,0 0-24,-2 1-16,1-2 8,-2-13-24,4 14 48,-1-2-8,0-1-40,0 0-56,0-2 0,0 1-24,-3-10 80,5 3-112,-2 10-80,-2-10-120,2 8-80,-1-7-64,0 5-160,-2-9 616,2 2-760,0 1-216,-1 0-313,2 1-223,-1-2-200,0 0-177,-2-2 1889,2 0-2104,-1 0-721,0 0-1296,1-1-2808,-2 1 6929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5T14:09:19.738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67 1 4560,'0'0'0,"-2"0"1433,-1 0-385,0 0 16,0 0 144,0 0 57,3 0-1265,-2 0 1120,-1 0-232,1 2-208,0 0-72,-1 0-71,1 1-17,2-3-520,-4 3 536,1 0-56,1 1-40,-1 4-32,1-6-40,-1 1-8,3-3-360,-2 10 376,0-8-8,-1 7-32,3-6 9,-2 5-41,0-6 16,2-2-320,0 9 280,-2-7-16,0 6-8,2-6-32,-2 7 16,0-7 48,2-2-288,0 8 264,-2-5 8,2 6-32,0-6-16,0 6 0,0-5 0,0-4-224,0 10 224,0-7-40,0 9 24,0-9-24,0 9 9,0-12-193,0 3 136,0-3-136,0 12 80,0-9 0,1 9 8,0-8 32,0 8 32,2-2-56,-3-10-96,2 9 72,0 0-8,0 0 8,0 0 0,2-1 24,-1 0-40,-3-8-56,2 9 56,1 0 8,1 0-16,-1-1 8,1 2-32,-4-10-24,3 10 32,-1 0 32,0 0-16,-1 2-8,1-2 0,-1 2 16,-1-12-56,1 12 72,-1-2 40,1 1-56,-1 0-16,0 1-24,0 0 16,0-12-32,0 10 40,0 1 32,0-1-48,-2 0-8,2-2 0,-2 1 0,2-9-16,0 3 8,0 7-16,-2-8-40,2 7-32,0-9-80,-2 2-64,2-2 224,0 2-336,-2 0-96,0-2-128,2 0-177,-2 0-143,-1 0-216,3 0 1096,0-2-1296,-2-1-145,0-5-175,0 4-320,0 0-689,0-5-1160,2 9 3785,-2-4-6913,2 4 6913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UFMG 2.0.dotx</Template>
  <TotalTime>58</TotalTime>
  <Pages>1</Pages>
  <Words>498</Words>
  <Characters>2839</Characters>
  <Application>Microsoft Office Word</Application>
  <DocSecurity>4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Saraiva Espeschit</dc:creator>
  <cp:keywords/>
  <dc:description/>
  <cp:lastModifiedBy>Gabriel Saraiva Espeschit</cp:lastModifiedBy>
  <cp:revision>97</cp:revision>
  <dcterms:created xsi:type="dcterms:W3CDTF">2020-08-05T17:44:00Z</dcterms:created>
  <dcterms:modified xsi:type="dcterms:W3CDTF">2020-08-05T18:42:00Z</dcterms:modified>
</cp:coreProperties>
</file>